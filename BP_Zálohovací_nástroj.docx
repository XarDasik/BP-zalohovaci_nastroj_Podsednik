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1E0" w:firstRow="1" w:lastRow="1" w:firstColumn="1" w:lastColumn="1" w:noHBand="0" w:noVBand="0"/>
      </w:tblPr>
      <w:tblGrid>
        <w:gridCol w:w="9003"/>
      </w:tblGrid>
      <w:tr w:rsidR="00951047" w:rsidRPr="00666ACD" w14:paraId="78E507E4" w14:textId="77777777" w:rsidTr="00586E3E">
        <w:trPr>
          <w:trHeight w:val="961"/>
        </w:trPr>
        <w:tc>
          <w:tcPr>
            <w:tcW w:w="5000" w:type="pct"/>
          </w:tcPr>
          <w:p w14:paraId="186C2B6D" w14:textId="2156C97C" w:rsidR="002276C2" w:rsidRPr="00666ACD" w:rsidRDefault="00F44F08" w:rsidP="000E19A8">
            <w:pPr>
              <w:pStyle w:val="StylArial145bzarovnnnasted"/>
              <w:rPr>
                <w:rFonts w:ascii="Times New Roman" w:hAnsi="Times New Roman"/>
              </w:rPr>
            </w:pPr>
            <w:r w:rsidRPr="00666ACD">
              <w:rPr>
                <w:rFonts w:ascii="Times New Roman" w:hAnsi="Times New Roman"/>
              </w:rPr>
              <w:t>OSTRAVSKÁ UNIVERZITA</w:t>
            </w:r>
          </w:p>
          <w:p w14:paraId="08CAA544" w14:textId="7301C41C" w:rsidR="002276C2" w:rsidRPr="00666ACD" w:rsidRDefault="00E37B21" w:rsidP="000E19A8">
            <w:pPr>
              <w:pStyle w:val="StylArial145bzarovnnnasted"/>
              <w:rPr>
                <w:rFonts w:ascii="Times New Roman" w:hAnsi="Times New Roman"/>
              </w:rPr>
            </w:pPr>
            <w:r w:rsidRPr="00666ACD">
              <w:rPr>
                <w:rFonts w:ascii="Times New Roman" w:hAnsi="Times New Roman"/>
              </w:rPr>
              <w:t>PŘÍRODOVĚDECKÁ FAKULTA</w:t>
            </w:r>
          </w:p>
          <w:p w14:paraId="6132E76C" w14:textId="6B53A07B" w:rsidR="00951047" w:rsidRPr="00666ACD" w:rsidRDefault="00E37B21" w:rsidP="002276C2">
            <w:pPr>
              <w:pStyle w:val="StylArial145bzarovnnnasted"/>
              <w:rPr>
                <w:rFonts w:ascii="Times New Roman" w:hAnsi="Times New Roman"/>
              </w:rPr>
            </w:pPr>
            <w:r w:rsidRPr="00666ACD">
              <w:rPr>
                <w:rFonts w:ascii="Times New Roman" w:hAnsi="Times New Roman"/>
              </w:rPr>
              <w:t>KATEDRA INFORMATIKY A POČÍTAČŮ</w:t>
            </w:r>
          </w:p>
        </w:tc>
      </w:tr>
      <w:tr w:rsidR="00951047" w:rsidRPr="00666ACD" w14:paraId="6ED193A9" w14:textId="77777777" w:rsidTr="00586E3E">
        <w:trPr>
          <w:trHeight w:val="11090"/>
        </w:trPr>
        <w:tc>
          <w:tcPr>
            <w:tcW w:w="5000" w:type="pct"/>
            <w:vAlign w:val="center"/>
          </w:tcPr>
          <w:p w14:paraId="056C9C55" w14:textId="4F4D5F18" w:rsidR="00951047" w:rsidRPr="00666ACD" w:rsidRDefault="00E37B21" w:rsidP="00C547A0">
            <w:pPr>
              <w:pStyle w:val="nazevprace"/>
              <w:rPr>
                <w:rFonts w:ascii="Times New Roman" w:hAnsi="Times New Roman"/>
              </w:rPr>
            </w:pPr>
            <w:r w:rsidRPr="00666ACD">
              <w:rPr>
                <w:rFonts w:ascii="Times New Roman" w:hAnsi="Times New Roman"/>
              </w:rPr>
              <w:t>Zálohovací nástroj dle specifických požadavků</w:t>
            </w:r>
          </w:p>
          <w:p w14:paraId="32B62EF0" w14:textId="77777777" w:rsidR="00951047" w:rsidRPr="00666ACD" w:rsidRDefault="00951047" w:rsidP="000E19A8">
            <w:pPr>
              <w:jc w:val="center"/>
              <w:rPr>
                <w:rFonts w:ascii="Times New Roman" w:hAnsi="Times New Roman"/>
              </w:rPr>
            </w:pPr>
          </w:p>
          <w:p w14:paraId="123380A9" w14:textId="77777777" w:rsidR="00951047" w:rsidRPr="00666ACD" w:rsidRDefault="00951047" w:rsidP="000E19A8">
            <w:pPr>
              <w:jc w:val="center"/>
              <w:rPr>
                <w:rFonts w:ascii="Times New Roman" w:hAnsi="Times New Roman"/>
              </w:rPr>
            </w:pPr>
          </w:p>
          <w:p w14:paraId="5CDB9435" w14:textId="0D33C19E" w:rsidR="00951047" w:rsidRPr="00666ACD" w:rsidRDefault="00E37B21" w:rsidP="00951047">
            <w:pPr>
              <w:pStyle w:val="StylArial145bzarovnnnasted"/>
              <w:rPr>
                <w:rFonts w:ascii="Times New Roman" w:hAnsi="Times New Roman"/>
              </w:rPr>
            </w:pPr>
            <w:r w:rsidRPr="00666ACD">
              <w:rPr>
                <w:rFonts w:ascii="Times New Roman" w:hAnsi="Times New Roman"/>
              </w:rPr>
              <w:t>BAKALÁŘSKÁ PRÁCE</w:t>
            </w:r>
          </w:p>
        </w:tc>
      </w:tr>
      <w:tr w:rsidR="00951047" w:rsidRPr="00666ACD" w14:paraId="1B996490" w14:textId="77777777" w:rsidTr="00586E3E">
        <w:trPr>
          <w:trHeight w:val="961"/>
        </w:trPr>
        <w:tc>
          <w:tcPr>
            <w:tcW w:w="5000" w:type="pct"/>
          </w:tcPr>
          <w:p w14:paraId="791AB580" w14:textId="1A9099F8" w:rsidR="00951047" w:rsidRPr="00666ACD" w:rsidRDefault="00951047" w:rsidP="000E19A8">
            <w:pPr>
              <w:pStyle w:val="StylArial145bzarovnnnasted"/>
              <w:jc w:val="left"/>
              <w:rPr>
                <w:rFonts w:ascii="Times New Roman" w:hAnsi="Times New Roman"/>
                <w:szCs w:val="29"/>
              </w:rPr>
            </w:pPr>
            <w:r w:rsidRPr="00666ACD">
              <w:rPr>
                <w:rFonts w:ascii="Times New Roman" w:hAnsi="Times New Roman"/>
              </w:rPr>
              <w:t>Autor práce:</w:t>
            </w:r>
            <w:r w:rsidRPr="00666ACD">
              <w:rPr>
                <w:rFonts w:ascii="Times New Roman" w:hAnsi="Times New Roman"/>
                <w:szCs w:val="29"/>
              </w:rPr>
              <w:t xml:space="preserve"> </w:t>
            </w:r>
            <w:r w:rsidRPr="00666ACD">
              <w:rPr>
                <w:rFonts w:ascii="Times New Roman" w:hAnsi="Times New Roman"/>
                <w:szCs w:val="29"/>
              </w:rPr>
              <w:tab/>
            </w:r>
            <w:r w:rsidR="00E37B21" w:rsidRPr="00666ACD">
              <w:rPr>
                <w:rFonts w:ascii="Times New Roman" w:hAnsi="Times New Roman"/>
                <w:szCs w:val="29"/>
              </w:rPr>
              <w:t>Filip Podsedník</w:t>
            </w:r>
          </w:p>
          <w:p w14:paraId="10B1DA20" w14:textId="75808DEB" w:rsidR="00951047" w:rsidRPr="00666ACD" w:rsidRDefault="00951047" w:rsidP="000E19A8">
            <w:pPr>
              <w:pStyle w:val="StylArial145bzarovnnnasted"/>
              <w:jc w:val="left"/>
              <w:rPr>
                <w:rFonts w:ascii="Times New Roman" w:hAnsi="Times New Roman"/>
                <w:szCs w:val="29"/>
              </w:rPr>
            </w:pPr>
            <w:r w:rsidRPr="00666ACD">
              <w:rPr>
                <w:rStyle w:val="StylArial145bzarovnnnastedChar"/>
                <w:rFonts w:ascii="Times New Roman" w:hAnsi="Times New Roman"/>
              </w:rPr>
              <w:t>Vedoucí práce:</w:t>
            </w:r>
            <w:r w:rsidRPr="00666ACD">
              <w:rPr>
                <w:rFonts w:ascii="Times New Roman" w:hAnsi="Times New Roman"/>
                <w:szCs w:val="29"/>
              </w:rPr>
              <w:t xml:space="preserve"> </w:t>
            </w:r>
            <w:r w:rsidRPr="00666ACD">
              <w:rPr>
                <w:rFonts w:ascii="Times New Roman" w:hAnsi="Times New Roman"/>
                <w:szCs w:val="29"/>
              </w:rPr>
              <w:tab/>
            </w:r>
            <w:r w:rsidR="00E37B21" w:rsidRPr="00666ACD">
              <w:rPr>
                <w:rFonts w:ascii="Times New Roman" w:hAnsi="Times New Roman"/>
                <w:szCs w:val="29"/>
              </w:rPr>
              <w:t>RNDr. Marek Vajgl, Ph.D.</w:t>
            </w:r>
          </w:p>
          <w:p w14:paraId="1209C363" w14:textId="77777777" w:rsidR="00B362CD" w:rsidRPr="00666ACD" w:rsidRDefault="00B362CD" w:rsidP="000E19A8">
            <w:pPr>
              <w:pStyle w:val="StylArial145bzarovnnnasted"/>
              <w:jc w:val="left"/>
              <w:rPr>
                <w:rFonts w:ascii="Times New Roman" w:hAnsi="Times New Roman"/>
              </w:rPr>
            </w:pPr>
          </w:p>
        </w:tc>
      </w:tr>
      <w:tr w:rsidR="00951047" w:rsidRPr="00666ACD" w14:paraId="17E47296" w14:textId="77777777" w:rsidTr="00586E3E">
        <w:trPr>
          <w:trHeight w:val="62"/>
        </w:trPr>
        <w:tc>
          <w:tcPr>
            <w:tcW w:w="5000" w:type="pct"/>
          </w:tcPr>
          <w:p w14:paraId="66B3B99C" w14:textId="29E37EB8" w:rsidR="00951047" w:rsidRPr="00666ACD" w:rsidRDefault="00951047" w:rsidP="00AE73A9">
            <w:pPr>
              <w:pStyle w:val="StylArial145bzarovnnnasted"/>
              <w:rPr>
                <w:rFonts w:ascii="Times New Roman" w:hAnsi="Times New Roman"/>
              </w:rPr>
            </w:pPr>
            <w:r w:rsidRPr="00666ACD">
              <w:rPr>
                <w:rFonts w:ascii="Times New Roman" w:hAnsi="Times New Roman"/>
              </w:rPr>
              <w:t>20</w:t>
            </w:r>
            <w:r w:rsidR="00E37B21" w:rsidRPr="00666ACD">
              <w:rPr>
                <w:rFonts w:ascii="Times New Roman" w:hAnsi="Times New Roman"/>
              </w:rPr>
              <w:t>21</w:t>
            </w:r>
          </w:p>
        </w:tc>
      </w:tr>
    </w:tbl>
    <w:p w14:paraId="320CA0F6" w14:textId="77777777" w:rsidR="00D23655" w:rsidRPr="00666ACD" w:rsidRDefault="00D23655" w:rsidP="00AE73A9">
      <w:pPr>
        <w:rPr>
          <w:rFonts w:ascii="Times New Roman" w:hAnsi="Times New Roman"/>
        </w:rPr>
      </w:pPr>
    </w:p>
    <w:p w14:paraId="2987C740" w14:textId="77777777" w:rsidR="00D23655" w:rsidRPr="00666ACD" w:rsidRDefault="00D23655" w:rsidP="00AE73A9">
      <w:pPr>
        <w:rPr>
          <w:rFonts w:ascii="Times New Roman" w:hAnsi="Times New Roman"/>
        </w:rPr>
      </w:pPr>
      <w:r w:rsidRPr="00666ACD">
        <w:rPr>
          <w:rFonts w:ascii="Times New Roman" w:hAnsi="Times New Roman"/>
        </w:rPr>
        <w:br w:type="page"/>
      </w:r>
    </w:p>
    <w:tbl>
      <w:tblPr>
        <w:tblW w:w="5000" w:type="pct"/>
        <w:tblLook w:val="01E0" w:firstRow="1" w:lastRow="1" w:firstColumn="1" w:lastColumn="1" w:noHBand="0" w:noVBand="0"/>
      </w:tblPr>
      <w:tblGrid>
        <w:gridCol w:w="9003"/>
      </w:tblGrid>
      <w:tr w:rsidR="00D23655" w:rsidRPr="00666ACD" w14:paraId="251E2260" w14:textId="77777777" w:rsidTr="00586E3E">
        <w:trPr>
          <w:trHeight w:val="951"/>
        </w:trPr>
        <w:tc>
          <w:tcPr>
            <w:tcW w:w="5000" w:type="pct"/>
          </w:tcPr>
          <w:p w14:paraId="58F39979" w14:textId="77777777" w:rsidR="00D23655" w:rsidRPr="00666ACD" w:rsidRDefault="00D23655" w:rsidP="00136837">
            <w:pPr>
              <w:pStyle w:val="StylArial145bzarovnnnasted"/>
              <w:rPr>
                <w:rFonts w:ascii="Times New Roman" w:hAnsi="Times New Roman"/>
              </w:rPr>
            </w:pPr>
            <w:proofErr w:type="gramStart"/>
            <w:r w:rsidRPr="00666ACD">
              <w:rPr>
                <w:rFonts w:ascii="Times New Roman" w:hAnsi="Times New Roman"/>
              </w:rPr>
              <w:t>UNIVERSITY</w:t>
            </w:r>
            <w:proofErr w:type="gramEnd"/>
            <w:r w:rsidRPr="00666ACD">
              <w:rPr>
                <w:rFonts w:ascii="Times New Roman" w:hAnsi="Times New Roman"/>
              </w:rPr>
              <w:t xml:space="preserve"> OF OSTRAVA</w:t>
            </w:r>
          </w:p>
          <w:p w14:paraId="14538BC7" w14:textId="27AE88C2" w:rsidR="00D23655" w:rsidRPr="00666ACD" w:rsidRDefault="00D23655" w:rsidP="00136837">
            <w:pPr>
              <w:pStyle w:val="StylArial145bzarovnnnasted"/>
              <w:rPr>
                <w:rFonts w:ascii="Times New Roman" w:hAnsi="Times New Roman"/>
              </w:rPr>
            </w:pPr>
            <w:r w:rsidRPr="00666ACD">
              <w:rPr>
                <w:rFonts w:ascii="Times New Roman" w:hAnsi="Times New Roman"/>
              </w:rPr>
              <w:t xml:space="preserve">FACULTY </w:t>
            </w:r>
            <w:r w:rsidR="00E37B21" w:rsidRPr="00666ACD">
              <w:rPr>
                <w:rFonts w:ascii="Times New Roman" w:hAnsi="Times New Roman"/>
              </w:rPr>
              <w:t>OF SCIENCE</w:t>
            </w:r>
          </w:p>
          <w:p w14:paraId="64261C72" w14:textId="5200074C" w:rsidR="00D23655" w:rsidRPr="00666ACD" w:rsidRDefault="00E37B21" w:rsidP="00136837">
            <w:pPr>
              <w:pStyle w:val="StylArial145bzarovnnnasted"/>
              <w:rPr>
                <w:rFonts w:ascii="Times New Roman" w:hAnsi="Times New Roman"/>
              </w:rPr>
            </w:pPr>
            <w:r w:rsidRPr="00666ACD">
              <w:rPr>
                <w:rFonts w:ascii="Times New Roman" w:hAnsi="Times New Roman"/>
              </w:rPr>
              <w:t>DEPARTMENT OF INFORMATICS AND COMPUTER</w:t>
            </w:r>
          </w:p>
        </w:tc>
      </w:tr>
      <w:tr w:rsidR="00D23655" w:rsidRPr="00666ACD" w14:paraId="3B5FC04B" w14:textId="77777777" w:rsidTr="00586E3E">
        <w:trPr>
          <w:trHeight w:val="11128"/>
        </w:trPr>
        <w:tc>
          <w:tcPr>
            <w:tcW w:w="5000" w:type="pct"/>
            <w:vAlign w:val="center"/>
          </w:tcPr>
          <w:p w14:paraId="10197201" w14:textId="0366B090" w:rsidR="00D23655" w:rsidRPr="00666ACD" w:rsidRDefault="00E37B21" w:rsidP="00136837">
            <w:pPr>
              <w:pStyle w:val="nazevprace"/>
              <w:rPr>
                <w:rFonts w:ascii="Times New Roman" w:hAnsi="Times New Roman"/>
              </w:rPr>
            </w:pPr>
            <w:r w:rsidRPr="00666ACD">
              <w:rPr>
                <w:rFonts w:ascii="Times New Roman" w:hAnsi="Times New Roman"/>
              </w:rPr>
              <w:t xml:space="preserve">A </w:t>
            </w:r>
            <w:proofErr w:type="spellStart"/>
            <w:r w:rsidRPr="00666ACD">
              <w:rPr>
                <w:rFonts w:ascii="Times New Roman" w:hAnsi="Times New Roman"/>
              </w:rPr>
              <w:t>backup</w:t>
            </w:r>
            <w:proofErr w:type="spellEnd"/>
            <w:r w:rsidRPr="00666ACD">
              <w:rPr>
                <w:rFonts w:ascii="Times New Roman" w:hAnsi="Times New Roman"/>
              </w:rPr>
              <w:t xml:space="preserve"> </w:t>
            </w:r>
            <w:proofErr w:type="spellStart"/>
            <w:r w:rsidRPr="00666ACD">
              <w:rPr>
                <w:rFonts w:ascii="Times New Roman" w:hAnsi="Times New Roman"/>
              </w:rPr>
              <w:t>tool</w:t>
            </w:r>
            <w:proofErr w:type="spellEnd"/>
            <w:r w:rsidRPr="00666ACD">
              <w:rPr>
                <w:rFonts w:ascii="Times New Roman" w:hAnsi="Times New Roman"/>
              </w:rPr>
              <w:t xml:space="preserve"> </w:t>
            </w:r>
            <w:proofErr w:type="spellStart"/>
            <w:r w:rsidRPr="00666ACD">
              <w:rPr>
                <w:rFonts w:ascii="Times New Roman" w:hAnsi="Times New Roman"/>
              </w:rPr>
              <w:t>based</w:t>
            </w:r>
            <w:proofErr w:type="spellEnd"/>
            <w:r w:rsidRPr="00666ACD">
              <w:rPr>
                <w:rFonts w:ascii="Times New Roman" w:hAnsi="Times New Roman"/>
              </w:rPr>
              <w:t xml:space="preserve"> on </w:t>
            </w:r>
            <w:proofErr w:type="spellStart"/>
            <w:r w:rsidRPr="00666ACD">
              <w:rPr>
                <w:rFonts w:ascii="Times New Roman" w:hAnsi="Times New Roman"/>
              </w:rPr>
              <w:t>specific</w:t>
            </w:r>
            <w:proofErr w:type="spellEnd"/>
            <w:r w:rsidRPr="00666ACD">
              <w:rPr>
                <w:rFonts w:ascii="Times New Roman" w:hAnsi="Times New Roman"/>
              </w:rPr>
              <w:t xml:space="preserve"> </w:t>
            </w:r>
            <w:proofErr w:type="spellStart"/>
            <w:r w:rsidRPr="00666ACD">
              <w:rPr>
                <w:rFonts w:ascii="Times New Roman" w:hAnsi="Times New Roman"/>
              </w:rPr>
              <w:t>requirements</w:t>
            </w:r>
            <w:proofErr w:type="spellEnd"/>
          </w:p>
          <w:p w14:paraId="3B373B86" w14:textId="77777777" w:rsidR="00D23655" w:rsidRPr="00666ACD" w:rsidRDefault="00D23655" w:rsidP="00136837">
            <w:pPr>
              <w:jc w:val="center"/>
              <w:rPr>
                <w:rFonts w:ascii="Times New Roman" w:hAnsi="Times New Roman"/>
              </w:rPr>
            </w:pPr>
          </w:p>
          <w:p w14:paraId="50F34F22" w14:textId="77777777" w:rsidR="00D23655" w:rsidRPr="00666ACD" w:rsidRDefault="00D23655" w:rsidP="00136837">
            <w:pPr>
              <w:jc w:val="center"/>
              <w:rPr>
                <w:rFonts w:ascii="Times New Roman" w:hAnsi="Times New Roman"/>
              </w:rPr>
            </w:pPr>
          </w:p>
          <w:p w14:paraId="212FA1D2" w14:textId="2E886073" w:rsidR="00D23655" w:rsidRPr="00666ACD" w:rsidRDefault="00E37B21" w:rsidP="00136837">
            <w:pPr>
              <w:pStyle w:val="StylArial145bzarovnnnasted"/>
              <w:rPr>
                <w:rFonts w:ascii="Times New Roman" w:hAnsi="Times New Roman"/>
              </w:rPr>
            </w:pPr>
            <w:r w:rsidRPr="00666ACD">
              <w:rPr>
                <w:rFonts w:ascii="Times New Roman" w:hAnsi="Times New Roman"/>
              </w:rPr>
              <w:t xml:space="preserve">BACHELOR </w:t>
            </w:r>
            <w:r w:rsidR="00D23655" w:rsidRPr="00666ACD">
              <w:rPr>
                <w:rFonts w:ascii="Times New Roman" w:hAnsi="Times New Roman"/>
              </w:rPr>
              <w:t>THESIS</w:t>
            </w:r>
          </w:p>
        </w:tc>
      </w:tr>
      <w:tr w:rsidR="00D23655" w:rsidRPr="00666ACD" w14:paraId="121C1C95" w14:textId="77777777" w:rsidTr="00586E3E">
        <w:trPr>
          <w:trHeight w:val="966"/>
        </w:trPr>
        <w:tc>
          <w:tcPr>
            <w:tcW w:w="5000" w:type="pct"/>
          </w:tcPr>
          <w:p w14:paraId="6360D044" w14:textId="36C5943E" w:rsidR="00D23655" w:rsidRPr="00666ACD" w:rsidRDefault="00D23655" w:rsidP="00136837">
            <w:pPr>
              <w:rPr>
                <w:rFonts w:ascii="Times New Roman" w:hAnsi="Times New Roman"/>
              </w:rPr>
            </w:pPr>
            <w:proofErr w:type="spellStart"/>
            <w:r w:rsidRPr="00666ACD">
              <w:rPr>
                <w:rStyle w:val="StylArial145bzarovnnnastedChar"/>
                <w:rFonts w:ascii="Times New Roman" w:hAnsi="Times New Roman"/>
              </w:rPr>
              <w:t>Author</w:t>
            </w:r>
            <w:proofErr w:type="spellEnd"/>
            <w:r w:rsidRPr="00666ACD">
              <w:rPr>
                <w:rStyle w:val="StylArial145bzarovnnnastedChar"/>
                <w:rFonts w:ascii="Times New Roman" w:hAnsi="Times New Roman"/>
              </w:rPr>
              <w:t xml:space="preserve">: </w:t>
            </w:r>
            <w:bookmarkStart w:id="0" w:name="name"/>
            <w:r w:rsidRPr="00666ACD">
              <w:rPr>
                <w:rStyle w:val="StylArial145bzarovnnnastedChar"/>
                <w:rFonts w:ascii="Times New Roman" w:hAnsi="Times New Roman"/>
              </w:rPr>
              <w:tab/>
            </w:r>
            <w:r w:rsidRPr="00666ACD">
              <w:rPr>
                <w:rStyle w:val="StylArial145bzarovnnnastedChar"/>
                <w:rFonts w:ascii="Times New Roman" w:hAnsi="Times New Roman"/>
              </w:rPr>
              <w:tab/>
            </w:r>
            <w:bookmarkEnd w:id="0"/>
            <w:r w:rsidR="00E37B21" w:rsidRPr="00666ACD">
              <w:rPr>
                <w:rFonts w:ascii="Times New Roman" w:hAnsi="Times New Roman"/>
                <w:sz w:val="29"/>
                <w:szCs w:val="20"/>
              </w:rPr>
              <w:t>Filip Podsedník</w:t>
            </w:r>
          </w:p>
          <w:p w14:paraId="1422A470" w14:textId="6A987D5C" w:rsidR="00D23655" w:rsidRPr="00666ACD" w:rsidRDefault="00D23655" w:rsidP="00136837">
            <w:pPr>
              <w:pStyle w:val="StylArial145bzarovnnnasted"/>
              <w:jc w:val="left"/>
              <w:rPr>
                <w:rFonts w:ascii="Times New Roman" w:hAnsi="Times New Roman"/>
              </w:rPr>
            </w:pPr>
            <w:r w:rsidRPr="00666ACD">
              <w:rPr>
                <w:rStyle w:val="StylArial145bzarovnnnastedChar"/>
                <w:rFonts w:ascii="Times New Roman" w:hAnsi="Times New Roman"/>
              </w:rPr>
              <w:t>Supervisor:</w:t>
            </w:r>
            <w:r w:rsidRPr="00666ACD">
              <w:rPr>
                <w:rFonts w:ascii="Times New Roman" w:hAnsi="Times New Roman"/>
              </w:rPr>
              <w:t xml:space="preserve"> </w:t>
            </w:r>
            <w:bookmarkStart w:id="1" w:name="supervisor"/>
            <w:r w:rsidRPr="00666ACD">
              <w:rPr>
                <w:rFonts w:ascii="Times New Roman" w:hAnsi="Times New Roman"/>
              </w:rPr>
              <w:tab/>
            </w:r>
            <w:bookmarkEnd w:id="1"/>
            <w:r w:rsidR="00E37B21" w:rsidRPr="00666ACD">
              <w:rPr>
                <w:rFonts w:ascii="Times New Roman" w:hAnsi="Times New Roman"/>
                <w:szCs w:val="29"/>
              </w:rPr>
              <w:t>RNDr. Marek Vajgl, Ph.D.</w:t>
            </w:r>
          </w:p>
          <w:p w14:paraId="100B071A" w14:textId="77777777" w:rsidR="00D23655" w:rsidRPr="00666ACD" w:rsidRDefault="00D23655" w:rsidP="00136837">
            <w:pPr>
              <w:pStyle w:val="StylArial145bzarovnnnasted"/>
              <w:jc w:val="left"/>
              <w:rPr>
                <w:rFonts w:ascii="Times New Roman" w:hAnsi="Times New Roman"/>
              </w:rPr>
            </w:pPr>
          </w:p>
        </w:tc>
      </w:tr>
      <w:tr w:rsidR="00D23655" w:rsidRPr="00666ACD" w14:paraId="069173E4" w14:textId="77777777" w:rsidTr="00586E3E">
        <w:trPr>
          <w:trHeight w:val="317"/>
        </w:trPr>
        <w:tc>
          <w:tcPr>
            <w:tcW w:w="5000" w:type="pct"/>
          </w:tcPr>
          <w:p w14:paraId="5B813314" w14:textId="56C7DF1A" w:rsidR="00D23655" w:rsidRPr="00666ACD" w:rsidRDefault="00D23655" w:rsidP="00136837">
            <w:pPr>
              <w:pStyle w:val="StylArial145bzarovnnnasted"/>
              <w:rPr>
                <w:rFonts w:ascii="Times New Roman" w:hAnsi="Times New Roman"/>
              </w:rPr>
            </w:pPr>
            <w:r w:rsidRPr="00666ACD">
              <w:rPr>
                <w:rFonts w:ascii="Times New Roman" w:hAnsi="Times New Roman"/>
              </w:rPr>
              <w:t>20</w:t>
            </w:r>
            <w:r w:rsidR="00E37B21" w:rsidRPr="00666ACD">
              <w:rPr>
                <w:rFonts w:ascii="Times New Roman" w:hAnsi="Times New Roman"/>
              </w:rPr>
              <w:t>21</w:t>
            </w:r>
          </w:p>
        </w:tc>
      </w:tr>
    </w:tbl>
    <w:p w14:paraId="15179B57" w14:textId="77777777" w:rsidR="00704E93" w:rsidRPr="00666ACD" w:rsidRDefault="00D23655" w:rsidP="00704E93">
      <w:pPr>
        <w:rPr>
          <w:rFonts w:ascii="Times New Roman" w:hAnsi="Times New Roman"/>
        </w:rPr>
      </w:pPr>
      <w:r w:rsidRPr="00666ACD">
        <w:rPr>
          <w:rFonts w:ascii="Times New Roman" w:hAnsi="Times New Roman"/>
        </w:rPr>
        <w:br w:type="page"/>
      </w:r>
      <w:r w:rsidR="00704E93" w:rsidRPr="00666ACD">
        <w:rPr>
          <w:rFonts w:ascii="Times New Roman" w:hAnsi="Times New Roman"/>
        </w:rPr>
        <w:lastRenderedPageBreak/>
        <w:t>(Zadání vysokoškolské kvalifikační práce)</w:t>
      </w:r>
    </w:p>
    <w:p w14:paraId="45AF2435" w14:textId="77777777" w:rsidR="00004B70" w:rsidRPr="00666ACD" w:rsidRDefault="00004B70" w:rsidP="00704E93">
      <w:pPr>
        <w:pStyle w:val="Nadpisy-AbstraktObsah"/>
      </w:pPr>
    </w:p>
    <w:p w14:paraId="6B0CE9A8" w14:textId="77777777" w:rsidR="00B746B7" w:rsidRPr="00666ACD" w:rsidRDefault="00B746B7" w:rsidP="00BC793A">
      <w:pPr>
        <w:pStyle w:val="normlntext"/>
      </w:pPr>
    </w:p>
    <w:p w14:paraId="696CBB27" w14:textId="77777777" w:rsidR="00004B70" w:rsidRPr="00666ACD" w:rsidRDefault="00B746B7" w:rsidP="00004B70">
      <w:pPr>
        <w:pStyle w:val="Nadpisy-AbstraktObsah"/>
      </w:pPr>
      <w:r w:rsidRPr="00666ACD">
        <w:br w:type="page"/>
      </w:r>
      <w:bookmarkStart w:id="2" w:name="_Toc209253201"/>
      <w:bookmarkStart w:id="3" w:name="_Toc209253388"/>
      <w:bookmarkStart w:id="4" w:name="_Toc209253640"/>
      <w:bookmarkStart w:id="5" w:name="_Toc209321242"/>
      <w:bookmarkStart w:id="6" w:name="_Toc209321406"/>
      <w:r w:rsidR="00004B70" w:rsidRPr="00666ACD">
        <w:lastRenderedPageBreak/>
        <w:t>ABSTRAKT</w:t>
      </w:r>
      <w:bookmarkEnd w:id="2"/>
      <w:bookmarkEnd w:id="3"/>
      <w:bookmarkEnd w:id="4"/>
      <w:bookmarkEnd w:id="5"/>
      <w:bookmarkEnd w:id="6"/>
    </w:p>
    <w:p w14:paraId="0B54C161" w14:textId="77777777" w:rsidR="00004B70" w:rsidRPr="00666ACD" w:rsidRDefault="00004B70" w:rsidP="00004B70">
      <w:pPr>
        <w:spacing w:after="120" w:line="360" w:lineRule="auto"/>
        <w:jc w:val="both"/>
        <w:rPr>
          <w:rFonts w:ascii="Times New Roman" w:hAnsi="Times New Roman"/>
        </w:rPr>
      </w:pPr>
      <w:r w:rsidRPr="00666ACD">
        <w:rPr>
          <w:rFonts w:ascii="Times New Roman" w:hAnsi="Times New Roman"/>
        </w:rPr>
        <w:t>Český text abstraktu</w:t>
      </w:r>
    </w:p>
    <w:p w14:paraId="4D8B6387" w14:textId="77777777" w:rsidR="00004B70" w:rsidRPr="00666ACD" w:rsidRDefault="00004B70" w:rsidP="00004B70">
      <w:pPr>
        <w:spacing w:after="120" w:line="360" w:lineRule="auto"/>
        <w:jc w:val="both"/>
        <w:rPr>
          <w:rFonts w:ascii="Times New Roman" w:hAnsi="Times New Roman"/>
          <w:i/>
        </w:rPr>
      </w:pPr>
      <w:r w:rsidRPr="00666ACD">
        <w:rPr>
          <w:rFonts w:ascii="Times New Roman" w:hAnsi="Times New Roman"/>
          <w:i/>
        </w:rPr>
        <w:t>Klíčová slova:</w:t>
      </w:r>
    </w:p>
    <w:p w14:paraId="77762235" w14:textId="77777777" w:rsidR="00004B70" w:rsidRPr="00666ACD" w:rsidRDefault="00004B70" w:rsidP="00004B70">
      <w:pPr>
        <w:spacing w:after="120" w:line="360" w:lineRule="auto"/>
        <w:jc w:val="both"/>
        <w:rPr>
          <w:rFonts w:ascii="Times New Roman" w:hAnsi="Times New Roman"/>
          <w:i/>
        </w:rPr>
      </w:pPr>
      <w:r w:rsidRPr="00666ACD">
        <w:rPr>
          <w:rFonts w:ascii="Times New Roman" w:hAnsi="Times New Roman"/>
          <w:i/>
        </w:rPr>
        <w:t>(klíčová slova vypsaná na řádku, oddělená od sebe čárkami)</w:t>
      </w:r>
    </w:p>
    <w:p w14:paraId="0A0B483D" w14:textId="77777777" w:rsidR="00004B70" w:rsidRPr="00666ACD" w:rsidRDefault="00004B70" w:rsidP="00004B70">
      <w:pPr>
        <w:spacing w:after="120" w:line="360" w:lineRule="auto"/>
        <w:jc w:val="both"/>
        <w:rPr>
          <w:rFonts w:ascii="Times New Roman" w:hAnsi="Times New Roman"/>
          <w:i/>
        </w:rPr>
      </w:pPr>
    </w:p>
    <w:p w14:paraId="6DDEFEBC" w14:textId="77777777" w:rsidR="00004B70" w:rsidRPr="00666ACD" w:rsidRDefault="00004B70" w:rsidP="00004B70">
      <w:pPr>
        <w:spacing w:after="120" w:line="360" w:lineRule="auto"/>
        <w:jc w:val="both"/>
        <w:rPr>
          <w:rFonts w:ascii="Times New Roman" w:hAnsi="Times New Roman"/>
          <w:i/>
        </w:rPr>
      </w:pPr>
    </w:p>
    <w:p w14:paraId="1EDF6371" w14:textId="77777777" w:rsidR="00004B70" w:rsidRPr="00666ACD" w:rsidRDefault="00004B70" w:rsidP="00004B70">
      <w:pPr>
        <w:spacing w:before="120" w:after="360"/>
        <w:outlineLvl w:val="0"/>
        <w:rPr>
          <w:rFonts w:ascii="Times New Roman" w:hAnsi="Times New Roman"/>
          <w:b/>
          <w:bCs/>
          <w:caps/>
          <w:kern w:val="28"/>
          <w:sz w:val="32"/>
          <w:szCs w:val="28"/>
        </w:rPr>
      </w:pPr>
      <w:bookmarkStart w:id="7" w:name="_Toc209253202"/>
      <w:bookmarkStart w:id="8" w:name="_Toc209253389"/>
      <w:bookmarkStart w:id="9" w:name="_Toc209253641"/>
      <w:bookmarkStart w:id="10" w:name="_Toc209321243"/>
      <w:bookmarkStart w:id="11" w:name="_Toc209321407"/>
      <w:r w:rsidRPr="00666ACD">
        <w:rPr>
          <w:rFonts w:ascii="Times New Roman" w:hAnsi="Times New Roman"/>
          <w:b/>
          <w:bCs/>
          <w:caps/>
          <w:kern w:val="28"/>
          <w:sz w:val="32"/>
          <w:szCs w:val="28"/>
        </w:rPr>
        <w:t>ABSTRACT</w:t>
      </w:r>
      <w:bookmarkEnd w:id="7"/>
      <w:bookmarkEnd w:id="8"/>
      <w:bookmarkEnd w:id="9"/>
      <w:bookmarkEnd w:id="10"/>
      <w:bookmarkEnd w:id="11"/>
    </w:p>
    <w:p w14:paraId="7AF6A450" w14:textId="77777777" w:rsidR="00004B70" w:rsidRPr="00666ACD" w:rsidRDefault="00004B70" w:rsidP="00004B70">
      <w:pPr>
        <w:spacing w:after="120" w:line="360" w:lineRule="auto"/>
        <w:jc w:val="both"/>
        <w:rPr>
          <w:rFonts w:ascii="Times New Roman" w:hAnsi="Times New Roman"/>
        </w:rPr>
      </w:pPr>
      <w:proofErr w:type="spellStart"/>
      <w:r w:rsidRPr="00666ACD">
        <w:rPr>
          <w:rFonts w:ascii="Times New Roman" w:hAnsi="Times New Roman"/>
        </w:rPr>
        <w:t>The</w:t>
      </w:r>
      <w:proofErr w:type="spellEnd"/>
      <w:r w:rsidRPr="00666ACD">
        <w:rPr>
          <w:rFonts w:ascii="Times New Roman" w:hAnsi="Times New Roman"/>
        </w:rPr>
        <w:t xml:space="preserve"> text </w:t>
      </w:r>
      <w:proofErr w:type="spellStart"/>
      <w:r w:rsidRPr="00666ACD">
        <w:rPr>
          <w:rFonts w:ascii="Times New Roman" w:hAnsi="Times New Roman"/>
        </w:rPr>
        <w:t>of</w:t>
      </w:r>
      <w:proofErr w:type="spellEnd"/>
      <w:r w:rsidRPr="00666ACD">
        <w:rPr>
          <w:rFonts w:ascii="Times New Roman" w:hAnsi="Times New Roman"/>
        </w:rPr>
        <w:t xml:space="preserve"> </w:t>
      </w:r>
      <w:proofErr w:type="spellStart"/>
      <w:r w:rsidRPr="00666ACD">
        <w:rPr>
          <w:rFonts w:ascii="Times New Roman" w:hAnsi="Times New Roman"/>
        </w:rPr>
        <w:t>the</w:t>
      </w:r>
      <w:proofErr w:type="spellEnd"/>
      <w:r w:rsidRPr="00666ACD">
        <w:rPr>
          <w:rFonts w:ascii="Times New Roman" w:hAnsi="Times New Roman"/>
        </w:rPr>
        <w:t xml:space="preserve"> </w:t>
      </w:r>
      <w:proofErr w:type="spellStart"/>
      <w:r w:rsidRPr="00666ACD">
        <w:rPr>
          <w:rFonts w:ascii="Times New Roman" w:hAnsi="Times New Roman"/>
        </w:rPr>
        <w:t>abstract</w:t>
      </w:r>
      <w:proofErr w:type="spellEnd"/>
      <w:r w:rsidRPr="00666ACD">
        <w:rPr>
          <w:rFonts w:ascii="Times New Roman" w:hAnsi="Times New Roman"/>
        </w:rPr>
        <w:t>.</w:t>
      </w:r>
    </w:p>
    <w:p w14:paraId="630A8F17" w14:textId="77777777" w:rsidR="00004B70" w:rsidRPr="00666ACD" w:rsidRDefault="00004B70" w:rsidP="00004B70">
      <w:pPr>
        <w:spacing w:after="120" w:line="360" w:lineRule="auto"/>
        <w:jc w:val="both"/>
        <w:rPr>
          <w:rFonts w:ascii="Times New Roman" w:hAnsi="Times New Roman"/>
          <w:i/>
        </w:rPr>
      </w:pPr>
      <w:proofErr w:type="spellStart"/>
      <w:r w:rsidRPr="00666ACD">
        <w:rPr>
          <w:rFonts w:ascii="Times New Roman" w:hAnsi="Times New Roman"/>
          <w:i/>
        </w:rPr>
        <w:t>Keywords</w:t>
      </w:r>
      <w:proofErr w:type="spellEnd"/>
      <w:r w:rsidRPr="00666ACD">
        <w:rPr>
          <w:rFonts w:ascii="Times New Roman" w:hAnsi="Times New Roman"/>
          <w:i/>
        </w:rPr>
        <w:t>:</w:t>
      </w:r>
    </w:p>
    <w:p w14:paraId="27205347" w14:textId="77777777" w:rsidR="00C547A0" w:rsidRPr="00666ACD" w:rsidRDefault="00C547A0" w:rsidP="00BC793A">
      <w:pPr>
        <w:pStyle w:val="normlntext"/>
      </w:pPr>
    </w:p>
    <w:p w14:paraId="1E27902E" w14:textId="77777777" w:rsidR="00004B70" w:rsidRPr="00666ACD" w:rsidRDefault="00163294" w:rsidP="00004B70">
      <w:pPr>
        <w:pStyle w:val="Nadpisy-AbstraktObsah"/>
      </w:pPr>
      <w:r w:rsidRPr="00666ACD">
        <w:br w:type="page"/>
      </w:r>
      <w:r w:rsidR="00004B70" w:rsidRPr="00666ACD">
        <w:lastRenderedPageBreak/>
        <w:t>čestné prohlášení</w:t>
      </w:r>
    </w:p>
    <w:p w14:paraId="6ED2EFD4" w14:textId="77777777" w:rsidR="00004B70" w:rsidRPr="00666ACD" w:rsidRDefault="00004B70" w:rsidP="00004B70">
      <w:pPr>
        <w:pStyle w:val="Nadpisy-AbstraktObsah"/>
      </w:pPr>
    </w:p>
    <w:p w14:paraId="2D477DEB" w14:textId="65E9720B" w:rsidR="00004B70" w:rsidRPr="00666ACD" w:rsidRDefault="00004B70" w:rsidP="00004B70">
      <w:pPr>
        <w:pStyle w:val="normlntext"/>
      </w:pPr>
      <w:r w:rsidRPr="00666ACD">
        <w:t>Já, níže podepsaný student, tímto čestně prohlašuji, že text mnou odevzdané závěrečné práce v písemné podobě je totožný s textem závěrečné práce vloženým v databázi DIPL2.</w:t>
      </w:r>
    </w:p>
    <w:p w14:paraId="2AB67B69" w14:textId="77777777" w:rsidR="00004B70" w:rsidRPr="00666ACD" w:rsidRDefault="00004B70" w:rsidP="00004B70">
      <w:pPr>
        <w:rPr>
          <w:rFonts w:ascii="Times New Roman" w:hAnsi="Times New Roman"/>
        </w:rPr>
      </w:pPr>
      <w:r w:rsidRPr="00666ACD">
        <w:rPr>
          <w:rFonts w:ascii="Times New Roman" w:hAnsi="Times New Roman"/>
        </w:rPr>
        <w:t xml:space="preserve">                                                                                                            </w:t>
      </w:r>
    </w:p>
    <w:p w14:paraId="35A93939" w14:textId="77777777" w:rsidR="00004B70" w:rsidRPr="00666ACD" w:rsidRDefault="00004B70" w:rsidP="00004B70">
      <w:pPr>
        <w:rPr>
          <w:rFonts w:ascii="Times New Roman" w:hAnsi="Times New Roman"/>
        </w:rPr>
      </w:pPr>
    </w:p>
    <w:p w14:paraId="3804FD86" w14:textId="77777777" w:rsidR="00004B70" w:rsidRPr="00666ACD" w:rsidRDefault="00004B70" w:rsidP="00004B70">
      <w:pPr>
        <w:rPr>
          <w:rFonts w:ascii="Times New Roman" w:hAnsi="Times New Roman"/>
        </w:rPr>
      </w:pPr>
    </w:p>
    <w:p w14:paraId="327ED1E6" w14:textId="77777777" w:rsidR="00004B70" w:rsidRPr="00666ACD" w:rsidRDefault="00004B70" w:rsidP="00004B70">
      <w:pPr>
        <w:rPr>
          <w:rFonts w:ascii="Times New Roman" w:hAnsi="Times New Roman"/>
        </w:rPr>
      </w:pPr>
      <w:r w:rsidRPr="00666ACD">
        <w:rPr>
          <w:rFonts w:ascii="Times New Roman" w:hAnsi="Times New Roman"/>
        </w:rPr>
        <w:t>Ostrava dne</w:t>
      </w:r>
    </w:p>
    <w:p w14:paraId="464744B0" w14:textId="77777777" w:rsidR="00004B70" w:rsidRPr="00666ACD" w:rsidRDefault="00004B70" w:rsidP="00004B70">
      <w:pPr>
        <w:rPr>
          <w:rFonts w:ascii="Times New Roman" w:hAnsi="Times New Roman"/>
        </w:rPr>
      </w:pPr>
    </w:p>
    <w:p w14:paraId="3722EF80" w14:textId="77777777" w:rsidR="00004B70" w:rsidRPr="00666ACD" w:rsidRDefault="00004B70" w:rsidP="00004B70">
      <w:pPr>
        <w:rPr>
          <w:rFonts w:ascii="Times New Roman" w:hAnsi="Times New Roman"/>
        </w:rPr>
      </w:pPr>
    </w:p>
    <w:p w14:paraId="524AD9FD" w14:textId="77777777" w:rsidR="00004B70" w:rsidRPr="00666ACD" w:rsidRDefault="00004B70" w:rsidP="00004B70">
      <w:pPr>
        <w:rPr>
          <w:rFonts w:ascii="Times New Roman" w:hAnsi="Times New Roman"/>
        </w:rPr>
      </w:pPr>
      <w:r w:rsidRPr="00666ACD">
        <w:rPr>
          <w:rFonts w:ascii="Times New Roman" w:hAnsi="Times New Roman"/>
        </w:rPr>
        <w:t>………………………………</w:t>
      </w:r>
    </w:p>
    <w:p w14:paraId="1C99AC9C" w14:textId="1154DA77" w:rsidR="00004B70" w:rsidRPr="00666ACD" w:rsidRDefault="00004B70" w:rsidP="00004B70">
      <w:pPr>
        <w:rPr>
          <w:rFonts w:ascii="Times New Roman" w:hAnsi="Times New Roman"/>
        </w:rPr>
      </w:pPr>
      <w:r w:rsidRPr="00666ACD">
        <w:rPr>
          <w:rFonts w:ascii="Times New Roman" w:hAnsi="Times New Roman"/>
        </w:rPr>
        <w:t>podpis studenta</w:t>
      </w:r>
    </w:p>
    <w:p w14:paraId="4E7F8D26" w14:textId="77777777" w:rsidR="00C33F40" w:rsidRPr="00666ACD" w:rsidRDefault="00C33F40" w:rsidP="00004B70">
      <w:pPr>
        <w:pStyle w:val="Nadpisy-AbstraktObsah"/>
      </w:pPr>
    </w:p>
    <w:p w14:paraId="0E56D8A7" w14:textId="77777777" w:rsidR="0092160D" w:rsidRPr="00666ACD" w:rsidRDefault="000A6066" w:rsidP="00ED5797">
      <w:pPr>
        <w:jc w:val="both"/>
        <w:rPr>
          <w:rFonts w:ascii="Times New Roman" w:hAnsi="Times New Roman"/>
        </w:rPr>
      </w:pPr>
      <w:r w:rsidRPr="00666ACD">
        <w:rPr>
          <w:rFonts w:ascii="Times New Roman" w:hAnsi="Times New Roman"/>
          <w:i/>
        </w:rPr>
        <w:br w:type="page"/>
      </w:r>
    </w:p>
    <w:tbl>
      <w:tblPr>
        <w:tblW w:w="5000" w:type="pct"/>
        <w:tblLook w:val="04A0" w:firstRow="1" w:lastRow="0" w:firstColumn="1" w:lastColumn="0" w:noHBand="0" w:noVBand="1"/>
      </w:tblPr>
      <w:tblGrid>
        <w:gridCol w:w="9003"/>
      </w:tblGrid>
      <w:tr w:rsidR="0092160D" w:rsidRPr="00666ACD" w14:paraId="2816A0F7" w14:textId="77777777" w:rsidTr="000E19A8">
        <w:trPr>
          <w:trHeight w:val="3168"/>
        </w:trPr>
        <w:tc>
          <w:tcPr>
            <w:tcW w:w="5000" w:type="pct"/>
          </w:tcPr>
          <w:p w14:paraId="34C23D16" w14:textId="77777777" w:rsidR="0092160D" w:rsidRPr="00666ACD" w:rsidRDefault="0092160D" w:rsidP="000E19A8">
            <w:pPr>
              <w:jc w:val="both"/>
              <w:rPr>
                <w:rFonts w:ascii="Times New Roman" w:hAnsi="Times New Roman"/>
              </w:rPr>
            </w:pPr>
            <w:r w:rsidRPr="00666ACD">
              <w:rPr>
                <w:rFonts w:ascii="Times New Roman" w:hAnsi="Times New Roman"/>
              </w:rPr>
              <w:t>Poděkování</w:t>
            </w:r>
          </w:p>
          <w:p w14:paraId="1AAE343C" w14:textId="77777777" w:rsidR="0092160D" w:rsidRPr="00666ACD" w:rsidRDefault="0092160D" w:rsidP="000E19A8">
            <w:pPr>
              <w:jc w:val="both"/>
              <w:rPr>
                <w:rFonts w:ascii="Times New Roman" w:hAnsi="Times New Roman"/>
              </w:rPr>
            </w:pPr>
          </w:p>
        </w:tc>
      </w:tr>
      <w:tr w:rsidR="0092160D" w:rsidRPr="00666ACD" w14:paraId="32686627" w14:textId="77777777" w:rsidTr="000E19A8">
        <w:trPr>
          <w:trHeight w:val="3168"/>
        </w:trPr>
        <w:tc>
          <w:tcPr>
            <w:tcW w:w="5000" w:type="pct"/>
            <w:vAlign w:val="bottom"/>
          </w:tcPr>
          <w:p w14:paraId="0729DBEE" w14:textId="32BC0C32" w:rsidR="0092160D" w:rsidRPr="00666ACD" w:rsidRDefault="0092160D" w:rsidP="008D3188">
            <w:pPr>
              <w:pStyle w:val="normlntext"/>
            </w:pPr>
            <w:r w:rsidRPr="00666ACD">
              <w:t>Prohlašuji, že předložená práce je mým původním autorským dílem, které jsem vypracoval samostatně. Veškerou literaturu a další zdroje, z nichž jsem při zpracování čerpal, v práci řádně cituji a jsou uvedeny v seznamu použité literatury.</w:t>
            </w:r>
          </w:p>
          <w:p w14:paraId="6BE6F5C7" w14:textId="77777777" w:rsidR="0092160D" w:rsidRPr="00666ACD" w:rsidRDefault="0092160D" w:rsidP="000E19A8">
            <w:pPr>
              <w:jc w:val="both"/>
              <w:rPr>
                <w:rFonts w:ascii="Times New Roman" w:hAnsi="Times New Roman"/>
              </w:rPr>
            </w:pPr>
          </w:p>
          <w:p w14:paraId="166FB59A" w14:textId="77777777" w:rsidR="0092160D" w:rsidRPr="00666ACD" w:rsidRDefault="0092160D" w:rsidP="000E19A8">
            <w:pPr>
              <w:jc w:val="center"/>
              <w:rPr>
                <w:rFonts w:ascii="Times New Roman" w:hAnsi="Times New Roman"/>
              </w:rPr>
            </w:pPr>
          </w:p>
          <w:p w14:paraId="56969469" w14:textId="77777777" w:rsidR="0092160D" w:rsidRPr="00666ACD" w:rsidRDefault="0092160D" w:rsidP="000E19A8">
            <w:pPr>
              <w:spacing w:before="240" w:after="240"/>
              <w:rPr>
                <w:rFonts w:ascii="Times New Roman" w:hAnsi="Times New Roman"/>
              </w:rPr>
            </w:pPr>
            <w:r w:rsidRPr="00666ACD">
              <w:rPr>
                <w:rFonts w:ascii="Times New Roman" w:hAnsi="Times New Roman"/>
              </w:rPr>
              <w:t>V Ostravě dne . . . . . . . . . . . .</w:t>
            </w:r>
          </w:p>
          <w:p w14:paraId="69C85436" w14:textId="77777777" w:rsidR="0092160D" w:rsidRPr="00666ACD" w:rsidRDefault="0092160D" w:rsidP="000E19A8">
            <w:pPr>
              <w:spacing w:before="240" w:after="240"/>
              <w:jc w:val="right"/>
              <w:rPr>
                <w:rFonts w:ascii="Times New Roman" w:hAnsi="Times New Roman"/>
              </w:rPr>
            </w:pPr>
            <w:r w:rsidRPr="00666ACD">
              <w:rPr>
                <w:rFonts w:ascii="Times New Roman" w:hAnsi="Times New Roman"/>
              </w:rPr>
              <w:t>. . . . . . . . . . . . . . . . . .</w:t>
            </w:r>
          </w:p>
          <w:p w14:paraId="4553942D" w14:textId="77777777" w:rsidR="0092160D" w:rsidRPr="00666ACD" w:rsidRDefault="0092160D" w:rsidP="000E19A8">
            <w:pPr>
              <w:spacing w:before="240" w:after="240"/>
              <w:jc w:val="right"/>
              <w:rPr>
                <w:rFonts w:ascii="Times New Roman" w:hAnsi="Times New Roman"/>
              </w:rPr>
            </w:pPr>
            <w:r w:rsidRPr="00666ACD">
              <w:rPr>
                <w:rFonts w:ascii="Times New Roman" w:hAnsi="Times New Roman"/>
              </w:rPr>
              <w:t>(podpis)</w:t>
            </w:r>
          </w:p>
        </w:tc>
      </w:tr>
    </w:tbl>
    <w:p w14:paraId="4EB8B4FD" w14:textId="313D4FD7" w:rsidR="00D713C4" w:rsidRPr="00666ACD" w:rsidRDefault="00F06E91" w:rsidP="00D23655">
      <w:pPr>
        <w:pStyle w:val="Nadpisy-AbstraktObsah"/>
      </w:pPr>
      <w:r w:rsidRPr="00666ACD">
        <w:br w:type="page"/>
      </w:r>
      <w:bookmarkStart w:id="12" w:name="_Toc209253203"/>
      <w:bookmarkStart w:id="13" w:name="_Toc209253390"/>
      <w:bookmarkStart w:id="14" w:name="_Toc209253642"/>
      <w:bookmarkStart w:id="15" w:name="_Toc209321244"/>
      <w:bookmarkStart w:id="16" w:name="_Toc209321408"/>
      <w:r w:rsidR="00D713C4" w:rsidRPr="00666ACD">
        <w:lastRenderedPageBreak/>
        <w:t>Návrh obsahu</w:t>
      </w:r>
    </w:p>
    <w:p w14:paraId="182CBB48" w14:textId="5551BB8E" w:rsidR="00D713C4" w:rsidRPr="00666ACD" w:rsidRDefault="00D713C4" w:rsidP="00D713C4">
      <w:pPr>
        <w:numPr>
          <w:ilvl w:val="0"/>
          <w:numId w:val="18"/>
        </w:numPr>
        <w:rPr>
          <w:rFonts w:ascii="Times New Roman" w:hAnsi="Times New Roman"/>
        </w:rPr>
      </w:pPr>
      <w:r w:rsidRPr="00666ACD">
        <w:rPr>
          <w:rFonts w:ascii="Times New Roman" w:hAnsi="Times New Roman"/>
        </w:rPr>
        <w:t>Úvod</w:t>
      </w:r>
    </w:p>
    <w:p w14:paraId="3B950C74" w14:textId="378D66BE" w:rsidR="00D713C4" w:rsidRDefault="00D713C4" w:rsidP="00D713C4">
      <w:pPr>
        <w:numPr>
          <w:ilvl w:val="0"/>
          <w:numId w:val="18"/>
        </w:numPr>
        <w:rPr>
          <w:rFonts w:ascii="Times New Roman" w:hAnsi="Times New Roman"/>
        </w:rPr>
      </w:pPr>
      <w:r w:rsidRPr="00666ACD">
        <w:rPr>
          <w:rFonts w:ascii="Times New Roman" w:hAnsi="Times New Roman"/>
        </w:rPr>
        <w:t>Analýza současného stavu</w:t>
      </w:r>
    </w:p>
    <w:p w14:paraId="46AB5579" w14:textId="7239B624" w:rsidR="001A71CA" w:rsidRDefault="001A71CA" w:rsidP="001A71CA">
      <w:pPr>
        <w:numPr>
          <w:ilvl w:val="1"/>
          <w:numId w:val="18"/>
        </w:numPr>
        <w:rPr>
          <w:rFonts w:ascii="Times New Roman" w:hAnsi="Times New Roman"/>
        </w:rPr>
      </w:pPr>
      <w:proofErr w:type="spellStart"/>
      <w:r>
        <w:rPr>
          <w:rFonts w:ascii="Times New Roman" w:hAnsi="Times New Roman"/>
        </w:rPr>
        <w:t>SyncBackFree</w:t>
      </w:r>
      <w:proofErr w:type="spellEnd"/>
    </w:p>
    <w:p w14:paraId="2B0D7053" w14:textId="4AC862E7" w:rsidR="001A71CA" w:rsidRDefault="001A71CA" w:rsidP="001A71CA">
      <w:pPr>
        <w:numPr>
          <w:ilvl w:val="1"/>
          <w:numId w:val="18"/>
        </w:numPr>
        <w:rPr>
          <w:rFonts w:ascii="Times New Roman" w:hAnsi="Times New Roman"/>
        </w:rPr>
      </w:pPr>
      <w:proofErr w:type="spellStart"/>
      <w:r w:rsidRPr="00D84031">
        <w:rPr>
          <w:rFonts w:ascii="Times New Roman" w:hAnsi="Times New Roman"/>
        </w:rPr>
        <w:t>FreeFileSync</w:t>
      </w:r>
      <w:proofErr w:type="spellEnd"/>
    </w:p>
    <w:p w14:paraId="04871548" w14:textId="3F4AAC97" w:rsidR="001A71CA" w:rsidRDefault="001A71CA" w:rsidP="001A71CA">
      <w:pPr>
        <w:numPr>
          <w:ilvl w:val="1"/>
          <w:numId w:val="18"/>
        </w:numPr>
        <w:rPr>
          <w:rFonts w:ascii="Times New Roman" w:hAnsi="Times New Roman"/>
        </w:rPr>
      </w:pPr>
      <w:proofErr w:type="spellStart"/>
      <w:r w:rsidRPr="00D84031">
        <w:rPr>
          <w:rFonts w:ascii="Times New Roman" w:hAnsi="Times New Roman"/>
        </w:rPr>
        <w:t>SyncFolders</w:t>
      </w:r>
      <w:proofErr w:type="spellEnd"/>
    </w:p>
    <w:p w14:paraId="2ECBFD4A" w14:textId="47CACD38" w:rsidR="001A71CA" w:rsidRDefault="001A71CA" w:rsidP="001A71CA">
      <w:pPr>
        <w:numPr>
          <w:ilvl w:val="1"/>
          <w:numId w:val="18"/>
        </w:numPr>
        <w:rPr>
          <w:rFonts w:ascii="Times New Roman" w:hAnsi="Times New Roman"/>
        </w:rPr>
      </w:pPr>
      <w:proofErr w:type="spellStart"/>
      <w:r w:rsidRPr="00D84031">
        <w:rPr>
          <w:rFonts w:ascii="Times New Roman" w:hAnsi="Times New Roman"/>
        </w:rPr>
        <w:t>BackUpTime</w:t>
      </w:r>
      <w:proofErr w:type="spellEnd"/>
    </w:p>
    <w:p w14:paraId="4A2FC93D" w14:textId="651C935C" w:rsidR="001A71CA" w:rsidRPr="001A71CA" w:rsidRDefault="001A71CA" w:rsidP="001A71CA">
      <w:pPr>
        <w:numPr>
          <w:ilvl w:val="1"/>
          <w:numId w:val="18"/>
        </w:numPr>
        <w:rPr>
          <w:rFonts w:ascii="Times New Roman" w:hAnsi="Times New Roman"/>
        </w:rPr>
      </w:pPr>
      <w:proofErr w:type="spellStart"/>
      <w:r w:rsidRPr="00D84031">
        <w:rPr>
          <w:rFonts w:ascii="Times New Roman" w:hAnsi="Times New Roman"/>
        </w:rPr>
        <w:t>PureSync</w:t>
      </w:r>
      <w:proofErr w:type="spellEnd"/>
      <w:r>
        <w:rPr>
          <w:rFonts w:ascii="Times New Roman" w:hAnsi="Times New Roman"/>
        </w:rPr>
        <w:t xml:space="preserve"> 4.7</w:t>
      </w:r>
    </w:p>
    <w:p w14:paraId="51EA5676" w14:textId="4DA02764" w:rsidR="00D713C4" w:rsidRDefault="00D713C4" w:rsidP="00D713C4">
      <w:pPr>
        <w:numPr>
          <w:ilvl w:val="0"/>
          <w:numId w:val="18"/>
        </w:numPr>
        <w:rPr>
          <w:rFonts w:ascii="Times New Roman" w:hAnsi="Times New Roman"/>
        </w:rPr>
      </w:pPr>
      <w:r w:rsidRPr="00666ACD">
        <w:rPr>
          <w:rFonts w:ascii="Times New Roman" w:hAnsi="Times New Roman"/>
        </w:rPr>
        <w:t>Cíl práce a formální požadavky</w:t>
      </w:r>
    </w:p>
    <w:p w14:paraId="141402E5" w14:textId="452E46AA" w:rsidR="001A71CA" w:rsidRDefault="000717B7" w:rsidP="001A71CA">
      <w:pPr>
        <w:numPr>
          <w:ilvl w:val="1"/>
          <w:numId w:val="18"/>
        </w:numPr>
        <w:rPr>
          <w:rFonts w:ascii="Times New Roman" w:hAnsi="Times New Roman"/>
        </w:rPr>
      </w:pPr>
      <w:r>
        <w:rPr>
          <w:rFonts w:ascii="Times New Roman" w:hAnsi="Times New Roman"/>
        </w:rPr>
        <w:t>Cíl práce</w:t>
      </w:r>
    </w:p>
    <w:p w14:paraId="1B59BBD4" w14:textId="41DC6BDA" w:rsidR="000717B7" w:rsidRDefault="000717B7" w:rsidP="001A71CA">
      <w:pPr>
        <w:numPr>
          <w:ilvl w:val="1"/>
          <w:numId w:val="18"/>
        </w:numPr>
        <w:rPr>
          <w:rFonts w:ascii="Times New Roman" w:hAnsi="Times New Roman"/>
        </w:rPr>
      </w:pPr>
      <w:r>
        <w:rPr>
          <w:rFonts w:ascii="Times New Roman" w:hAnsi="Times New Roman"/>
        </w:rPr>
        <w:t>Vize</w:t>
      </w:r>
    </w:p>
    <w:p w14:paraId="4022744B" w14:textId="4120E97E" w:rsidR="000717B7" w:rsidRDefault="000717B7" w:rsidP="001A71CA">
      <w:pPr>
        <w:numPr>
          <w:ilvl w:val="1"/>
          <w:numId w:val="18"/>
        </w:numPr>
        <w:rPr>
          <w:rFonts w:ascii="Times New Roman" w:hAnsi="Times New Roman"/>
        </w:rPr>
      </w:pPr>
      <w:r>
        <w:rPr>
          <w:rFonts w:ascii="Times New Roman" w:hAnsi="Times New Roman"/>
        </w:rPr>
        <w:t>Seznam požadavků</w:t>
      </w:r>
    </w:p>
    <w:p w14:paraId="26AA5D18" w14:textId="6E23F4C9" w:rsidR="000717B7" w:rsidRDefault="000717B7" w:rsidP="001A71CA">
      <w:pPr>
        <w:numPr>
          <w:ilvl w:val="1"/>
          <w:numId w:val="18"/>
        </w:numPr>
        <w:rPr>
          <w:rFonts w:ascii="Times New Roman" w:hAnsi="Times New Roman"/>
        </w:rPr>
      </w:pPr>
      <w:r>
        <w:rPr>
          <w:rFonts w:ascii="Times New Roman" w:hAnsi="Times New Roman"/>
        </w:rPr>
        <w:t>Risk list</w:t>
      </w:r>
    </w:p>
    <w:p w14:paraId="27D36772" w14:textId="4CE6BA8E" w:rsidR="000717B7" w:rsidRDefault="000717B7" w:rsidP="00731480">
      <w:pPr>
        <w:numPr>
          <w:ilvl w:val="1"/>
          <w:numId w:val="18"/>
        </w:numPr>
        <w:rPr>
          <w:rFonts w:ascii="Times New Roman" w:hAnsi="Times New Roman"/>
        </w:rPr>
      </w:pPr>
      <w:r>
        <w:rPr>
          <w:rFonts w:ascii="Times New Roman" w:hAnsi="Times New Roman"/>
        </w:rPr>
        <w:t>Hrubý plán práce</w:t>
      </w:r>
    </w:p>
    <w:p w14:paraId="7334DD6F" w14:textId="084FC860" w:rsidR="00E51D7D" w:rsidRPr="00065C72" w:rsidRDefault="00E51D7D" w:rsidP="00065C72">
      <w:pPr>
        <w:numPr>
          <w:ilvl w:val="1"/>
          <w:numId w:val="18"/>
        </w:numPr>
        <w:rPr>
          <w:rFonts w:ascii="Times New Roman" w:hAnsi="Times New Roman"/>
        </w:rPr>
      </w:pPr>
      <w:r>
        <w:rPr>
          <w:rFonts w:ascii="Times New Roman" w:hAnsi="Times New Roman"/>
        </w:rPr>
        <w:t>Use case</w:t>
      </w:r>
    </w:p>
    <w:p w14:paraId="63A6FDC8" w14:textId="5799C4EA" w:rsidR="00D713C4" w:rsidRDefault="00D713C4" w:rsidP="00D713C4">
      <w:pPr>
        <w:numPr>
          <w:ilvl w:val="0"/>
          <w:numId w:val="18"/>
        </w:numPr>
        <w:rPr>
          <w:rFonts w:ascii="Times New Roman" w:hAnsi="Times New Roman"/>
        </w:rPr>
      </w:pPr>
      <w:r w:rsidRPr="00666ACD">
        <w:rPr>
          <w:rFonts w:ascii="Times New Roman" w:hAnsi="Times New Roman"/>
        </w:rPr>
        <w:t>Metodika řešení práce</w:t>
      </w:r>
    </w:p>
    <w:p w14:paraId="41243B3F" w14:textId="5B3241E0" w:rsidR="008C6671" w:rsidRDefault="008C6671" w:rsidP="008C6671">
      <w:pPr>
        <w:numPr>
          <w:ilvl w:val="1"/>
          <w:numId w:val="18"/>
        </w:numPr>
        <w:rPr>
          <w:rFonts w:ascii="Times New Roman" w:hAnsi="Times New Roman"/>
        </w:rPr>
      </w:pPr>
      <w:r>
        <w:rPr>
          <w:rFonts w:ascii="Times New Roman" w:hAnsi="Times New Roman"/>
        </w:rPr>
        <w:t xml:space="preserve">Způsob </w:t>
      </w:r>
      <w:proofErr w:type="spellStart"/>
      <w:r>
        <w:rPr>
          <w:rFonts w:ascii="Times New Roman" w:hAnsi="Times New Roman"/>
        </w:rPr>
        <w:t>implemenetace</w:t>
      </w:r>
      <w:proofErr w:type="spellEnd"/>
      <w:r>
        <w:rPr>
          <w:rFonts w:ascii="Times New Roman" w:hAnsi="Times New Roman"/>
        </w:rPr>
        <w:t xml:space="preserve"> – iterativní způsob, nejsložitější dřív</w:t>
      </w:r>
    </w:p>
    <w:p w14:paraId="4033FA5B" w14:textId="77777777" w:rsidR="00A31DBF" w:rsidRDefault="00A31DBF" w:rsidP="00A31DBF">
      <w:pPr>
        <w:numPr>
          <w:ilvl w:val="1"/>
          <w:numId w:val="18"/>
        </w:numPr>
        <w:rPr>
          <w:rFonts w:ascii="Times New Roman" w:hAnsi="Times New Roman"/>
        </w:rPr>
      </w:pPr>
      <w:r>
        <w:rPr>
          <w:rFonts w:ascii="Times New Roman" w:hAnsi="Times New Roman"/>
        </w:rPr>
        <w:t>Pravidelné konzultace s vedoucím práce</w:t>
      </w:r>
    </w:p>
    <w:p w14:paraId="25185412" w14:textId="77777777" w:rsidR="00A31DBF" w:rsidRDefault="00A31DBF" w:rsidP="00A31DBF">
      <w:pPr>
        <w:numPr>
          <w:ilvl w:val="1"/>
          <w:numId w:val="18"/>
        </w:numPr>
        <w:rPr>
          <w:rFonts w:ascii="Times New Roman" w:hAnsi="Times New Roman"/>
        </w:rPr>
      </w:pPr>
      <w:r>
        <w:rPr>
          <w:rFonts w:ascii="Times New Roman" w:hAnsi="Times New Roman"/>
        </w:rPr>
        <w:t>Eliminace rizik demo řešením</w:t>
      </w:r>
    </w:p>
    <w:p w14:paraId="315DF64E" w14:textId="77777777" w:rsidR="00A31DBF" w:rsidRDefault="00A31DBF" w:rsidP="00A31DBF">
      <w:pPr>
        <w:numPr>
          <w:ilvl w:val="1"/>
          <w:numId w:val="18"/>
        </w:numPr>
        <w:rPr>
          <w:rFonts w:ascii="Times New Roman" w:hAnsi="Times New Roman"/>
        </w:rPr>
      </w:pPr>
      <w:r>
        <w:rPr>
          <w:rFonts w:ascii="Times New Roman" w:hAnsi="Times New Roman"/>
        </w:rPr>
        <w:t>Kontrola požadavků vedoucím práce</w:t>
      </w:r>
    </w:p>
    <w:p w14:paraId="28B1987F" w14:textId="69333E21" w:rsidR="00A31DBF" w:rsidRDefault="00A31DBF" w:rsidP="00A31DBF">
      <w:pPr>
        <w:numPr>
          <w:ilvl w:val="1"/>
          <w:numId w:val="18"/>
        </w:numPr>
        <w:rPr>
          <w:rFonts w:ascii="Times New Roman" w:hAnsi="Times New Roman"/>
        </w:rPr>
      </w:pPr>
      <w:r>
        <w:rPr>
          <w:rFonts w:ascii="Times New Roman" w:hAnsi="Times New Roman"/>
        </w:rPr>
        <w:t>Testování funkčnosti aplikace</w:t>
      </w:r>
    </w:p>
    <w:p w14:paraId="6DE35605" w14:textId="37350CDE" w:rsidR="00492032" w:rsidRDefault="00492032" w:rsidP="00A31DBF">
      <w:pPr>
        <w:numPr>
          <w:ilvl w:val="1"/>
          <w:numId w:val="18"/>
        </w:numPr>
        <w:rPr>
          <w:rFonts w:ascii="Times New Roman" w:hAnsi="Times New Roman"/>
        </w:rPr>
      </w:pPr>
      <w:r>
        <w:rPr>
          <w:rFonts w:ascii="Times New Roman" w:hAnsi="Times New Roman"/>
        </w:rPr>
        <w:t>Trello</w:t>
      </w:r>
    </w:p>
    <w:p w14:paraId="093B7C97" w14:textId="5E7098E1" w:rsidR="008C6671" w:rsidRPr="00A31DBF" w:rsidRDefault="008C6671" w:rsidP="00A31DBF">
      <w:pPr>
        <w:numPr>
          <w:ilvl w:val="1"/>
          <w:numId w:val="18"/>
        </w:numPr>
        <w:rPr>
          <w:rFonts w:ascii="Times New Roman" w:hAnsi="Times New Roman"/>
        </w:rPr>
      </w:pPr>
      <w:proofErr w:type="spellStart"/>
      <w:r>
        <w:rPr>
          <w:rFonts w:ascii="Times New Roman" w:hAnsi="Times New Roman"/>
        </w:rPr>
        <w:t>Github</w:t>
      </w:r>
      <w:proofErr w:type="spellEnd"/>
      <w:r>
        <w:rPr>
          <w:rFonts w:ascii="Times New Roman" w:hAnsi="Times New Roman"/>
        </w:rPr>
        <w:t xml:space="preserve">, </w:t>
      </w:r>
      <w:proofErr w:type="spellStart"/>
      <w:r>
        <w:rPr>
          <w:rFonts w:ascii="Times New Roman" w:hAnsi="Times New Roman"/>
        </w:rPr>
        <w:t>repo</w:t>
      </w:r>
      <w:proofErr w:type="spellEnd"/>
    </w:p>
    <w:p w14:paraId="3DBA8D2C" w14:textId="4AEBFA24" w:rsidR="00D713C4" w:rsidRDefault="00D713C4" w:rsidP="00D713C4">
      <w:pPr>
        <w:numPr>
          <w:ilvl w:val="0"/>
          <w:numId w:val="18"/>
        </w:numPr>
        <w:rPr>
          <w:rFonts w:ascii="Times New Roman" w:hAnsi="Times New Roman"/>
        </w:rPr>
      </w:pPr>
      <w:r w:rsidRPr="00666ACD">
        <w:rPr>
          <w:rFonts w:ascii="Times New Roman" w:hAnsi="Times New Roman"/>
        </w:rPr>
        <w:t>Vlastní řešení práce</w:t>
      </w:r>
    </w:p>
    <w:p w14:paraId="59E81FD4" w14:textId="0E025F85" w:rsidR="0034188F" w:rsidRDefault="00E51D7D" w:rsidP="0034188F">
      <w:pPr>
        <w:numPr>
          <w:ilvl w:val="1"/>
          <w:numId w:val="18"/>
        </w:numPr>
        <w:rPr>
          <w:rFonts w:ascii="Times New Roman" w:hAnsi="Times New Roman"/>
        </w:rPr>
      </w:pPr>
      <w:r>
        <w:rPr>
          <w:rFonts w:ascii="Times New Roman" w:hAnsi="Times New Roman"/>
        </w:rPr>
        <w:t xml:space="preserve">Prostředí </w:t>
      </w:r>
      <w:proofErr w:type="spellStart"/>
      <w:r>
        <w:rPr>
          <w:rFonts w:ascii="Times New Roman" w:hAnsi="Times New Roman"/>
        </w:rPr>
        <w:t>Visual</w:t>
      </w:r>
      <w:proofErr w:type="spellEnd"/>
      <w:r>
        <w:rPr>
          <w:rFonts w:ascii="Times New Roman" w:hAnsi="Times New Roman"/>
        </w:rPr>
        <w:t xml:space="preserve"> Studio 2019</w:t>
      </w:r>
      <w:r w:rsidR="00492032">
        <w:rPr>
          <w:rFonts w:ascii="Times New Roman" w:hAnsi="Times New Roman"/>
        </w:rPr>
        <w:t xml:space="preserve">, </w:t>
      </w:r>
      <w:proofErr w:type="spellStart"/>
      <w:r w:rsidR="00492032">
        <w:rPr>
          <w:rFonts w:ascii="Times New Roman" w:hAnsi="Times New Roman"/>
        </w:rPr>
        <w:t>WinForms</w:t>
      </w:r>
      <w:proofErr w:type="spellEnd"/>
      <w:r w:rsidR="00492032">
        <w:rPr>
          <w:rFonts w:ascii="Times New Roman" w:hAnsi="Times New Roman"/>
        </w:rPr>
        <w:t xml:space="preserve"> architektura .NET</w:t>
      </w:r>
    </w:p>
    <w:p w14:paraId="1E827F73" w14:textId="4BC2FD50" w:rsidR="00E51D7D" w:rsidRDefault="00E51D7D" w:rsidP="0034188F">
      <w:pPr>
        <w:numPr>
          <w:ilvl w:val="1"/>
          <w:numId w:val="18"/>
        </w:numPr>
        <w:rPr>
          <w:rFonts w:ascii="Times New Roman" w:hAnsi="Times New Roman"/>
        </w:rPr>
      </w:pPr>
      <w:r>
        <w:rPr>
          <w:rFonts w:ascii="Times New Roman" w:hAnsi="Times New Roman"/>
        </w:rPr>
        <w:t>OOP přístup</w:t>
      </w:r>
    </w:p>
    <w:p w14:paraId="53EC12BF" w14:textId="321621C4" w:rsidR="00065C72" w:rsidRDefault="00272F7E" w:rsidP="00272F7E">
      <w:pPr>
        <w:numPr>
          <w:ilvl w:val="1"/>
          <w:numId w:val="18"/>
        </w:numPr>
        <w:rPr>
          <w:rFonts w:ascii="Times New Roman" w:hAnsi="Times New Roman"/>
        </w:rPr>
      </w:pPr>
      <w:r>
        <w:rPr>
          <w:rFonts w:ascii="Times New Roman" w:hAnsi="Times New Roman"/>
        </w:rPr>
        <w:t xml:space="preserve">Microsoft </w:t>
      </w:r>
      <w:proofErr w:type="spellStart"/>
      <w:r>
        <w:rPr>
          <w:rFonts w:ascii="Times New Roman" w:hAnsi="Times New Roman"/>
        </w:rPr>
        <w:t>docs</w:t>
      </w:r>
      <w:proofErr w:type="spellEnd"/>
      <w:r>
        <w:rPr>
          <w:rFonts w:ascii="Times New Roman" w:hAnsi="Times New Roman"/>
        </w:rPr>
        <w:t xml:space="preserve">, </w:t>
      </w:r>
      <w:proofErr w:type="spellStart"/>
      <w:r>
        <w:rPr>
          <w:rFonts w:ascii="Times New Roman" w:hAnsi="Times New Roman"/>
        </w:rPr>
        <w:t>StackOverflow</w:t>
      </w:r>
      <w:proofErr w:type="spellEnd"/>
    </w:p>
    <w:p w14:paraId="7163B4F7" w14:textId="77777777" w:rsidR="008C6671" w:rsidRDefault="008C6671" w:rsidP="00272F7E">
      <w:pPr>
        <w:numPr>
          <w:ilvl w:val="1"/>
          <w:numId w:val="18"/>
        </w:numPr>
        <w:rPr>
          <w:rFonts w:ascii="Times New Roman" w:hAnsi="Times New Roman"/>
        </w:rPr>
      </w:pPr>
      <w:r>
        <w:rPr>
          <w:rFonts w:ascii="Times New Roman" w:hAnsi="Times New Roman"/>
        </w:rPr>
        <w:t xml:space="preserve">Diagramy – use-case, </w:t>
      </w:r>
      <w:proofErr w:type="spellStart"/>
      <w:r>
        <w:rPr>
          <w:rFonts w:ascii="Times New Roman" w:hAnsi="Times New Roman"/>
        </w:rPr>
        <w:t>deployement</w:t>
      </w:r>
      <w:proofErr w:type="spellEnd"/>
      <w:r>
        <w:rPr>
          <w:rFonts w:ascii="Times New Roman" w:hAnsi="Times New Roman"/>
        </w:rPr>
        <w:t xml:space="preserve"> diagram, min. požadavky</w:t>
      </w:r>
    </w:p>
    <w:p w14:paraId="161A2B8E" w14:textId="7C0522F5" w:rsidR="008C6671" w:rsidRPr="00272F7E" w:rsidRDefault="008C6671" w:rsidP="00272F7E">
      <w:pPr>
        <w:numPr>
          <w:ilvl w:val="1"/>
          <w:numId w:val="18"/>
        </w:numPr>
        <w:rPr>
          <w:rFonts w:ascii="Times New Roman" w:hAnsi="Times New Roman"/>
        </w:rPr>
      </w:pPr>
      <w:r>
        <w:rPr>
          <w:rFonts w:ascii="Times New Roman" w:hAnsi="Times New Roman"/>
        </w:rPr>
        <w:t xml:space="preserve">Způsob nasazení vytvořeného řešení </w:t>
      </w:r>
    </w:p>
    <w:p w14:paraId="1BD92E28" w14:textId="08EB87D2" w:rsidR="0034188F" w:rsidRDefault="00D713C4" w:rsidP="0034188F">
      <w:pPr>
        <w:numPr>
          <w:ilvl w:val="0"/>
          <w:numId w:val="18"/>
        </w:numPr>
        <w:rPr>
          <w:rFonts w:ascii="Times New Roman" w:hAnsi="Times New Roman"/>
        </w:rPr>
      </w:pPr>
      <w:r w:rsidRPr="00666ACD">
        <w:rPr>
          <w:rFonts w:ascii="Times New Roman" w:hAnsi="Times New Roman"/>
        </w:rPr>
        <w:t>Popis vytvořeného řešení</w:t>
      </w:r>
    </w:p>
    <w:p w14:paraId="4EC63378" w14:textId="59F1D5CB" w:rsidR="0034188F" w:rsidRDefault="0034188F" w:rsidP="0034188F">
      <w:pPr>
        <w:numPr>
          <w:ilvl w:val="1"/>
          <w:numId w:val="18"/>
        </w:numPr>
        <w:rPr>
          <w:rFonts w:ascii="Times New Roman" w:hAnsi="Times New Roman"/>
        </w:rPr>
      </w:pPr>
      <w:r>
        <w:rPr>
          <w:rFonts w:ascii="Times New Roman" w:hAnsi="Times New Roman"/>
        </w:rPr>
        <w:t>Vytváření projektů</w:t>
      </w:r>
    </w:p>
    <w:p w14:paraId="2DA3AC95" w14:textId="63F9AC3B" w:rsidR="0034188F" w:rsidRDefault="0034188F" w:rsidP="0034188F">
      <w:pPr>
        <w:numPr>
          <w:ilvl w:val="2"/>
          <w:numId w:val="18"/>
        </w:numPr>
        <w:rPr>
          <w:rFonts w:ascii="Times New Roman" w:hAnsi="Times New Roman"/>
        </w:rPr>
      </w:pPr>
      <w:r>
        <w:rPr>
          <w:rFonts w:ascii="Times New Roman" w:hAnsi="Times New Roman"/>
        </w:rPr>
        <w:t>ukázka</w:t>
      </w:r>
    </w:p>
    <w:p w14:paraId="6661577A" w14:textId="7C514C84" w:rsidR="0034188F" w:rsidRDefault="0034188F" w:rsidP="0034188F">
      <w:pPr>
        <w:numPr>
          <w:ilvl w:val="1"/>
          <w:numId w:val="18"/>
        </w:numPr>
        <w:rPr>
          <w:rFonts w:ascii="Times New Roman" w:hAnsi="Times New Roman"/>
        </w:rPr>
      </w:pPr>
      <w:r>
        <w:rPr>
          <w:rFonts w:ascii="Times New Roman" w:hAnsi="Times New Roman"/>
        </w:rPr>
        <w:t>Načítání projektů</w:t>
      </w:r>
    </w:p>
    <w:p w14:paraId="55F1522C" w14:textId="7F806DFC" w:rsidR="0034188F" w:rsidRDefault="0034188F" w:rsidP="0034188F">
      <w:pPr>
        <w:numPr>
          <w:ilvl w:val="2"/>
          <w:numId w:val="18"/>
        </w:numPr>
        <w:rPr>
          <w:rFonts w:ascii="Times New Roman" w:hAnsi="Times New Roman"/>
        </w:rPr>
      </w:pPr>
      <w:r>
        <w:rPr>
          <w:rFonts w:ascii="Times New Roman" w:hAnsi="Times New Roman"/>
        </w:rPr>
        <w:t>ukázka</w:t>
      </w:r>
    </w:p>
    <w:p w14:paraId="6420A864" w14:textId="3BEC7ACA" w:rsidR="0034188F" w:rsidRDefault="0034188F" w:rsidP="0034188F">
      <w:pPr>
        <w:numPr>
          <w:ilvl w:val="1"/>
          <w:numId w:val="18"/>
        </w:numPr>
        <w:rPr>
          <w:rFonts w:ascii="Times New Roman" w:hAnsi="Times New Roman"/>
        </w:rPr>
      </w:pPr>
      <w:r>
        <w:rPr>
          <w:rFonts w:ascii="Times New Roman" w:hAnsi="Times New Roman"/>
        </w:rPr>
        <w:t>Filtry</w:t>
      </w:r>
      <w:r w:rsidR="00E51D7D">
        <w:rPr>
          <w:rFonts w:ascii="Times New Roman" w:hAnsi="Times New Roman"/>
        </w:rPr>
        <w:t xml:space="preserve"> a</w:t>
      </w:r>
      <w:r>
        <w:rPr>
          <w:rFonts w:ascii="Times New Roman" w:hAnsi="Times New Roman"/>
        </w:rPr>
        <w:t xml:space="preserve"> parametry pro zálohování</w:t>
      </w:r>
    </w:p>
    <w:p w14:paraId="453CBF1A" w14:textId="2A58AAF3" w:rsidR="0034188F" w:rsidRDefault="00E51D7D" w:rsidP="0034188F">
      <w:pPr>
        <w:numPr>
          <w:ilvl w:val="2"/>
          <w:numId w:val="18"/>
        </w:numPr>
        <w:rPr>
          <w:rFonts w:ascii="Times New Roman" w:hAnsi="Times New Roman"/>
        </w:rPr>
      </w:pPr>
      <w:r>
        <w:rPr>
          <w:rFonts w:ascii="Times New Roman" w:hAnsi="Times New Roman"/>
        </w:rPr>
        <w:t>ukázka</w:t>
      </w:r>
    </w:p>
    <w:p w14:paraId="7E396AA8" w14:textId="2FD205FF" w:rsidR="0034188F" w:rsidRDefault="00E51D7D" w:rsidP="0034188F">
      <w:pPr>
        <w:numPr>
          <w:ilvl w:val="1"/>
          <w:numId w:val="18"/>
        </w:numPr>
        <w:rPr>
          <w:rFonts w:ascii="Times New Roman" w:hAnsi="Times New Roman"/>
        </w:rPr>
      </w:pPr>
      <w:r>
        <w:rPr>
          <w:rFonts w:ascii="Times New Roman" w:hAnsi="Times New Roman"/>
        </w:rPr>
        <w:t>Obnovování</w:t>
      </w:r>
    </w:p>
    <w:p w14:paraId="688EFE67" w14:textId="5A63A3F4" w:rsidR="00E51D7D" w:rsidRDefault="00E51D7D" w:rsidP="00E51D7D">
      <w:pPr>
        <w:numPr>
          <w:ilvl w:val="2"/>
          <w:numId w:val="18"/>
        </w:numPr>
        <w:rPr>
          <w:rFonts w:ascii="Times New Roman" w:hAnsi="Times New Roman"/>
        </w:rPr>
      </w:pPr>
      <w:r>
        <w:rPr>
          <w:rFonts w:ascii="Times New Roman" w:hAnsi="Times New Roman"/>
        </w:rPr>
        <w:t>Ukázka</w:t>
      </w:r>
    </w:p>
    <w:p w14:paraId="3B95B377" w14:textId="7A687372" w:rsidR="00E51D7D" w:rsidRDefault="00E51D7D" w:rsidP="00E51D7D">
      <w:pPr>
        <w:numPr>
          <w:ilvl w:val="1"/>
          <w:numId w:val="18"/>
        </w:numPr>
        <w:rPr>
          <w:rFonts w:ascii="Times New Roman" w:hAnsi="Times New Roman"/>
        </w:rPr>
      </w:pPr>
      <w:r>
        <w:rPr>
          <w:rFonts w:ascii="Times New Roman" w:hAnsi="Times New Roman"/>
        </w:rPr>
        <w:t>Nefunkční požadavky</w:t>
      </w:r>
    </w:p>
    <w:p w14:paraId="1421E1DD" w14:textId="63078AF6" w:rsidR="00E51D7D" w:rsidRDefault="008C6671" w:rsidP="00E51D7D">
      <w:pPr>
        <w:numPr>
          <w:ilvl w:val="2"/>
          <w:numId w:val="18"/>
        </w:numPr>
        <w:rPr>
          <w:rFonts w:ascii="Times New Roman" w:hAnsi="Times New Roman"/>
        </w:rPr>
      </w:pPr>
      <w:r>
        <w:rPr>
          <w:rFonts w:ascii="Times New Roman" w:hAnsi="Times New Roman"/>
        </w:rPr>
        <w:t>U</w:t>
      </w:r>
      <w:r w:rsidR="00E51D7D">
        <w:rPr>
          <w:rFonts w:ascii="Times New Roman" w:hAnsi="Times New Roman"/>
        </w:rPr>
        <w:t>kázka</w:t>
      </w:r>
    </w:p>
    <w:p w14:paraId="674A3A96" w14:textId="2E2C0728" w:rsidR="008C6671" w:rsidRDefault="008C6671" w:rsidP="008C6671">
      <w:pPr>
        <w:numPr>
          <w:ilvl w:val="1"/>
          <w:numId w:val="18"/>
        </w:numPr>
        <w:rPr>
          <w:rFonts w:ascii="Times New Roman" w:hAnsi="Times New Roman"/>
        </w:rPr>
      </w:pPr>
      <w:r>
        <w:rPr>
          <w:rFonts w:ascii="Times New Roman" w:hAnsi="Times New Roman"/>
        </w:rPr>
        <w:t>Shrnutí vytvořeného řešení</w:t>
      </w:r>
    </w:p>
    <w:p w14:paraId="6A1B42C6" w14:textId="1951C2CE" w:rsidR="008C6671" w:rsidRPr="00E51D7D" w:rsidRDefault="008C6671" w:rsidP="008C6671">
      <w:pPr>
        <w:numPr>
          <w:ilvl w:val="2"/>
          <w:numId w:val="18"/>
        </w:numPr>
        <w:rPr>
          <w:rFonts w:ascii="Times New Roman" w:hAnsi="Times New Roman"/>
        </w:rPr>
      </w:pPr>
      <w:r>
        <w:rPr>
          <w:rFonts w:ascii="Times New Roman" w:hAnsi="Times New Roman"/>
        </w:rPr>
        <w:t>Splnění požadavků, zhodnocení, srovnat existující řešení</w:t>
      </w:r>
    </w:p>
    <w:p w14:paraId="60489CBF" w14:textId="405E1EFD" w:rsidR="00E51D7D" w:rsidRDefault="00D713C4" w:rsidP="00E51D7D">
      <w:pPr>
        <w:numPr>
          <w:ilvl w:val="0"/>
          <w:numId w:val="18"/>
        </w:numPr>
        <w:rPr>
          <w:rFonts w:ascii="Times New Roman" w:hAnsi="Times New Roman"/>
        </w:rPr>
      </w:pPr>
      <w:r w:rsidRPr="00666ACD">
        <w:rPr>
          <w:rFonts w:ascii="Times New Roman" w:hAnsi="Times New Roman"/>
        </w:rPr>
        <w:t>Shrnutí a závěr</w:t>
      </w:r>
    </w:p>
    <w:p w14:paraId="75D7AF71" w14:textId="258AB3C4" w:rsidR="007F612D" w:rsidRPr="00E51D7D" w:rsidRDefault="007F612D" w:rsidP="007F612D">
      <w:pPr>
        <w:numPr>
          <w:ilvl w:val="1"/>
          <w:numId w:val="18"/>
        </w:numPr>
        <w:rPr>
          <w:rFonts w:ascii="Times New Roman" w:hAnsi="Times New Roman"/>
        </w:rPr>
      </w:pPr>
      <w:r>
        <w:rPr>
          <w:rFonts w:ascii="Times New Roman" w:hAnsi="Times New Roman"/>
        </w:rPr>
        <w:t>Úspěšnost metodika, byly cíle práce naplněny? další nápady na rozšíření aplikace</w:t>
      </w:r>
    </w:p>
    <w:p w14:paraId="6A23BDE8" w14:textId="47E8F2D5" w:rsidR="0092160D" w:rsidRPr="00666ACD" w:rsidRDefault="00D713C4" w:rsidP="00D23655">
      <w:pPr>
        <w:pStyle w:val="Nadpisy-AbstraktObsah"/>
      </w:pPr>
      <w:r w:rsidRPr="00666ACD">
        <w:br w:type="page"/>
      </w:r>
      <w:r w:rsidR="0092160D" w:rsidRPr="00666ACD">
        <w:lastRenderedPageBreak/>
        <w:t>OBSAH</w:t>
      </w:r>
      <w:bookmarkEnd w:id="12"/>
      <w:bookmarkEnd w:id="13"/>
      <w:bookmarkEnd w:id="14"/>
      <w:bookmarkEnd w:id="15"/>
      <w:bookmarkEnd w:id="16"/>
    </w:p>
    <w:p w14:paraId="4F6AD2D7" w14:textId="172D92BC" w:rsidR="00263174" w:rsidRPr="00F343CF" w:rsidRDefault="000E19A8">
      <w:pPr>
        <w:pStyle w:val="Obsah1"/>
        <w:tabs>
          <w:tab w:val="right" w:leader="dot" w:pos="8777"/>
        </w:tabs>
        <w:rPr>
          <w:rFonts w:ascii="Calibri" w:hAnsi="Calibri"/>
          <w:b w:val="0"/>
          <w:caps w:val="0"/>
          <w:noProof/>
          <w:sz w:val="22"/>
          <w:szCs w:val="22"/>
        </w:rPr>
      </w:pPr>
      <w:r w:rsidRPr="00666ACD">
        <w:rPr>
          <w:rFonts w:ascii="Times New Roman" w:hAnsi="Times New Roman"/>
        </w:rPr>
        <w:fldChar w:fldCharType="begin"/>
      </w:r>
      <w:r w:rsidRPr="00666ACD">
        <w:rPr>
          <w:rFonts w:ascii="Times New Roman" w:hAnsi="Times New Roman"/>
        </w:rPr>
        <w:instrText xml:space="preserve"> TOC \h \z \t "Nadpisy;1;Nadpis A;1;Nadpis B;2;Nadpis C;3" </w:instrText>
      </w:r>
      <w:r w:rsidRPr="00666ACD">
        <w:rPr>
          <w:rFonts w:ascii="Times New Roman" w:hAnsi="Times New Roman"/>
        </w:rPr>
        <w:fldChar w:fldCharType="separate"/>
      </w:r>
      <w:hyperlink w:anchor="_Toc104325580" w:history="1">
        <w:r w:rsidR="00263174" w:rsidRPr="00F04BEB">
          <w:rPr>
            <w:rStyle w:val="Hypertextovodkaz"/>
            <w:noProof/>
          </w:rPr>
          <w:t>ÚVOD</w:t>
        </w:r>
        <w:r w:rsidR="00263174">
          <w:rPr>
            <w:noProof/>
            <w:webHidden/>
          </w:rPr>
          <w:tab/>
        </w:r>
        <w:r w:rsidR="00263174">
          <w:rPr>
            <w:noProof/>
            <w:webHidden/>
          </w:rPr>
          <w:fldChar w:fldCharType="begin"/>
        </w:r>
        <w:r w:rsidR="00263174">
          <w:rPr>
            <w:noProof/>
            <w:webHidden/>
          </w:rPr>
          <w:instrText xml:space="preserve"> PAGEREF _Toc104325580 \h </w:instrText>
        </w:r>
        <w:r w:rsidR="00263174">
          <w:rPr>
            <w:noProof/>
            <w:webHidden/>
          </w:rPr>
        </w:r>
        <w:r w:rsidR="00263174">
          <w:rPr>
            <w:noProof/>
            <w:webHidden/>
          </w:rPr>
          <w:fldChar w:fldCharType="separate"/>
        </w:r>
        <w:r w:rsidR="00263174">
          <w:rPr>
            <w:noProof/>
            <w:webHidden/>
          </w:rPr>
          <w:t>10</w:t>
        </w:r>
        <w:r w:rsidR="00263174">
          <w:rPr>
            <w:noProof/>
            <w:webHidden/>
          </w:rPr>
          <w:fldChar w:fldCharType="end"/>
        </w:r>
      </w:hyperlink>
    </w:p>
    <w:p w14:paraId="50277139" w14:textId="54830BEF" w:rsidR="00263174" w:rsidRPr="00F343CF" w:rsidRDefault="006E04E5">
      <w:pPr>
        <w:pStyle w:val="Obsah1"/>
        <w:tabs>
          <w:tab w:val="left" w:pos="482"/>
          <w:tab w:val="right" w:leader="dot" w:pos="8777"/>
        </w:tabs>
        <w:rPr>
          <w:rFonts w:ascii="Calibri" w:hAnsi="Calibri"/>
          <w:b w:val="0"/>
          <w:caps w:val="0"/>
          <w:noProof/>
          <w:sz w:val="22"/>
          <w:szCs w:val="22"/>
        </w:rPr>
      </w:pPr>
      <w:hyperlink w:anchor="_Toc104325581" w:history="1">
        <w:r w:rsidR="00263174" w:rsidRPr="00F04BEB">
          <w:rPr>
            <w:rStyle w:val="Hypertextovodkaz"/>
            <w:noProof/>
          </w:rPr>
          <w:t>1</w:t>
        </w:r>
        <w:r w:rsidR="00263174" w:rsidRPr="00F343CF">
          <w:rPr>
            <w:rFonts w:ascii="Calibri" w:hAnsi="Calibri"/>
            <w:b w:val="0"/>
            <w:caps w:val="0"/>
            <w:noProof/>
            <w:sz w:val="22"/>
            <w:szCs w:val="22"/>
          </w:rPr>
          <w:tab/>
        </w:r>
        <w:r w:rsidR="00263174" w:rsidRPr="00F04BEB">
          <w:rPr>
            <w:rStyle w:val="Hypertextovodkaz"/>
            <w:noProof/>
          </w:rPr>
          <w:t>analýza současného stavu</w:t>
        </w:r>
        <w:r w:rsidR="00263174">
          <w:rPr>
            <w:noProof/>
            <w:webHidden/>
          </w:rPr>
          <w:tab/>
        </w:r>
        <w:r w:rsidR="00263174">
          <w:rPr>
            <w:noProof/>
            <w:webHidden/>
          </w:rPr>
          <w:fldChar w:fldCharType="begin"/>
        </w:r>
        <w:r w:rsidR="00263174">
          <w:rPr>
            <w:noProof/>
            <w:webHidden/>
          </w:rPr>
          <w:instrText xml:space="preserve"> PAGEREF _Toc104325581 \h </w:instrText>
        </w:r>
        <w:r w:rsidR="00263174">
          <w:rPr>
            <w:noProof/>
            <w:webHidden/>
          </w:rPr>
        </w:r>
        <w:r w:rsidR="00263174">
          <w:rPr>
            <w:noProof/>
            <w:webHidden/>
          </w:rPr>
          <w:fldChar w:fldCharType="separate"/>
        </w:r>
        <w:r w:rsidR="00263174">
          <w:rPr>
            <w:noProof/>
            <w:webHidden/>
          </w:rPr>
          <w:t>11</w:t>
        </w:r>
        <w:r w:rsidR="00263174">
          <w:rPr>
            <w:noProof/>
            <w:webHidden/>
          </w:rPr>
          <w:fldChar w:fldCharType="end"/>
        </w:r>
      </w:hyperlink>
    </w:p>
    <w:p w14:paraId="142F7FDC" w14:textId="681D89E6" w:rsidR="00263174" w:rsidRPr="00F343CF" w:rsidRDefault="006E04E5">
      <w:pPr>
        <w:pStyle w:val="Obsah2"/>
        <w:tabs>
          <w:tab w:val="left" w:pos="880"/>
          <w:tab w:val="right" w:leader="dot" w:pos="8777"/>
        </w:tabs>
        <w:rPr>
          <w:rFonts w:ascii="Calibri" w:hAnsi="Calibri"/>
          <w:noProof/>
          <w:sz w:val="22"/>
          <w:szCs w:val="22"/>
        </w:rPr>
      </w:pPr>
      <w:hyperlink w:anchor="_Toc104325582" w:history="1">
        <w:r w:rsidR="00263174" w:rsidRPr="00F04BEB">
          <w:rPr>
            <w:rStyle w:val="Hypertextovodkaz"/>
            <w:noProof/>
          </w:rPr>
          <w:t>1.1</w:t>
        </w:r>
        <w:r w:rsidR="00263174" w:rsidRPr="00F343CF">
          <w:rPr>
            <w:rFonts w:ascii="Calibri" w:hAnsi="Calibri"/>
            <w:noProof/>
            <w:sz w:val="22"/>
            <w:szCs w:val="22"/>
          </w:rPr>
          <w:tab/>
        </w:r>
        <w:r w:rsidR="00263174" w:rsidRPr="00F04BEB">
          <w:rPr>
            <w:rStyle w:val="Hypertextovodkaz"/>
            <w:noProof/>
          </w:rPr>
          <w:t>SyncBackFree</w:t>
        </w:r>
        <w:r w:rsidR="00263174">
          <w:rPr>
            <w:noProof/>
            <w:webHidden/>
          </w:rPr>
          <w:tab/>
        </w:r>
        <w:r w:rsidR="00263174">
          <w:rPr>
            <w:noProof/>
            <w:webHidden/>
          </w:rPr>
          <w:fldChar w:fldCharType="begin"/>
        </w:r>
        <w:r w:rsidR="00263174">
          <w:rPr>
            <w:noProof/>
            <w:webHidden/>
          </w:rPr>
          <w:instrText xml:space="preserve"> PAGEREF _Toc104325582 \h </w:instrText>
        </w:r>
        <w:r w:rsidR="00263174">
          <w:rPr>
            <w:noProof/>
            <w:webHidden/>
          </w:rPr>
        </w:r>
        <w:r w:rsidR="00263174">
          <w:rPr>
            <w:noProof/>
            <w:webHidden/>
          </w:rPr>
          <w:fldChar w:fldCharType="separate"/>
        </w:r>
        <w:r w:rsidR="00263174">
          <w:rPr>
            <w:noProof/>
            <w:webHidden/>
          </w:rPr>
          <w:t>11</w:t>
        </w:r>
        <w:r w:rsidR="00263174">
          <w:rPr>
            <w:noProof/>
            <w:webHidden/>
          </w:rPr>
          <w:fldChar w:fldCharType="end"/>
        </w:r>
      </w:hyperlink>
    </w:p>
    <w:p w14:paraId="7D48E0D4" w14:textId="674A098B" w:rsidR="00263174" w:rsidRPr="00F343CF" w:rsidRDefault="006E04E5">
      <w:pPr>
        <w:pStyle w:val="Obsah2"/>
        <w:tabs>
          <w:tab w:val="left" w:pos="880"/>
          <w:tab w:val="right" w:leader="dot" w:pos="8777"/>
        </w:tabs>
        <w:rPr>
          <w:rFonts w:ascii="Calibri" w:hAnsi="Calibri"/>
          <w:noProof/>
          <w:sz w:val="22"/>
          <w:szCs w:val="22"/>
        </w:rPr>
      </w:pPr>
      <w:hyperlink w:anchor="_Toc104325583" w:history="1">
        <w:r w:rsidR="00263174" w:rsidRPr="00F04BEB">
          <w:rPr>
            <w:rStyle w:val="Hypertextovodkaz"/>
            <w:noProof/>
          </w:rPr>
          <w:t>1.2</w:t>
        </w:r>
        <w:r w:rsidR="00263174" w:rsidRPr="00F343CF">
          <w:rPr>
            <w:rFonts w:ascii="Calibri" w:hAnsi="Calibri"/>
            <w:noProof/>
            <w:sz w:val="22"/>
            <w:szCs w:val="22"/>
          </w:rPr>
          <w:tab/>
        </w:r>
        <w:r w:rsidR="00263174" w:rsidRPr="00F04BEB">
          <w:rPr>
            <w:rStyle w:val="Hypertextovodkaz"/>
            <w:noProof/>
          </w:rPr>
          <w:t>FreeFileSync</w:t>
        </w:r>
        <w:r w:rsidR="00263174">
          <w:rPr>
            <w:noProof/>
            <w:webHidden/>
          </w:rPr>
          <w:tab/>
        </w:r>
        <w:r w:rsidR="00263174">
          <w:rPr>
            <w:noProof/>
            <w:webHidden/>
          </w:rPr>
          <w:fldChar w:fldCharType="begin"/>
        </w:r>
        <w:r w:rsidR="00263174">
          <w:rPr>
            <w:noProof/>
            <w:webHidden/>
          </w:rPr>
          <w:instrText xml:space="preserve"> PAGEREF _Toc104325583 \h </w:instrText>
        </w:r>
        <w:r w:rsidR="00263174">
          <w:rPr>
            <w:noProof/>
            <w:webHidden/>
          </w:rPr>
        </w:r>
        <w:r w:rsidR="00263174">
          <w:rPr>
            <w:noProof/>
            <w:webHidden/>
          </w:rPr>
          <w:fldChar w:fldCharType="separate"/>
        </w:r>
        <w:r w:rsidR="00263174">
          <w:rPr>
            <w:noProof/>
            <w:webHidden/>
          </w:rPr>
          <w:t>11</w:t>
        </w:r>
        <w:r w:rsidR="00263174">
          <w:rPr>
            <w:noProof/>
            <w:webHidden/>
          </w:rPr>
          <w:fldChar w:fldCharType="end"/>
        </w:r>
      </w:hyperlink>
    </w:p>
    <w:p w14:paraId="6FE610E9" w14:textId="204B4268" w:rsidR="00263174" w:rsidRPr="00F343CF" w:rsidRDefault="006E04E5">
      <w:pPr>
        <w:pStyle w:val="Obsah2"/>
        <w:tabs>
          <w:tab w:val="left" w:pos="880"/>
          <w:tab w:val="right" w:leader="dot" w:pos="8777"/>
        </w:tabs>
        <w:rPr>
          <w:rFonts w:ascii="Calibri" w:hAnsi="Calibri"/>
          <w:noProof/>
          <w:sz w:val="22"/>
          <w:szCs w:val="22"/>
        </w:rPr>
      </w:pPr>
      <w:hyperlink w:anchor="_Toc104325584" w:history="1">
        <w:r w:rsidR="00263174" w:rsidRPr="00F04BEB">
          <w:rPr>
            <w:rStyle w:val="Hypertextovodkaz"/>
            <w:noProof/>
          </w:rPr>
          <w:t>1.3</w:t>
        </w:r>
        <w:r w:rsidR="00263174" w:rsidRPr="00F343CF">
          <w:rPr>
            <w:rFonts w:ascii="Calibri" w:hAnsi="Calibri"/>
            <w:noProof/>
            <w:sz w:val="22"/>
            <w:szCs w:val="22"/>
          </w:rPr>
          <w:tab/>
        </w:r>
        <w:r w:rsidR="00263174" w:rsidRPr="00F04BEB">
          <w:rPr>
            <w:rStyle w:val="Hypertextovodkaz"/>
            <w:noProof/>
          </w:rPr>
          <w:t>SyncFolders</w:t>
        </w:r>
        <w:r w:rsidR="00263174">
          <w:rPr>
            <w:noProof/>
            <w:webHidden/>
          </w:rPr>
          <w:tab/>
        </w:r>
        <w:r w:rsidR="00263174">
          <w:rPr>
            <w:noProof/>
            <w:webHidden/>
          </w:rPr>
          <w:fldChar w:fldCharType="begin"/>
        </w:r>
        <w:r w:rsidR="00263174">
          <w:rPr>
            <w:noProof/>
            <w:webHidden/>
          </w:rPr>
          <w:instrText xml:space="preserve"> PAGEREF _Toc104325584 \h </w:instrText>
        </w:r>
        <w:r w:rsidR="00263174">
          <w:rPr>
            <w:noProof/>
            <w:webHidden/>
          </w:rPr>
        </w:r>
        <w:r w:rsidR="00263174">
          <w:rPr>
            <w:noProof/>
            <w:webHidden/>
          </w:rPr>
          <w:fldChar w:fldCharType="separate"/>
        </w:r>
        <w:r w:rsidR="00263174">
          <w:rPr>
            <w:noProof/>
            <w:webHidden/>
          </w:rPr>
          <w:t>11</w:t>
        </w:r>
        <w:r w:rsidR="00263174">
          <w:rPr>
            <w:noProof/>
            <w:webHidden/>
          </w:rPr>
          <w:fldChar w:fldCharType="end"/>
        </w:r>
      </w:hyperlink>
    </w:p>
    <w:p w14:paraId="6823AA10" w14:textId="61A62E6A" w:rsidR="00263174" w:rsidRPr="00F343CF" w:rsidRDefault="006E04E5">
      <w:pPr>
        <w:pStyle w:val="Obsah2"/>
        <w:tabs>
          <w:tab w:val="left" w:pos="880"/>
          <w:tab w:val="right" w:leader="dot" w:pos="8777"/>
        </w:tabs>
        <w:rPr>
          <w:rFonts w:ascii="Calibri" w:hAnsi="Calibri"/>
          <w:noProof/>
          <w:sz w:val="22"/>
          <w:szCs w:val="22"/>
        </w:rPr>
      </w:pPr>
      <w:hyperlink w:anchor="_Toc104325585" w:history="1">
        <w:r w:rsidR="00263174" w:rsidRPr="00F04BEB">
          <w:rPr>
            <w:rStyle w:val="Hypertextovodkaz"/>
            <w:noProof/>
          </w:rPr>
          <w:t>1.4</w:t>
        </w:r>
        <w:r w:rsidR="00263174" w:rsidRPr="00F343CF">
          <w:rPr>
            <w:rFonts w:ascii="Calibri" w:hAnsi="Calibri"/>
            <w:noProof/>
            <w:sz w:val="22"/>
            <w:szCs w:val="22"/>
          </w:rPr>
          <w:tab/>
        </w:r>
        <w:r w:rsidR="00263174" w:rsidRPr="00F04BEB">
          <w:rPr>
            <w:rStyle w:val="Hypertextovodkaz"/>
            <w:noProof/>
          </w:rPr>
          <w:t>BackUpTime</w:t>
        </w:r>
        <w:r w:rsidR="00263174">
          <w:rPr>
            <w:noProof/>
            <w:webHidden/>
          </w:rPr>
          <w:tab/>
        </w:r>
        <w:r w:rsidR="00263174">
          <w:rPr>
            <w:noProof/>
            <w:webHidden/>
          </w:rPr>
          <w:fldChar w:fldCharType="begin"/>
        </w:r>
        <w:r w:rsidR="00263174">
          <w:rPr>
            <w:noProof/>
            <w:webHidden/>
          </w:rPr>
          <w:instrText xml:space="preserve"> PAGEREF _Toc104325585 \h </w:instrText>
        </w:r>
        <w:r w:rsidR="00263174">
          <w:rPr>
            <w:noProof/>
            <w:webHidden/>
          </w:rPr>
        </w:r>
        <w:r w:rsidR="00263174">
          <w:rPr>
            <w:noProof/>
            <w:webHidden/>
          </w:rPr>
          <w:fldChar w:fldCharType="separate"/>
        </w:r>
        <w:r w:rsidR="00263174">
          <w:rPr>
            <w:noProof/>
            <w:webHidden/>
          </w:rPr>
          <w:t>12</w:t>
        </w:r>
        <w:r w:rsidR="00263174">
          <w:rPr>
            <w:noProof/>
            <w:webHidden/>
          </w:rPr>
          <w:fldChar w:fldCharType="end"/>
        </w:r>
      </w:hyperlink>
    </w:p>
    <w:p w14:paraId="3B40058C" w14:textId="4399235B" w:rsidR="00263174" w:rsidRPr="00F343CF" w:rsidRDefault="006E04E5">
      <w:pPr>
        <w:pStyle w:val="Obsah2"/>
        <w:tabs>
          <w:tab w:val="left" w:pos="880"/>
          <w:tab w:val="right" w:leader="dot" w:pos="8777"/>
        </w:tabs>
        <w:rPr>
          <w:rFonts w:ascii="Calibri" w:hAnsi="Calibri"/>
          <w:noProof/>
          <w:sz w:val="22"/>
          <w:szCs w:val="22"/>
        </w:rPr>
      </w:pPr>
      <w:hyperlink w:anchor="_Toc104325586" w:history="1">
        <w:r w:rsidR="00263174" w:rsidRPr="00F04BEB">
          <w:rPr>
            <w:rStyle w:val="Hypertextovodkaz"/>
            <w:noProof/>
          </w:rPr>
          <w:t>1.5</w:t>
        </w:r>
        <w:r w:rsidR="00263174" w:rsidRPr="00F343CF">
          <w:rPr>
            <w:rFonts w:ascii="Calibri" w:hAnsi="Calibri"/>
            <w:noProof/>
            <w:sz w:val="22"/>
            <w:szCs w:val="22"/>
          </w:rPr>
          <w:tab/>
        </w:r>
        <w:r w:rsidR="00263174" w:rsidRPr="00F04BEB">
          <w:rPr>
            <w:rStyle w:val="Hypertextovodkaz"/>
            <w:noProof/>
          </w:rPr>
          <w:t>PureSync 4.7</w:t>
        </w:r>
        <w:r w:rsidR="00263174">
          <w:rPr>
            <w:noProof/>
            <w:webHidden/>
          </w:rPr>
          <w:tab/>
        </w:r>
        <w:r w:rsidR="00263174">
          <w:rPr>
            <w:noProof/>
            <w:webHidden/>
          </w:rPr>
          <w:fldChar w:fldCharType="begin"/>
        </w:r>
        <w:r w:rsidR="00263174">
          <w:rPr>
            <w:noProof/>
            <w:webHidden/>
          </w:rPr>
          <w:instrText xml:space="preserve"> PAGEREF _Toc104325586 \h </w:instrText>
        </w:r>
        <w:r w:rsidR="00263174">
          <w:rPr>
            <w:noProof/>
            <w:webHidden/>
          </w:rPr>
        </w:r>
        <w:r w:rsidR="00263174">
          <w:rPr>
            <w:noProof/>
            <w:webHidden/>
          </w:rPr>
          <w:fldChar w:fldCharType="separate"/>
        </w:r>
        <w:r w:rsidR="00263174">
          <w:rPr>
            <w:noProof/>
            <w:webHidden/>
          </w:rPr>
          <w:t>12</w:t>
        </w:r>
        <w:r w:rsidR="00263174">
          <w:rPr>
            <w:noProof/>
            <w:webHidden/>
          </w:rPr>
          <w:fldChar w:fldCharType="end"/>
        </w:r>
      </w:hyperlink>
    </w:p>
    <w:p w14:paraId="2221AE9E" w14:textId="05801A12" w:rsidR="00263174" w:rsidRPr="00F343CF" w:rsidRDefault="006E04E5">
      <w:pPr>
        <w:pStyle w:val="Obsah1"/>
        <w:tabs>
          <w:tab w:val="left" w:pos="482"/>
          <w:tab w:val="right" w:leader="dot" w:pos="8777"/>
        </w:tabs>
        <w:rPr>
          <w:rFonts w:ascii="Calibri" w:hAnsi="Calibri"/>
          <w:b w:val="0"/>
          <w:caps w:val="0"/>
          <w:noProof/>
          <w:sz w:val="22"/>
          <w:szCs w:val="22"/>
        </w:rPr>
      </w:pPr>
      <w:hyperlink w:anchor="_Toc104325587" w:history="1">
        <w:r w:rsidR="00263174" w:rsidRPr="00F04BEB">
          <w:rPr>
            <w:rStyle w:val="Hypertextovodkaz"/>
            <w:noProof/>
          </w:rPr>
          <w:t>2</w:t>
        </w:r>
        <w:r w:rsidR="00263174" w:rsidRPr="00F343CF">
          <w:rPr>
            <w:rFonts w:ascii="Calibri" w:hAnsi="Calibri"/>
            <w:b w:val="0"/>
            <w:caps w:val="0"/>
            <w:noProof/>
            <w:sz w:val="22"/>
            <w:szCs w:val="22"/>
          </w:rPr>
          <w:tab/>
        </w:r>
        <w:r w:rsidR="00263174" w:rsidRPr="00F04BEB">
          <w:rPr>
            <w:rStyle w:val="Hypertextovodkaz"/>
            <w:noProof/>
          </w:rPr>
          <w:t>Rešerše</w:t>
        </w:r>
        <w:r w:rsidR="00263174">
          <w:rPr>
            <w:noProof/>
            <w:webHidden/>
          </w:rPr>
          <w:tab/>
        </w:r>
        <w:r w:rsidR="00263174">
          <w:rPr>
            <w:noProof/>
            <w:webHidden/>
          </w:rPr>
          <w:fldChar w:fldCharType="begin"/>
        </w:r>
        <w:r w:rsidR="00263174">
          <w:rPr>
            <w:noProof/>
            <w:webHidden/>
          </w:rPr>
          <w:instrText xml:space="preserve"> PAGEREF _Toc104325587 \h </w:instrText>
        </w:r>
        <w:r w:rsidR="00263174">
          <w:rPr>
            <w:noProof/>
            <w:webHidden/>
          </w:rPr>
        </w:r>
        <w:r w:rsidR="00263174">
          <w:rPr>
            <w:noProof/>
            <w:webHidden/>
          </w:rPr>
          <w:fldChar w:fldCharType="separate"/>
        </w:r>
        <w:r w:rsidR="00263174">
          <w:rPr>
            <w:noProof/>
            <w:webHidden/>
          </w:rPr>
          <w:t>13</w:t>
        </w:r>
        <w:r w:rsidR="00263174">
          <w:rPr>
            <w:noProof/>
            <w:webHidden/>
          </w:rPr>
          <w:fldChar w:fldCharType="end"/>
        </w:r>
      </w:hyperlink>
    </w:p>
    <w:p w14:paraId="0134A650" w14:textId="71458B81" w:rsidR="00263174" w:rsidRPr="00F343CF" w:rsidRDefault="006E04E5">
      <w:pPr>
        <w:pStyle w:val="Obsah2"/>
        <w:tabs>
          <w:tab w:val="left" w:pos="880"/>
          <w:tab w:val="right" w:leader="dot" w:pos="8777"/>
        </w:tabs>
        <w:rPr>
          <w:rFonts w:ascii="Calibri" w:hAnsi="Calibri"/>
          <w:noProof/>
          <w:sz w:val="22"/>
          <w:szCs w:val="22"/>
        </w:rPr>
      </w:pPr>
      <w:hyperlink w:anchor="_Toc104325588" w:history="1">
        <w:r w:rsidR="00263174" w:rsidRPr="00F04BEB">
          <w:rPr>
            <w:rStyle w:val="Hypertextovodkaz"/>
            <w:noProof/>
          </w:rPr>
          <w:t>2.1</w:t>
        </w:r>
        <w:r w:rsidR="00263174" w:rsidRPr="00F343CF">
          <w:rPr>
            <w:rFonts w:ascii="Calibri" w:hAnsi="Calibri"/>
            <w:noProof/>
            <w:sz w:val="22"/>
            <w:szCs w:val="22"/>
          </w:rPr>
          <w:tab/>
        </w:r>
        <w:r w:rsidR="00263174" w:rsidRPr="00F04BEB">
          <w:rPr>
            <w:rStyle w:val="Hypertextovodkaz"/>
            <w:noProof/>
          </w:rPr>
          <w:t>Závěr</w:t>
        </w:r>
        <w:r w:rsidR="00263174">
          <w:rPr>
            <w:noProof/>
            <w:webHidden/>
          </w:rPr>
          <w:tab/>
        </w:r>
        <w:r w:rsidR="00263174">
          <w:rPr>
            <w:noProof/>
            <w:webHidden/>
          </w:rPr>
          <w:fldChar w:fldCharType="begin"/>
        </w:r>
        <w:r w:rsidR="00263174">
          <w:rPr>
            <w:noProof/>
            <w:webHidden/>
          </w:rPr>
          <w:instrText xml:space="preserve"> PAGEREF _Toc104325588 \h </w:instrText>
        </w:r>
        <w:r w:rsidR="00263174">
          <w:rPr>
            <w:noProof/>
            <w:webHidden/>
          </w:rPr>
        </w:r>
        <w:r w:rsidR="00263174">
          <w:rPr>
            <w:noProof/>
            <w:webHidden/>
          </w:rPr>
          <w:fldChar w:fldCharType="separate"/>
        </w:r>
        <w:r w:rsidR="00263174">
          <w:rPr>
            <w:noProof/>
            <w:webHidden/>
          </w:rPr>
          <w:t>13</w:t>
        </w:r>
        <w:r w:rsidR="00263174">
          <w:rPr>
            <w:noProof/>
            <w:webHidden/>
          </w:rPr>
          <w:fldChar w:fldCharType="end"/>
        </w:r>
      </w:hyperlink>
    </w:p>
    <w:p w14:paraId="5BDD0668" w14:textId="2DD7964D" w:rsidR="00263174" w:rsidRPr="00F343CF" w:rsidRDefault="006E04E5">
      <w:pPr>
        <w:pStyle w:val="Obsah1"/>
        <w:tabs>
          <w:tab w:val="left" w:pos="482"/>
          <w:tab w:val="right" w:leader="dot" w:pos="8777"/>
        </w:tabs>
        <w:rPr>
          <w:rFonts w:ascii="Calibri" w:hAnsi="Calibri"/>
          <w:b w:val="0"/>
          <w:caps w:val="0"/>
          <w:noProof/>
          <w:sz w:val="22"/>
          <w:szCs w:val="22"/>
        </w:rPr>
      </w:pPr>
      <w:hyperlink w:anchor="_Toc104325589" w:history="1">
        <w:r w:rsidR="00263174" w:rsidRPr="00F04BEB">
          <w:rPr>
            <w:rStyle w:val="Hypertextovodkaz"/>
            <w:noProof/>
          </w:rPr>
          <w:t>3</w:t>
        </w:r>
        <w:r w:rsidR="00263174" w:rsidRPr="00F343CF">
          <w:rPr>
            <w:rFonts w:ascii="Calibri" w:hAnsi="Calibri"/>
            <w:b w:val="0"/>
            <w:caps w:val="0"/>
            <w:noProof/>
            <w:sz w:val="22"/>
            <w:szCs w:val="22"/>
          </w:rPr>
          <w:tab/>
        </w:r>
        <w:r w:rsidR="00263174" w:rsidRPr="00F04BEB">
          <w:rPr>
            <w:rStyle w:val="Hypertextovodkaz"/>
            <w:noProof/>
          </w:rPr>
          <w:t>CÍL PRÁCE A FORMÁLNÍ POŽADAVKY</w:t>
        </w:r>
        <w:r w:rsidR="00263174">
          <w:rPr>
            <w:noProof/>
            <w:webHidden/>
          </w:rPr>
          <w:tab/>
        </w:r>
        <w:r w:rsidR="00263174">
          <w:rPr>
            <w:noProof/>
            <w:webHidden/>
          </w:rPr>
          <w:fldChar w:fldCharType="begin"/>
        </w:r>
        <w:r w:rsidR="00263174">
          <w:rPr>
            <w:noProof/>
            <w:webHidden/>
          </w:rPr>
          <w:instrText xml:space="preserve"> PAGEREF _Toc104325589 \h </w:instrText>
        </w:r>
        <w:r w:rsidR="00263174">
          <w:rPr>
            <w:noProof/>
            <w:webHidden/>
          </w:rPr>
        </w:r>
        <w:r w:rsidR="00263174">
          <w:rPr>
            <w:noProof/>
            <w:webHidden/>
          </w:rPr>
          <w:fldChar w:fldCharType="separate"/>
        </w:r>
        <w:r w:rsidR="00263174">
          <w:rPr>
            <w:noProof/>
            <w:webHidden/>
          </w:rPr>
          <w:t>14</w:t>
        </w:r>
        <w:r w:rsidR="00263174">
          <w:rPr>
            <w:noProof/>
            <w:webHidden/>
          </w:rPr>
          <w:fldChar w:fldCharType="end"/>
        </w:r>
      </w:hyperlink>
    </w:p>
    <w:p w14:paraId="494B983A" w14:textId="106EA1CF" w:rsidR="00263174" w:rsidRPr="00F343CF" w:rsidRDefault="006E04E5">
      <w:pPr>
        <w:pStyle w:val="Obsah2"/>
        <w:tabs>
          <w:tab w:val="left" w:pos="880"/>
          <w:tab w:val="right" w:leader="dot" w:pos="8777"/>
        </w:tabs>
        <w:rPr>
          <w:rFonts w:ascii="Calibri" w:hAnsi="Calibri"/>
          <w:noProof/>
          <w:sz w:val="22"/>
          <w:szCs w:val="22"/>
        </w:rPr>
      </w:pPr>
      <w:hyperlink w:anchor="_Toc104325590" w:history="1">
        <w:r w:rsidR="00263174" w:rsidRPr="00F04BEB">
          <w:rPr>
            <w:rStyle w:val="Hypertextovodkaz"/>
            <w:noProof/>
          </w:rPr>
          <w:t>3.1</w:t>
        </w:r>
        <w:r w:rsidR="00263174" w:rsidRPr="00F343CF">
          <w:rPr>
            <w:rFonts w:ascii="Calibri" w:hAnsi="Calibri"/>
            <w:noProof/>
            <w:sz w:val="22"/>
            <w:szCs w:val="22"/>
          </w:rPr>
          <w:tab/>
        </w:r>
        <w:r w:rsidR="00263174" w:rsidRPr="00F04BEB">
          <w:rPr>
            <w:rStyle w:val="Hypertextovodkaz"/>
            <w:noProof/>
          </w:rPr>
          <w:t>Cíl práce</w:t>
        </w:r>
        <w:r w:rsidR="00263174">
          <w:rPr>
            <w:noProof/>
            <w:webHidden/>
          </w:rPr>
          <w:tab/>
        </w:r>
        <w:r w:rsidR="00263174">
          <w:rPr>
            <w:noProof/>
            <w:webHidden/>
          </w:rPr>
          <w:fldChar w:fldCharType="begin"/>
        </w:r>
        <w:r w:rsidR="00263174">
          <w:rPr>
            <w:noProof/>
            <w:webHidden/>
          </w:rPr>
          <w:instrText xml:space="preserve"> PAGEREF _Toc104325590 \h </w:instrText>
        </w:r>
        <w:r w:rsidR="00263174">
          <w:rPr>
            <w:noProof/>
            <w:webHidden/>
          </w:rPr>
        </w:r>
        <w:r w:rsidR="00263174">
          <w:rPr>
            <w:noProof/>
            <w:webHidden/>
          </w:rPr>
          <w:fldChar w:fldCharType="separate"/>
        </w:r>
        <w:r w:rsidR="00263174">
          <w:rPr>
            <w:noProof/>
            <w:webHidden/>
          </w:rPr>
          <w:t>14</w:t>
        </w:r>
        <w:r w:rsidR="00263174">
          <w:rPr>
            <w:noProof/>
            <w:webHidden/>
          </w:rPr>
          <w:fldChar w:fldCharType="end"/>
        </w:r>
      </w:hyperlink>
    </w:p>
    <w:p w14:paraId="741BC335" w14:textId="07DAFA72" w:rsidR="00263174" w:rsidRPr="00F343CF" w:rsidRDefault="006E04E5">
      <w:pPr>
        <w:pStyle w:val="Obsah2"/>
        <w:tabs>
          <w:tab w:val="left" w:pos="880"/>
          <w:tab w:val="right" w:leader="dot" w:pos="8777"/>
        </w:tabs>
        <w:rPr>
          <w:rFonts w:ascii="Calibri" w:hAnsi="Calibri"/>
          <w:noProof/>
          <w:sz w:val="22"/>
          <w:szCs w:val="22"/>
        </w:rPr>
      </w:pPr>
      <w:hyperlink w:anchor="_Toc104325591" w:history="1">
        <w:r w:rsidR="00263174" w:rsidRPr="00F04BEB">
          <w:rPr>
            <w:rStyle w:val="Hypertextovodkaz"/>
            <w:noProof/>
          </w:rPr>
          <w:t>3.2</w:t>
        </w:r>
        <w:r w:rsidR="00263174" w:rsidRPr="00F343CF">
          <w:rPr>
            <w:rFonts w:ascii="Calibri" w:hAnsi="Calibri"/>
            <w:noProof/>
            <w:sz w:val="22"/>
            <w:szCs w:val="22"/>
          </w:rPr>
          <w:tab/>
        </w:r>
        <w:r w:rsidR="00263174" w:rsidRPr="00F04BEB">
          <w:rPr>
            <w:rStyle w:val="Hypertextovodkaz"/>
            <w:noProof/>
          </w:rPr>
          <w:t>Vize</w:t>
        </w:r>
        <w:r w:rsidR="00263174">
          <w:rPr>
            <w:noProof/>
            <w:webHidden/>
          </w:rPr>
          <w:tab/>
        </w:r>
        <w:r w:rsidR="00263174">
          <w:rPr>
            <w:noProof/>
            <w:webHidden/>
          </w:rPr>
          <w:fldChar w:fldCharType="begin"/>
        </w:r>
        <w:r w:rsidR="00263174">
          <w:rPr>
            <w:noProof/>
            <w:webHidden/>
          </w:rPr>
          <w:instrText xml:space="preserve"> PAGEREF _Toc104325591 \h </w:instrText>
        </w:r>
        <w:r w:rsidR="00263174">
          <w:rPr>
            <w:noProof/>
            <w:webHidden/>
          </w:rPr>
        </w:r>
        <w:r w:rsidR="00263174">
          <w:rPr>
            <w:noProof/>
            <w:webHidden/>
          </w:rPr>
          <w:fldChar w:fldCharType="separate"/>
        </w:r>
        <w:r w:rsidR="00263174">
          <w:rPr>
            <w:noProof/>
            <w:webHidden/>
          </w:rPr>
          <w:t>14</w:t>
        </w:r>
        <w:r w:rsidR="00263174">
          <w:rPr>
            <w:noProof/>
            <w:webHidden/>
          </w:rPr>
          <w:fldChar w:fldCharType="end"/>
        </w:r>
      </w:hyperlink>
    </w:p>
    <w:p w14:paraId="681CB5CC" w14:textId="5C76EC39" w:rsidR="00263174" w:rsidRPr="00F343CF" w:rsidRDefault="006E04E5">
      <w:pPr>
        <w:pStyle w:val="Obsah2"/>
        <w:tabs>
          <w:tab w:val="left" w:pos="880"/>
          <w:tab w:val="right" w:leader="dot" w:pos="8777"/>
        </w:tabs>
        <w:rPr>
          <w:rFonts w:ascii="Calibri" w:hAnsi="Calibri"/>
          <w:noProof/>
          <w:sz w:val="22"/>
          <w:szCs w:val="22"/>
        </w:rPr>
      </w:pPr>
      <w:hyperlink w:anchor="_Toc104325592" w:history="1">
        <w:r w:rsidR="00263174" w:rsidRPr="00F04BEB">
          <w:rPr>
            <w:rStyle w:val="Hypertextovodkaz"/>
            <w:noProof/>
          </w:rPr>
          <w:t>3.3</w:t>
        </w:r>
        <w:r w:rsidR="00263174" w:rsidRPr="00F343CF">
          <w:rPr>
            <w:rFonts w:ascii="Calibri" w:hAnsi="Calibri"/>
            <w:noProof/>
            <w:sz w:val="22"/>
            <w:szCs w:val="22"/>
          </w:rPr>
          <w:tab/>
        </w:r>
        <w:r w:rsidR="00263174" w:rsidRPr="00F04BEB">
          <w:rPr>
            <w:rStyle w:val="Hypertextovodkaz"/>
            <w:noProof/>
          </w:rPr>
          <w:t>Seznam požadavků</w:t>
        </w:r>
        <w:r w:rsidR="00263174">
          <w:rPr>
            <w:noProof/>
            <w:webHidden/>
          </w:rPr>
          <w:tab/>
        </w:r>
        <w:r w:rsidR="00263174">
          <w:rPr>
            <w:noProof/>
            <w:webHidden/>
          </w:rPr>
          <w:fldChar w:fldCharType="begin"/>
        </w:r>
        <w:r w:rsidR="00263174">
          <w:rPr>
            <w:noProof/>
            <w:webHidden/>
          </w:rPr>
          <w:instrText xml:space="preserve"> PAGEREF _Toc104325592 \h </w:instrText>
        </w:r>
        <w:r w:rsidR="00263174">
          <w:rPr>
            <w:noProof/>
            <w:webHidden/>
          </w:rPr>
        </w:r>
        <w:r w:rsidR="00263174">
          <w:rPr>
            <w:noProof/>
            <w:webHidden/>
          </w:rPr>
          <w:fldChar w:fldCharType="separate"/>
        </w:r>
        <w:r w:rsidR="00263174">
          <w:rPr>
            <w:noProof/>
            <w:webHidden/>
          </w:rPr>
          <w:t>14</w:t>
        </w:r>
        <w:r w:rsidR="00263174">
          <w:rPr>
            <w:noProof/>
            <w:webHidden/>
          </w:rPr>
          <w:fldChar w:fldCharType="end"/>
        </w:r>
      </w:hyperlink>
    </w:p>
    <w:p w14:paraId="30774287" w14:textId="2B6C31FE" w:rsidR="00263174" w:rsidRPr="00F343CF" w:rsidRDefault="006E04E5">
      <w:pPr>
        <w:pStyle w:val="Obsah2"/>
        <w:tabs>
          <w:tab w:val="left" w:pos="880"/>
          <w:tab w:val="right" w:leader="dot" w:pos="8777"/>
        </w:tabs>
        <w:rPr>
          <w:rFonts w:ascii="Calibri" w:hAnsi="Calibri"/>
          <w:noProof/>
          <w:sz w:val="22"/>
          <w:szCs w:val="22"/>
        </w:rPr>
      </w:pPr>
      <w:hyperlink w:anchor="_Toc104325593" w:history="1">
        <w:r w:rsidR="00263174" w:rsidRPr="00F04BEB">
          <w:rPr>
            <w:rStyle w:val="Hypertextovodkaz"/>
            <w:noProof/>
          </w:rPr>
          <w:t>3.4</w:t>
        </w:r>
        <w:r w:rsidR="00263174" w:rsidRPr="00F343CF">
          <w:rPr>
            <w:rFonts w:ascii="Calibri" w:hAnsi="Calibri"/>
            <w:noProof/>
            <w:sz w:val="22"/>
            <w:szCs w:val="22"/>
          </w:rPr>
          <w:tab/>
        </w:r>
        <w:r w:rsidR="00263174" w:rsidRPr="00F04BEB">
          <w:rPr>
            <w:rStyle w:val="Hypertextovodkaz"/>
            <w:noProof/>
          </w:rPr>
          <w:t>Use case</w:t>
        </w:r>
        <w:r w:rsidR="00263174">
          <w:rPr>
            <w:noProof/>
            <w:webHidden/>
          </w:rPr>
          <w:tab/>
        </w:r>
        <w:r w:rsidR="00263174">
          <w:rPr>
            <w:noProof/>
            <w:webHidden/>
          </w:rPr>
          <w:fldChar w:fldCharType="begin"/>
        </w:r>
        <w:r w:rsidR="00263174">
          <w:rPr>
            <w:noProof/>
            <w:webHidden/>
          </w:rPr>
          <w:instrText xml:space="preserve"> PAGEREF _Toc104325593 \h </w:instrText>
        </w:r>
        <w:r w:rsidR="00263174">
          <w:rPr>
            <w:noProof/>
            <w:webHidden/>
          </w:rPr>
        </w:r>
        <w:r w:rsidR="00263174">
          <w:rPr>
            <w:noProof/>
            <w:webHidden/>
          </w:rPr>
          <w:fldChar w:fldCharType="separate"/>
        </w:r>
        <w:r w:rsidR="00263174">
          <w:rPr>
            <w:noProof/>
            <w:webHidden/>
          </w:rPr>
          <w:t>15</w:t>
        </w:r>
        <w:r w:rsidR="00263174">
          <w:rPr>
            <w:noProof/>
            <w:webHidden/>
          </w:rPr>
          <w:fldChar w:fldCharType="end"/>
        </w:r>
      </w:hyperlink>
    </w:p>
    <w:p w14:paraId="6A4012B3" w14:textId="66BFCDDF" w:rsidR="00263174" w:rsidRPr="00F343CF" w:rsidRDefault="006E04E5">
      <w:pPr>
        <w:pStyle w:val="Obsah2"/>
        <w:tabs>
          <w:tab w:val="left" w:pos="880"/>
          <w:tab w:val="right" w:leader="dot" w:pos="8777"/>
        </w:tabs>
        <w:rPr>
          <w:rFonts w:ascii="Calibri" w:hAnsi="Calibri"/>
          <w:noProof/>
          <w:sz w:val="22"/>
          <w:szCs w:val="22"/>
        </w:rPr>
      </w:pPr>
      <w:hyperlink w:anchor="_Toc104325594" w:history="1">
        <w:r w:rsidR="00263174" w:rsidRPr="00F04BEB">
          <w:rPr>
            <w:rStyle w:val="Hypertextovodkaz"/>
            <w:noProof/>
          </w:rPr>
          <w:t>3.5</w:t>
        </w:r>
        <w:r w:rsidR="00263174" w:rsidRPr="00F343CF">
          <w:rPr>
            <w:rFonts w:ascii="Calibri" w:hAnsi="Calibri"/>
            <w:noProof/>
            <w:sz w:val="22"/>
            <w:szCs w:val="22"/>
          </w:rPr>
          <w:tab/>
        </w:r>
        <w:r w:rsidR="00263174" w:rsidRPr="00F04BEB">
          <w:rPr>
            <w:rStyle w:val="Hypertextovodkaz"/>
            <w:noProof/>
          </w:rPr>
          <w:t>Risk list</w:t>
        </w:r>
        <w:r w:rsidR="00263174">
          <w:rPr>
            <w:noProof/>
            <w:webHidden/>
          </w:rPr>
          <w:tab/>
        </w:r>
        <w:r w:rsidR="00263174">
          <w:rPr>
            <w:noProof/>
            <w:webHidden/>
          </w:rPr>
          <w:fldChar w:fldCharType="begin"/>
        </w:r>
        <w:r w:rsidR="00263174">
          <w:rPr>
            <w:noProof/>
            <w:webHidden/>
          </w:rPr>
          <w:instrText xml:space="preserve"> PAGEREF _Toc104325594 \h </w:instrText>
        </w:r>
        <w:r w:rsidR="00263174">
          <w:rPr>
            <w:noProof/>
            <w:webHidden/>
          </w:rPr>
        </w:r>
        <w:r w:rsidR="00263174">
          <w:rPr>
            <w:noProof/>
            <w:webHidden/>
          </w:rPr>
          <w:fldChar w:fldCharType="separate"/>
        </w:r>
        <w:r w:rsidR="00263174">
          <w:rPr>
            <w:noProof/>
            <w:webHidden/>
          </w:rPr>
          <w:t>15</w:t>
        </w:r>
        <w:r w:rsidR="00263174">
          <w:rPr>
            <w:noProof/>
            <w:webHidden/>
          </w:rPr>
          <w:fldChar w:fldCharType="end"/>
        </w:r>
      </w:hyperlink>
    </w:p>
    <w:p w14:paraId="371A5F2E" w14:textId="46ED81E1" w:rsidR="00263174" w:rsidRPr="00F343CF" w:rsidRDefault="006E04E5">
      <w:pPr>
        <w:pStyle w:val="Obsah2"/>
        <w:tabs>
          <w:tab w:val="left" w:pos="880"/>
          <w:tab w:val="right" w:leader="dot" w:pos="8777"/>
        </w:tabs>
        <w:rPr>
          <w:rFonts w:ascii="Calibri" w:hAnsi="Calibri"/>
          <w:noProof/>
          <w:sz w:val="22"/>
          <w:szCs w:val="22"/>
        </w:rPr>
      </w:pPr>
      <w:hyperlink w:anchor="_Toc104325595" w:history="1">
        <w:r w:rsidR="00263174" w:rsidRPr="00F04BEB">
          <w:rPr>
            <w:rStyle w:val="Hypertextovodkaz"/>
            <w:noProof/>
          </w:rPr>
          <w:t>3.6</w:t>
        </w:r>
        <w:r w:rsidR="00263174" w:rsidRPr="00F343CF">
          <w:rPr>
            <w:rFonts w:ascii="Calibri" w:hAnsi="Calibri"/>
            <w:noProof/>
            <w:sz w:val="22"/>
            <w:szCs w:val="22"/>
          </w:rPr>
          <w:tab/>
        </w:r>
        <w:r w:rsidR="00263174" w:rsidRPr="00F04BEB">
          <w:rPr>
            <w:rStyle w:val="Hypertextovodkaz"/>
            <w:noProof/>
          </w:rPr>
          <w:t>Hrubý plán práce</w:t>
        </w:r>
        <w:r w:rsidR="00263174">
          <w:rPr>
            <w:noProof/>
            <w:webHidden/>
          </w:rPr>
          <w:tab/>
        </w:r>
        <w:r w:rsidR="00263174">
          <w:rPr>
            <w:noProof/>
            <w:webHidden/>
          </w:rPr>
          <w:fldChar w:fldCharType="begin"/>
        </w:r>
        <w:r w:rsidR="00263174">
          <w:rPr>
            <w:noProof/>
            <w:webHidden/>
          </w:rPr>
          <w:instrText xml:space="preserve"> PAGEREF _Toc104325595 \h </w:instrText>
        </w:r>
        <w:r w:rsidR="00263174">
          <w:rPr>
            <w:noProof/>
            <w:webHidden/>
          </w:rPr>
        </w:r>
        <w:r w:rsidR="00263174">
          <w:rPr>
            <w:noProof/>
            <w:webHidden/>
          </w:rPr>
          <w:fldChar w:fldCharType="separate"/>
        </w:r>
        <w:r w:rsidR="00263174">
          <w:rPr>
            <w:noProof/>
            <w:webHidden/>
          </w:rPr>
          <w:t>16</w:t>
        </w:r>
        <w:r w:rsidR="00263174">
          <w:rPr>
            <w:noProof/>
            <w:webHidden/>
          </w:rPr>
          <w:fldChar w:fldCharType="end"/>
        </w:r>
      </w:hyperlink>
    </w:p>
    <w:p w14:paraId="09C22EBF" w14:textId="02517A99" w:rsidR="00263174" w:rsidRPr="00F343CF" w:rsidRDefault="006E04E5">
      <w:pPr>
        <w:pStyle w:val="Obsah1"/>
        <w:tabs>
          <w:tab w:val="left" w:pos="482"/>
          <w:tab w:val="right" w:leader="dot" w:pos="8777"/>
        </w:tabs>
        <w:rPr>
          <w:rFonts w:ascii="Calibri" w:hAnsi="Calibri"/>
          <w:b w:val="0"/>
          <w:caps w:val="0"/>
          <w:noProof/>
          <w:sz w:val="22"/>
          <w:szCs w:val="22"/>
        </w:rPr>
      </w:pPr>
      <w:hyperlink w:anchor="_Toc104325596" w:history="1">
        <w:r w:rsidR="00263174" w:rsidRPr="00F04BEB">
          <w:rPr>
            <w:rStyle w:val="Hypertextovodkaz"/>
            <w:noProof/>
          </w:rPr>
          <w:t>4</w:t>
        </w:r>
        <w:r w:rsidR="00263174" w:rsidRPr="00F343CF">
          <w:rPr>
            <w:rFonts w:ascii="Calibri" w:hAnsi="Calibri"/>
            <w:b w:val="0"/>
            <w:caps w:val="0"/>
            <w:noProof/>
            <w:sz w:val="22"/>
            <w:szCs w:val="22"/>
          </w:rPr>
          <w:tab/>
        </w:r>
        <w:r w:rsidR="00263174" w:rsidRPr="00F04BEB">
          <w:rPr>
            <w:rStyle w:val="Hypertextovodkaz"/>
            <w:noProof/>
          </w:rPr>
          <w:t>Metodika řešení práce</w:t>
        </w:r>
        <w:r w:rsidR="00263174">
          <w:rPr>
            <w:noProof/>
            <w:webHidden/>
          </w:rPr>
          <w:tab/>
        </w:r>
        <w:r w:rsidR="00263174">
          <w:rPr>
            <w:noProof/>
            <w:webHidden/>
          </w:rPr>
          <w:fldChar w:fldCharType="begin"/>
        </w:r>
        <w:r w:rsidR="00263174">
          <w:rPr>
            <w:noProof/>
            <w:webHidden/>
          </w:rPr>
          <w:instrText xml:space="preserve"> PAGEREF _Toc104325596 \h </w:instrText>
        </w:r>
        <w:r w:rsidR="00263174">
          <w:rPr>
            <w:noProof/>
            <w:webHidden/>
          </w:rPr>
        </w:r>
        <w:r w:rsidR="00263174">
          <w:rPr>
            <w:noProof/>
            <w:webHidden/>
          </w:rPr>
          <w:fldChar w:fldCharType="separate"/>
        </w:r>
        <w:r w:rsidR="00263174">
          <w:rPr>
            <w:noProof/>
            <w:webHidden/>
          </w:rPr>
          <w:t>17</w:t>
        </w:r>
        <w:r w:rsidR="00263174">
          <w:rPr>
            <w:noProof/>
            <w:webHidden/>
          </w:rPr>
          <w:fldChar w:fldCharType="end"/>
        </w:r>
      </w:hyperlink>
    </w:p>
    <w:p w14:paraId="7988105A" w14:textId="31C3237F" w:rsidR="00263174" w:rsidRPr="00F343CF" w:rsidRDefault="006E04E5">
      <w:pPr>
        <w:pStyle w:val="Obsah2"/>
        <w:tabs>
          <w:tab w:val="left" w:pos="880"/>
          <w:tab w:val="right" w:leader="dot" w:pos="8777"/>
        </w:tabs>
        <w:rPr>
          <w:rFonts w:ascii="Calibri" w:hAnsi="Calibri"/>
          <w:noProof/>
          <w:sz w:val="22"/>
          <w:szCs w:val="22"/>
        </w:rPr>
      </w:pPr>
      <w:hyperlink w:anchor="_Toc104325597" w:history="1">
        <w:r w:rsidR="00263174" w:rsidRPr="00F04BEB">
          <w:rPr>
            <w:rStyle w:val="Hypertextovodkaz"/>
            <w:noProof/>
          </w:rPr>
          <w:t>4.1</w:t>
        </w:r>
        <w:r w:rsidR="00263174" w:rsidRPr="00F343CF">
          <w:rPr>
            <w:rFonts w:ascii="Calibri" w:hAnsi="Calibri"/>
            <w:noProof/>
            <w:sz w:val="22"/>
            <w:szCs w:val="22"/>
          </w:rPr>
          <w:tab/>
        </w:r>
        <w:r w:rsidR="00263174" w:rsidRPr="00F04BEB">
          <w:rPr>
            <w:rStyle w:val="Hypertextovodkaz"/>
            <w:noProof/>
          </w:rPr>
          <w:t>Způsob implementace</w:t>
        </w:r>
        <w:r w:rsidR="00263174">
          <w:rPr>
            <w:noProof/>
            <w:webHidden/>
          </w:rPr>
          <w:tab/>
        </w:r>
        <w:r w:rsidR="00263174">
          <w:rPr>
            <w:noProof/>
            <w:webHidden/>
          </w:rPr>
          <w:fldChar w:fldCharType="begin"/>
        </w:r>
        <w:r w:rsidR="00263174">
          <w:rPr>
            <w:noProof/>
            <w:webHidden/>
          </w:rPr>
          <w:instrText xml:space="preserve"> PAGEREF _Toc104325597 \h </w:instrText>
        </w:r>
        <w:r w:rsidR="00263174">
          <w:rPr>
            <w:noProof/>
            <w:webHidden/>
          </w:rPr>
        </w:r>
        <w:r w:rsidR="00263174">
          <w:rPr>
            <w:noProof/>
            <w:webHidden/>
          </w:rPr>
          <w:fldChar w:fldCharType="separate"/>
        </w:r>
        <w:r w:rsidR="00263174">
          <w:rPr>
            <w:noProof/>
            <w:webHidden/>
          </w:rPr>
          <w:t>17</w:t>
        </w:r>
        <w:r w:rsidR="00263174">
          <w:rPr>
            <w:noProof/>
            <w:webHidden/>
          </w:rPr>
          <w:fldChar w:fldCharType="end"/>
        </w:r>
      </w:hyperlink>
    </w:p>
    <w:p w14:paraId="73E84B06" w14:textId="581187C5" w:rsidR="00263174" w:rsidRPr="00F343CF" w:rsidRDefault="006E04E5">
      <w:pPr>
        <w:pStyle w:val="Obsah2"/>
        <w:tabs>
          <w:tab w:val="left" w:pos="880"/>
          <w:tab w:val="right" w:leader="dot" w:pos="8777"/>
        </w:tabs>
        <w:rPr>
          <w:rFonts w:ascii="Calibri" w:hAnsi="Calibri"/>
          <w:noProof/>
          <w:sz w:val="22"/>
          <w:szCs w:val="22"/>
        </w:rPr>
      </w:pPr>
      <w:hyperlink w:anchor="_Toc104325598" w:history="1">
        <w:r w:rsidR="00263174" w:rsidRPr="00F04BEB">
          <w:rPr>
            <w:rStyle w:val="Hypertextovodkaz"/>
            <w:noProof/>
          </w:rPr>
          <w:t>4.2</w:t>
        </w:r>
        <w:r w:rsidR="00263174" w:rsidRPr="00F343CF">
          <w:rPr>
            <w:rFonts w:ascii="Calibri" w:hAnsi="Calibri"/>
            <w:noProof/>
            <w:sz w:val="22"/>
            <w:szCs w:val="22"/>
          </w:rPr>
          <w:tab/>
        </w:r>
        <w:r w:rsidR="00263174" w:rsidRPr="00F04BEB">
          <w:rPr>
            <w:rStyle w:val="Hypertextovodkaz"/>
            <w:noProof/>
          </w:rPr>
          <w:t>Pravidelné konzultace s vedoucím práce</w:t>
        </w:r>
        <w:r w:rsidR="00263174">
          <w:rPr>
            <w:noProof/>
            <w:webHidden/>
          </w:rPr>
          <w:tab/>
        </w:r>
        <w:r w:rsidR="00263174">
          <w:rPr>
            <w:noProof/>
            <w:webHidden/>
          </w:rPr>
          <w:fldChar w:fldCharType="begin"/>
        </w:r>
        <w:r w:rsidR="00263174">
          <w:rPr>
            <w:noProof/>
            <w:webHidden/>
          </w:rPr>
          <w:instrText xml:space="preserve"> PAGEREF _Toc104325598 \h </w:instrText>
        </w:r>
        <w:r w:rsidR="00263174">
          <w:rPr>
            <w:noProof/>
            <w:webHidden/>
          </w:rPr>
        </w:r>
        <w:r w:rsidR="00263174">
          <w:rPr>
            <w:noProof/>
            <w:webHidden/>
          </w:rPr>
          <w:fldChar w:fldCharType="separate"/>
        </w:r>
        <w:r w:rsidR="00263174">
          <w:rPr>
            <w:noProof/>
            <w:webHidden/>
          </w:rPr>
          <w:t>17</w:t>
        </w:r>
        <w:r w:rsidR="00263174">
          <w:rPr>
            <w:noProof/>
            <w:webHidden/>
          </w:rPr>
          <w:fldChar w:fldCharType="end"/>
        </w:r>
      </w:hyperlink>
    </w:p>
    <w:p w14:paraId="3193089C" w14:textId="1A95575D" w:rsidR="00263174" w:rsidRPr="00F343CF" w:rsidRDefault="006E04E5">
      <w:pPr>
        <w:pStyle w:val="Obsah2"/>
        <w:tabs>
          <w:tab w:val="left" w:pos="880"/>
          <w:tab w:val="right" w:leader="dot" w:pos="8777"/>
        </w:tabs>
        <w:rPr>
          <w:rFonts w:ascii="Calibri" w:hAnsi="Calibri"/>
          <w:noProof/>
          <w:sz w:val="22"/>
          <w:szCs w:val="22"/>
        </w:rPr>
      </w:pPr>
      <w:hyperlink w:anchor="_Toc104325599" w:history="1">
        <w:r w:rsidR="00263174" w:rsidRPr="00F04BEB">
          <w:rPr>
            <w:rStyle w:val="Hypertextovodkaz"/>
            <w:noProof/>
          </w:rPr>
          <w:t>4.3</w:t>
        </w:r>
        <w:r w:rsidR="00263174" w:rsidRPr="00F343CF">
          <w:rPr>
            <w:rFonts w:ascii="Calibri" w:hAnsi="Calibri"/>
            <w:noProof/>
            <w:sz w:val="22"/>
            <w:szCs w:val="22"/>
          </w:rPr>
          <w:tab/>
        </w:r>
        <w:r w:rsidR="00263174" w:rsidRPr="00F04BEB">
          <w:rPr>
            <w:rStyle w:val="Hypertextovodkaz"/>
            <w:noProof/>
          </w:rPr>
          <w:t>Eliminace rizik demo řešením</w:t>
        </w:r>
        <w:r w:rsidR="00263174">
          <w:rPr>
            <w:noProof/>
            <w:webHidden/>
          </w:rPr>
          <w:tab/>
        </w:r>
        <w:r w:rsidR="00263174">
          <w:rPr>
            <w:noProof/>
            <w:webHidden/>
          </w:rPr>
          <w:fldChar w:fldCharType="begin"/>
        </w:r>
        <w:r w:rsidR="00263174">
          <w:rPr>
            <w:noProof/>
            <w:webHidden/>
          </w:rPr>
          <w:instrText xml:space="preserve"> PAGEREF _Toc104325599 \h </w:instrText>
        </w:r>
        <w:r w:rsidR="00263174">
          <w:rPr>
            <w:noProof/>
            <w:webHidden/>
          </w:rPr>
        </w:r>
        <w:r w:rsidR="00263174">
          <w:rPr>
            <w:noProof/>
            <w:webHidden/>
          </w:rPr>
          <w:fldChar w:fldCharType="separate"/>
        </w:r>
        <w:r w:rsidR="00263174">
          <w:rPr>
            <w:noProof/>
            <w:webHidden/>
          </w:rPr>
          <w:t>17</w:t>
        </w:r>
        <w:r w:rsidR="00263174">
          <w:rPr>
            <w:noProof/>
            <w:webHidden/>
          </w:rPr>
          <w:fldChar w:fldCharType="end"/>
        </w:r>
      </w:hyperlink>
    </w:p>
    <w:p w14:paraId="70BE2402" w14:textId="21025E3F" w:rsidR="00263174" w:rsidRPr="00F343CF" w:rsidRDefault="006E04E5">
      <w:pPr>
        <w:pStyle w:val="Obsah2"/>
        <w:tabs>
          <w:tab w:val="left" w:pos="880"/>
          <w:tab w:val="right" w:leader="dot" w:pos="8777"/>
        </w:tabs>
        <w:rPr>
          <w:rFonts w:ascii="Calibri" w:hAnsi="Calibri"/>
          <w:noProof/>
          <w:sz w:val="22"/>
          <w:szCs w:val="22"/>
        </w:rPr>
      </w:pPr>
      <w:hyperlink w:anchor="_Toc104325600" w:history="1">
        <w:r w:rsidR="00263174" w:rsidRPr="00F04BEB">
          <w:rPr>
            <w:rStyle w:val="Hypertextovodkaz"/>
            <w:noProof/>
          </w:rPr>
          <w:t>4.4</w:t>
        </w:r>
        <w:r w:rsidR="00263174" w:rsidRPr="00F343CF">
          <w:rPr>
            <w:rFonts w:ascii="Calibri" w:hAnsi="Calibri"/>
            <w:noProof/>
            <w:sz w:val="22"/>
            <w:szCs w:val="22"/>
          </w:rPr>
          <w:tab/>
        </w:r>
        <w:r w:rsidR="00263174" w:rsidRPr="00F04BEB">
          <w:rPr>
            <w:rStyle w:val="Hypertextovodkaz"/>
            <w:noProof/>
          </w:rPr>
          <w:t>Kontrola požadavků vedoucím práce</w:t>
        </w:r>
        <w:r w:rsidR="00263174">
          <w:rPr>
            <w:noProof/>
            <w:webHidden/>
          </w:rPr>
          <w:tab/>
        </w:r>
        <w:r w:rsidR="00263174">
          <w:rPr>
            <w:noProof/>
            <w:webHidden/>
          </w:rPr>
          <w:fldChar w:fldCharType="begin"/>
        </w:r>
        <w:r w:rsidR="00263174">
          <w:rPr>
            <w:noProof/>
            <w:webHidden/>
          </w:rPr>
          <w:instrText xml:space="preserve"> PAGEREF _Toc104325600 \h </w:instrText>
        </w:r>
        <w:r w:rsidR="00263174">
          <w:rPr>
            <w:noProof/>
            <w:webHidden/>
          </w:rPr>
        </w:r>
        <w:r w:rsidR="00263174">
          <w:rPr>
            <w:noProof/>
            <w:webHidden/>
          </w:rPr>
          <w:fldChar w:fldCharType="separate"/>
        </w:r>
        <w:r w:rsidR="00263174">
          <w:rPr>
            <w:noProof/>
            <w:webHidden/>
          </w:rPr>
          <w:t>17</w:t>
        </w:r>
        <w:r w:rsidR="00263174">
          <w:rPr>
            <w:noProof/>
            <w:webHidden/>
          </w:rPr>
          <w:fldChar w:fldCharType="end"/>
        </w:r>
      </w:hyperlink>
    </w:p>
    <w:p w14:paraId="49784AAD" w14:textId="1327CA4D" w:rsidR="00263174" w:rsidRPr="00F343CF" w:rsidRDefault="006E04E5">
      <w:pPr>
        <w:pStyle w:val="Obsah2"/>
        <w:tabs>
          <w:tab w:val="left" w:pos="880"/>
          <w:tab w:val="right" w:leader="dot" w:pos="8777"/>
        </w:tabs>
        <w:rPr>
          <w:rFonts w:ascii="Calibri" w:hAnsi="Calibri"/>
          <w:noProof/>
          <w:sz w:val="22"/>
          <w:szCs w:val="22"/>
        </w:rPr>
      </w:pPr>
      <w:hyperlink w:anchor="_Toc104325601" w:history="1">
        <w:r w:rsidR="00263174" w:rsidRPr="00F04BEB">
          <w:rPr>
            <w:rStyle w:val="Hypertextovodkaz"/>
            <w:noProof/>
          </w:rPr>
          <w:t>4.5</w:t>
        </w:r>
        <w:r w:rsidR="00263174" w:rsidRPr="00F343CF">
          <w:rPr>
            <w:rFonts w:ascii="Calibri" w:hAnsi="Calibri"/>
            <w:noProof/>
            <w:sz w:val="22"/>
            <w:szCs w:val="22"/>
          </w:rPr>
          <w:tab/>
        </w:r>
        <w:r w:rsidR="00263174" w:rsidRPr="00F04BEB">
          <w:rPr>
            <w:rStyle w:val="Hypertextovodkaz"/>
            <w:noProof/>
          </w:rPr>
          <w:t>Testování funkčnosti aplikace</w:t>
        </w:r>
        <w:r w:rsidR="00263174">
          <w:rPr>
            <w:noProof/>
            <w:webHidden/>
          </w:rPr>
          <w:tab/>
        </w:r>
        <w:r w:rsidR="00263174">
          <w:rPr>
            <w:noProof/>
            <w:webHidden/>
          </w:rPr>
          <w:fldChar w:fldCharType="begin"/>
        </w:r>
        <w:r w:rsidR="00263174">
          <w:rPr>
            <w:noProof/>
            <w:webHidden/>
          </w:rPr>
          <w:instrText xml:space="preserve"> PAGEREF _Toc104325601 \h </w:instrText>
        </w:r>
        <w:r w:rsidR="00263174">
          <w:rPr>
            <w:noProof/>
            <w:webHidden/>
          </w:rPr>
        </w:r>
        <w:r w:rsidR="00263174">
          <w:rPr>
            <w:noProof/>
            <w:webHidden/>
          </w:rPr>
          <w:fldChar w:fldCharType="separate"/>
        </w:r>
        <w:r w:rsidR="00263174">
          <w:rPr>
            <w:noProof/>
            <w:webHidden/>
          </w:rPr>
          <w:t>17</w:t>
        </w:r>
        <w:r w:rsidR="00263174">
          <w:rPr>
            <w:noProof/>
            <w:webHidden/>
          </w:rPr>
          <w:fldChar w:fldCharType="end"/>
        </w:r>
      </w:hyperlink>
    </w:p>
    <w:p w14:paraId="26D5A2B2" w14:textId="09539CE3" w:rsidR="00263174" w:rsidRPr="00F343CF" w:rsidRDefault="006E04E5">
      <w:pPr>
        <w:pStyle w:val="Obsah2"/>
        <w:tabs>
          <w:tab w:val="left" w:pos="880"/>
          <w:tab w:val="right" w:leader="dot" w:pos="8777"/>
        </w:tabs>
        <w:rPr>
          <w:rFonts w:ascii="Calibri" w:hAnsi="Calibri"/>
          <w:noProof/>
          <w:sz w:val="22"/>
          <w:szCs w:val="22"/>
        </w:rPr>
      </w:pPr>
      <w:hyperlink w:anchor="_Toc104325602" w:history="1">
        <w:r w:rsidR="00263174" w:rsidRPr="00F04BEB">
          <w:rPr>
            <w:rStyle w:val="Hypertextovodkaz"/>
            <w:noProof/>
          </w:rPr>
          <w:t>4.6</w:t>
        </w:r>
        <w:r w:rsidR="00263174" w:rsidRPr="00F343CF">
          <w:rPr>
            <w:rFonts w:ascii="Calibri" w:hAnsi="Calibri"/>
            <w:noProof/>
            <w:sz w:val="22"/>
            <w:szCs w:val="22"/>
          </w:rPr>
          <w:tab/>
        </w:r>
        <w:r w:rsidR="00263174" w:rsidRPr="00F04BEB">
          <w:rPr>
            <w:rStyle w:val="Hypertextovodkaz"/>
            <w:noProof/>
          </w:rPr>
          <w:t>Správa požadavků aplikace</w:t>
        </w:r>
        <w:r w:rsidR="00263174">
          <w:rPr>
            <w:noProof/>
            <w:webHidden/>
          </w:rPr>
          <w:tab/>
        </w:r>
        <w:r w:rsidR="00263174">
          <w:rPr>
            <w:noProof/>
            <w:webHidden/>
          </w:rPr>
          <w:fldChar w:fldCharType="begin"/>
        </w:r>
        <w:r w:rsidR="00263174">
          <w:rPr>
            <w:noProof/>
            <w:webHidden/>
          </w:rPr>
          <w:instrText xml:space="preserve"> PAGEREF _Toc104325602 \h </w:instrText>
        </w:r>
        <w:r w:rsidR="00263174">
          <w:rPr>
            <w:noProof/>
            <w:webHidden/>
          </w:rPr>
        </w:r>
        <w:r w:rsidR="00263174">
          <w:rPr>
            <w:noProof/>
            <w:webHidden/>
          </w:rPr>
          <w:fldChar w:fldCharType="separate"/>
        </w:r>
        <w:r w:rsidR="00263174">
          <w:rPr>
            <w:noProof/>
            <w:webHidden/>
          </w:rPr>
          <w:t>18</w:t>
        </w:r>
        <w:r w:rsidR="00263174">
          <w:rPr>
            <w:noProof/>
            <w:webHidden/>
          </w:rPr>
          <w:fldChar w:fldCharType="end"/>
        </w:r>
      </w:hyperlink>
    </w:p>
    <w:p w14:paraId="6CCF43F4" w14:textId="0AFCBD4C" w:rsidR="00263174" w:rsidRPr="00F343CF" w:rsidRDefault="006E04E5">
      <w:pPr>
        <w:pStyle w:val="Obsah2"/>
        <w:tabs>
          <w:tab w:val="left" w:pos="880"/>
          <w:tab w:val="right" w:leader="dot" w:pos="8777"/>
        </w:tabs>
        <w:rPr>
          <w:rFonts w:ascii="Calibri" w:hAnsi="Calibri"/>
          <w:noProof/>
          <w:sz w:val="22"/>
          <w:szCs w:val="22"/>
        </w:rPr>
      </w:pPr>
      <w:hyperlink w:anchor="_Toc104325603" w:history="1">
        <w:r w:rsidR="00263174" w:rsidRPr="00F04BEB">
          <w:rPr>
            <w:rStyle w:val="Hypertextovodkaz"/>
            <w:noProof/>
          </w:rPr>
          <w:t>4.7</w:t>
        </w:r>
        <w:r w:rsidR="00263174" w:rsidRPr="00F343CF">
          <w:rPr>
            <w:rFonts w:ascii="Calibri" w:hAnsi="Calibri"/>
            <w:noProof/>
            <w:sz w:val="22"/>
            <w:szCs w:val="22"/>
          </w:rPr>
          <w:tab/>
        </w:r>
        <w:r w:rsidR="00263174" w:rsidRPr="00F04BEB">
          <w:rPr>
            <w:rStyle w:val="Hypertextovodkaz"/>
            <w:noProof/>
          </w:rPr>
          <w:t>Repozitář GitHub</w:t>
        </w:r>
        <w:r w:rsidR="00263174">
          <w:rPr>
            <w:noProof/>
            <w:webHidden/>
          </w:rPr>
          <w:tab/>
        </w:r>
        <w:r w:rsidR="00263174">
          <w:rPr>
            <w:noProof/>
            <w:webHidden/>
          </w:rPr>
          <w:fldChar w:fldCharType="begin"/>
        </w:r>
        <w:r w:rsidR="00263174">
          <w:rPr>
            <w:noProof/>
            <w:webHidden/>
          </w:rPr>
          <w:instrText xml:space="preserve"> PAGEREF _Toc104325603 \h </w:instrText>
        </w:r>
        <w:r w:rsidR="00263174">
          <w:rPr>
            <w:noProof/>
            <w:webHidden/>
          </w:rPr>
        </w:r>
        <w:r w:rsidR="00263174">
          <w:rPr>
            <w:noProof/>
            <w:webHidden/>
          </w:rPr>
          <w:fldChar w:fldCharType="separate"/>
        </w:r>
        <w:r w:rsidR="00263174">
          <w:rPr>
            <w:noProof/>
            <w:webHidden/>
          </w:rPr>
          <w:t>18</w:t>
        </w:r>
        <w:r w:rsidR="00263174">
          <w:rPr>
            <w:noProof/>
            <w:webHidden/>
          </w:rPr>
          <w:fldChar w:fldCharType="end"/>
        </w:r>
      </w:hyperlink>
    </w:p>
    <w:p w14:paraId="666ED7CE" w14:textId="7E094FA9" w:rsidR="00263174" w:rsidRPr="00F343CF" w:rsidRDefault="006E04E5">
      <w:pPr>
        <w:pStyle w:val="Obsah1"/>
        <w:tabs>
          <w:tab w:val="left" w:pos="482"/>
          <w:tab w:val="right" w:leader="dot" w:pos="8777"/>
        </w:tabs>
        <w:rPr>
          <w:rFonts w:ascii="Calibri" w:hAnsi="Calibri"/>
          <w:b w:val="0"/>
          <w:caps w:val="0"/>
          <w:noProof/>
          <w:sz w:val="22"/>
          <w:szCs w:val="22"/>
        </w:rPr>
      </w:pPr>
      <w:hyperlink w:anchor="_Toc104325604" w:history="1">
        <w:r w:rsidR="00263174" w:rsidRPr="00F04BEB">
          <w:rPr>
            <w:rStyle w:val="Hypertextovodkaz"/>
            <w:noProof/>
          </w:rPr>
          <w:t>5</w:t>
        </w:r>
        <w:r w:rsidR="00263174" w:rsidRPr="00F343CF">
          <w:rPr>
            <w:rFonts w:ascii="Calibri" w:hAnsi="Calibri"/>
            <w:b w:val="0"/>
            <w:caps w:val="0"/>
            <w:noProof/>
            <w:sz w:val="22"/>
            <w:szCs w:val="22"/>
          </w:rPr>
          <w:tab/>
        </w:r>
        <w:r w:rsidR="00263174" w:rsidRPr="00F04BEB">
          <w:rPr>
            <w:rStyle w:val="Hypertextovodkaz"/>
            <w:noProof/>
          </w:rPr>
          <w:t>Vlastní řešení práce</w:t>
        </w:r>
        <w:r w:rsidR="00263174">
          <w:rPr>
            <w:noProof/>
            <w:webHidden/>
          </w:rPr>
          <w:tab/>
        </w:r>
        <w:r w:rsidR="00263174">
          <w:rPr>
            <w:noProof/>
            <w:webHidden/>
          </w:rPr>
          <w:fldChar w:fldCharType="begin"/>
        </w:r>
        <w:r w:rsidR="00263174">
          <w:rPr>
            <w:noProof/>
            <w:webHidden/>
          </w:rPr>
          <w:instrText xml:space="preserve"> PAGEREF _Toc104325604 \h </w:instrText>
        </w:r>
        <w:r w:rsidR="00263174">
          <w:rPr>
            <w:noProof/>
            <w:webHidden/>
          </w:rPr>
        </w:r>
        <w:r w:rsidR="00263174">
          <w:rPr>
            <w:noProof/>
            <w:webHidden/>
          </w:rPr>
          <w:fldChar w:fldCharType="separate"/>
        </w:r>
        <w:r w:rsidR="00263174">
          <w:rPr>
            <w:noProof/>
            <w:webHidden/>
          </w:rPr>
          <w:t>19</w:t>
        </w:r>
        <w:r w:rsidR="00263174">
          <w:rPr>
            <w:noProof/>
            <w:webHidden/>
          </w:rPr>
          <w:fldChar w:fldCharType="end"/>
        </w:r>
      </w:hyperlink>
    </w:p>
    <w:p w14:paraId="4559F6E4" w14:textId="51ECFECC" w:rsidR="00263174" w:rsidRPr="00F343CF" w:rsidRDefault="006E04E5">
      <w:pPr>
        <w:pStyle w:val="Obsah2"/>
        <w:tabs>
          <w:tab w:val="left" w:pos="880"/>
          <w:tab w:val="right" w:leader="dot" w:pos="8777"/>
        </w:tabs>
        <w:rPr>
          <w:rFonts w:ascii="Calibri" w:hAnsi="Calibri"/>
          <w:noProof/>
          <w:sz w:val="22"/>
          <w:szCs w:val="22"/>
        </w:rPr>
      </w:pPr>
      <w:hyperlink w:anchor="_Toc104325605" w:history="1">
        <w:r w:rsidR="00263174" w:rsidRPr="00F04BEB">
          <w:rPr>
            <w:rStyle w:val="Hypertextovodkaz"/>
            <w:noProof/>
          </w:rPr>
          <w:t>5.1</w:t>
        </w:r>
        <w:r w:rsidR="00263174" w:rsidRPr="00F343CF">
          <w:rPr>
            <w:rFonts w:ascii="Calibri" w:hAnsi="Calibri"/>
            <w:noProof/>
            <w:sz w:val="22"/>
            <w:szCs w:val="22"/>
          </w:rPr>
          <w:tab/>
        </w:r>
        <w:r w:rsidR="00263174" w:rsidRPr="00F04BEB">
          <w:rPr>
            <w:rStyle w:val="Hypertextovodkaz"/>
            <w:noProof/>
          </w:rPr>
          <w:t>Windows Forms</w:t>
        </w:r>
        <w:r w:rsidR="00263174">
          <w:rPr>
            <w:noProof/>
            <w:webHidden/>
          </w:rPr>
          <w:tab/>
        </w:r>
        <w:r w:rsidR="00263174">
          <w:rPr>
            <w:noProof/>
            <w:webHidden/>
          </w:rPr>
          <w:fldChar w:fldCharType="begin"/>
        </w:r>
        <w:r w:rsidR="00263174">
          <w:rPr>
            <w:noProof/>
            <w:webHidden/>
          </w:rPr>
          <w:instrText xml:space="preserve"> PAGEREF _Toc104325605 \h </w:instrText>
        </w:r>
        <w:r w:rsidR="00263174">
          <w:rPr>
            <w:noProof/>
            <w:webHidden/>
          </w:rPr>
        </w:r>
        <w:r w:rsidR="00263174">
          <w:rPr>
            <w:noProof/>
            <w:webHidden/>
          </w:rPr>
          <w:fldChar w:fldCharType="separate"/>
        </w:r>
        <w:r w:rsidR="00263174">
          <w:rPr>
            <w:noProof/>
            <w:webHidden/>
          </w:rPr>
          <w:t>19</w:t>
        </w:r>
        <w:r w:rsidR="00263174">
          <w:rPr>
            <w:noProof/>
            <w:webHidden/>
          </w:rPr>
          <w:fldChar w:fldCharType="end"/>
        </w:r>
      </w:hyperlink>
    </w:p>
    <w:p w14:paraId="276168BD" w14:textId="2CA8C0B1" w:rsidR="00263174" w:rsidRPr="00F343CF" w:rsidRDefault="006E04E5">
      <w:pPr>
        <w:pStyle w:val="Obsah2"/>
        <w:tabs>
          <w:tab w:val="left" w:pos="880"/>
          <w:tab w:val="right" w:leader="dot" w:pos="8777"/>
        </w:tabs>
        <w:rPr>
          <w:rFonts w:ascii="Calibri" w:hAnsi="Calibri"/>
          <w:noProof/>
          <w:sz w:val="22"/>
          <w:szCs w:val="22"/>
        </w:rPr>
      </w:pPr>
      <w:hyperlink w:anchor="_Toc104325606" w:history="1">
        <w:r w:rsidR="00263174" w:rsidRPr="00F04BEB">
          <w:rPr>
            <w:rStyle w:val="Hypertextovodkaz"/>
            <w:noProof/>
          </w:rPr>
          <w:t>5.2</w:t>
        </w:r>
        <w:r w:rsidR="00263174" w:rsidRPr="00F343CF">
          <w:rPr>
            <w:rFonts w:ascii="Calibri" w:hAnsi="Calibri"/>
            <w:noProof/>
            <w:sz w:val="22"/>
            <w:szCs w:val="22"/>
          </w:rPr>
          <w:tab/>
        </w:r>
        <w:r w:rsidR="00263174" w:rsidRPr="00F04BEB">
          <w:rPr>
            <w:rStyle w:val="Hypertextovodkaz"/>
            <w:noProof/>
          </w:rPr>
          <w:t>Prostředí Visual Studio 2019</w:t>
        </w:r>
        <w:r w:rsidR="00263174">
          <w:rPr>
            <w:noProof/>
            <w:webHidden/>
          </w:rPr>
          <w:tab/>
        </w:r>
        <w:r w:rsidR="00263174">
          <w:rPr>
            <w:noProof/>
            <w:webHidden/>
          </w:rPr>
          <w:fldChar w:fldCharType="begin"/>
        </w:r>
        <w:r w:rsidR="00263174">
          <w:rPr>
            <w:noProof/>
            <w:webHidden/>
          </w:rPr>
          <w:instrText xml:space="preserve"> PAGEREF _Toc104325606 \h </w:instrText>
        </w:r>
        <w:r w:rsidR="00263174">
          <w:rPr>
            <w:noProof/>
            <w:webHidden/>
          </w:rPr>
        </w:r>
        <w:r w:rsidR="00263174">
          <w:rPr>
            <w:noProof/>
            <w:webHidden/>
          </w:rPr>
          <w:fldChar w:fldCharType="separate"/>
        </w:r>
        <w:r w:rsidR="00263174">
          <w:rPr>
            <w:noProof/>
            <w:webHidden/>
          </w:rPr>
          <w:t>19</w:t>
        </w:r>
        <w:r w:rsidR="00263174">
          <w:rPr>
            <w:noProof/>
            <w:webHidden/>
          </w:rPr>
          <w:fldChar w:fldCharType="end"/>
        </w:r>
      </w:hyperlink>
    </w:p>
    <w:p w14:paraId="5EFBE151" w14:textId="1C04DDFB" w:rsidR="00263174" w:rsidRPr="00F343CF" w:rsidRDefault="006E04E5">
      <w:pPr>
        <w:pStyle w:val="Obsah2"/>
        <w:tabs>
          <w:tab w:val="left" w:pos="880"/>
          <w:tab w:val="right" w:leader="dot" w:pos="8777"/>
        </w:tabs>
        <w:rPr>
          <w:rFonts w:ascii="Calibri" w:hAnsi="Calibri"/>
          <w:noProof/>
          <w:sz w:val="22"/>
          <w:szCs w:val="22"/>
        </w:rPr>
      </w:pPr>
      <w:hyperlink w:anchor="_Toc104325607" w:history="1">
        <w:r w:rsidR="00263174" w:rsidRPr="00F04BEB">
          <w:rPr>
            <w:rStyle w:val="Hypertextovodkaz"/>
            <w:noProof/>
          </w:rPr>
          <w:t>5.3</w:t>
        </w:r>
        <w:r w:rsidR="00263174" w:rsidRPr="00F343CF">
          <w:rPr>
            <w:rFonts w:ascii="Calibri" w:hAnsi="Calibri"/>
            <w:noProof/>
            <w:sz w:val="22"/>
            <w:szCs w:val="22"/>
          </w:rPr>
          <w:tab/>
        </w:r>
        <w:r w:rsidR="00263174" w:rsidRPr="00F04BEB">
          <w:rPr>
            <w:rStyle w:val="Hypertextovodkaz"/>
            <w:noProof/>
          </w:rPr>
          <w:t>Microsoft docs</w:t>
        </w:r>
        <w:r w:rsidR="00263174">
          <w:rPr>
            <w:noProof/>
            <w:webHidden/>
          </w:rPr>
          <w:tab/>
        </w:r>
        <w:r w:rsidR="00263174">
          <w:rPr>
            <w:noProof/>
            <w:webHidden/>
          </w:rPr>
          <w:fldChar w:fldCharType="begin"/>
        </w:r>
        <w:r w:rsidR="00263174">
          <w:rPr>
            <w:noProof/>
            <w:webHidden/>
          </w:rPr>
          <w:instrText xml:space="preserve"> PAGEREF _Toc104325607 \h </w:instrText>
        </w:r>
        <w:r w:rsidR="00263174">
          <w:rPr>
            <w:noProof/>
            <w:webHidden/>
          </w:rPr>
        </w:r>
        <w:r w:rsidR="00263174">
          <w:rPr>
            <w:noProof/>
            <w:webHidden/>
          </w:rPr>
          <w:fldChar w:fldCharType="separate"/>
        </w:r>
        <w:r w:rsidR="00263174">
          <w:rPr>
            <w:noProof/>
            <w:webHidden/>
          </w:rPr>
          <w:t>19</w:t>
        </w:r>
        <w:r w:rsidR="00263174">
          <w:rPr>
            <w:noProof/>
            <w:webHidden/>
          </w:rPr>
          <w:fldChar w:fldCharType="end"/>
        </w:r>
      </w:hyperlink>
    </w:p>
    <w:p w14:paraId="7FFFC547" w14:textId="4632BF52" w:rsidR="00263174" w:rsidRPr="00F343CF" w:rsidRDefault="006E04E5">
      <w:pPr>
        <w:pStyle w:val="Obsah2"/>
        <w:tabs>
          <w:tab w:val="left" w:pos="880"/>
          <w:tab w:val="right" w:leader="dot" w:pos="8777"/>
        </w:tabs>
        <w:rPr>
          <w:rFonts w:ascii="Calibri" w:hAnsi="Calibri"/>
          <w:noProof/>
          <w:sz w:val="22"/>
          <w:szCs w:val="22"/>
        </w:rPr>
      </w:pPr>
      <w:hyperlink w:anchor="_Toc104325608" w:history="1">
        <w:r w:rsidR="00263174" w:rsidRPr="00F04BEB">
          <w:rPr>
            <w:rStyle w:val="Hypertextovodkaz"/>
            <w:noProof/>
          </w:rPr>
          <w:t>5.4</w:t>
        </w:r>
        <w:r w:rsidR="00263174" w:rsidRPr="00F343CF">
          <w:rPr>
            <w:rFonts w:ascii="Calibri" w:hAnsi="Calibri"/>
            <w:noProof/>
            <w:sz w:val="22"/>
            <w:szCs w:val="22"/>
          </w:rPr>
          <w:tab/>
        </w:r>
        <w:r w:rsidR="00263174" w:rsidRPr="00F04BEB">
          <w:rPr>
            <w:rStyle w:val="Hypertextovodkaz"/>
            <w:noProof/>
          </w:rPr>
          <w:t>Stack Overflow</w:t>
        </w:r>
        <w:r w:rsidR="00263174">
          <w:rPr>
            <w:noProof/>
            <w:webHidden/>
          </w:rPr>
          <w:tab/>
        </w:r>
        <w:r w:rsidR="00263174">
          <w:rPr>
            <w:noProof/>
            <w:webHidden/>
          </w:rPr>
          <w:fldChar w:fldCharType="begin"/>
        </w:r>
        <w:r w:rsidR="00263174">
          <w:rPr>
            <w:noProof/>
            <w:webHidden/>
          </w:rPr>
          <w:instrText xml:space="preserve"> PAGEREF _Toc104325608 \h </w:instrText>
        </w:r>
        <w:r w:rsidR="00263174">
          <w:rPr>
            <w:noProof/>
            <w:webHidden/>
          </w:rPr>
        </w:r>
        <w:r w:rsidR="00263174">
          <w:rPr>
            <w:noProof/>
            <w:webHidden/>
          </w:rPr>
          <w:fldChar w:fldCharType="separate"/>
        </w:r>
        <w:r w:rsidR="00263174">
          <w:rPr>
            <w:noProof/>
            <w:webHidden/>
          </w:rPr>
          <w:t>19</w:t>
        </w:r>
        <w:r w:rsidR="00263174">
          <w:rPr>
            <w:noProof/>
            <w:webHidden/>
          </w:rPr>
          <w:fldChar w:fldCharType="end"/>
        </w:r>
      </w:hyperlink>
    </w:p>
    <w:p w14:paraId="1240215E" w14:textId="18E9DAFE" w:rsidR="00263174" w:rsidRPr="00F343CF" w:rsidRDefault="006E04E5">
      <w:pPr>
        <w:pStyle w:val="Obsah2"/>
        <w:tabs>
          <w:tab w:val="left" w:pos="880"/>
          <w:tab w:val="right" w:leader="dot" w:pos="8777"/>
        </w:tabs>
        <w:rPr>
          <w:rFonts w:ascii="Calibri" w:hAnsi="Calibri"/>
          <w:noProof/>
          <w:sz w:val="22"/>
          <w:szCs w:val="22"/>
        </w:rPr>
      </w:pPr>
      <w:hyperlink w:anchor="_Toc104325609" w:history="1">
        <w:r w:rsidR="00263174" w:rsidRPr="00F04BEB">
          <w:rPr>
            <w:rStyle w:val="Hypertextovodkaz"/>
            <w:noProof/>
          </w:rPr>
          <w:t>5.5</w:t>
        </w:r>
        <w:r w:rsidR="00263174" w:rsidRPr="00F343CF">
          <w:rPr>
            <w:rFonts w:ascii="Calibri" w:hAnsi="Calibri"/>
            <w:noProof/>
            <w:sz w:val="22"/>
            <w:szCs w:val="22"/>
          </w:rPr>
          <w:tab/>
        </w:r>
        <w:r w:rsidR="00263174" w:rsidRPr="00F04BEB">
          <w:rPr>
            <w:rStyle w:val="Hypertextovodkaz"/>
            <w:noProof/>
          </w:rPr>
          <w:t>Deployment diagram</w:t>
        </w:r>
        <w:r w:rsidR="00263174">
          <w:rPr>
            <w:noProof/>
            <w:webHidden/>
          </w:rPr>
          <w:tab/>
        </w:r>
        <w:r w:rsidR="00263174">
          <w:rPr>
            <w:noProof/>
            <w:webHidden/>
          </w:rPr>
          <w:fldChar w:fldCharType="begin"/>
        </w:r>
        <w:r w:rsidR="00263174">
          <w:rPr>
            <w:noProof/>
            <w:webHidden/>
          </w:rPr>
          <w:instrText xml:space="preserve"> PAGEREF _Toc104325609 \h </w:instrText>
        </w:r>
        <w:r w:rsidR="00263174">
          <w:rPr>
            <w:noProof/>
            <w:webHidden/>
          </w:rPr>
        </w:r>
        <w:r w:rsidR="00263174">
          <w:rPr>
            <w:noProof/>
            <w:webHidden/>
          </w:rPr>
          <w:fldChar w:fldCharType="separate"/>
        </w:r>
        <w:r w:rsidR="00263174">
          <w:rPr>
            <w:noProof/>
            <w:webHidden/>
          </w:rPr>
          <w:t>20</w:t>
        </w:r>
        <w:r w:rsidR="00263174">
          <w:rPr>
            <w:noProof/>
            <w:webHidden/>
          </w:rPr>
          <w:fldChar w:fldCharType="end"/>
        </w:r>
      </w:hyperlink>
    </w:p>
    <w:p w14:paraId="414CCE44" w14:textId="6F0EECB5" w:rsidR="00263174" w:rsidRPr="00F343CF" w:rsidRDefault="006E04E5">
      <w:pPr>
        <w:pStyle w:val="Obsah2"/>
        <w:tabs>
          <w:tab w:val="left" w:pos="880"/>
          <w:tab w:val="right" w:leader="dot" w:pos="8777"/>
        </w:tabs>
        <w:rPr>
          <w:rFonts w:ascii="Calibri" w:hAnsi="Calibri"/>
          <w:noProof/>
          <w:sz w:val="22"/>
          <w:szCs w:val="22"/>
        </w:rPr>
      </w:pPr>
      <w:hyperlink w:anchor="_Toc104325610" w:history="1">
        <w:r w:rsidR="00263174" w:rsidRPr="00F04BEB">
          <w:rPr>
            <w:rStyle w:val="Hypertextovodkaz"/>
            <w:noProof/>
          </w:rPr>
          <w:t>5.6</w:t>
        </w:r>
        <w:r w:rsidR="00263174" w:rsidRPr="00F343CF">
          <w:rPr>
            <w:rFonts w:ascii="Calibri" w:hAnsi="Calibri"/>
            <w:noProof/>
            <w:sz w:val="22"/>
            <w:szCs w:val="22"/>
          </w:rPr>
          <w:tab/>
        </w:r>
        <w:r w:rsidR="00263174" w:rsidRPr="00F04BEB">
          <w:rPr>
            <w:rStyle w:val="Hypertextovodkaz"/>
            <w:noProof/>
          </w:rPr>
          <w:t>Minimální požadavky</w:t>
        </w:r>
        <w:r w:rsidR="00263174">
          <w:rPr>
            <w:noProof/>
            <w:webHidden/>
          </w:rPr>
          <w:tab/>
        </w:r>
        <w:r w:rsidR="00263174">
          <w:rPr>
            <w:noProof/>
            <w:webHidden/>
          </w:rPr>
          <w:fldChar w:fldCharType="begin"/>
        </w:r>
        <w:r w:rsidR="00263174">
          <w:rPr>
            <w:noProof/>
            <w:webHidden/>
          </w:rPr>
          <w:instrText xml:space="preserve"> PAGEREF _Toc104325610 \h </w:instrText>
        </w:r>
        <w:r w:rsidR="00263174">
          <w:rPr>
            <w:noProof/>
            <w:webHidden/>
          </w:rPr>
        </w:r>
        <w:r w:rsidR="00263174">
          <w:rPr>
            <w:noProof/>
            <w:webHidden/>
          </w:rPr>
          <w:fldChar w:fldCharType="separate"/>
        </w:r>
        <w:r w:rsidR="00263174">
          <w:rPr>
            <w:noProof/>
            <w:webHidden/>
          </w:rPr>
          <w:t>20</w:t>
        </w:r>
        <w:r w:rsidR="00263174">
          <w:rPr>
            <w:noProof/>
            <w:webHidden/>
          </w:rPr>
          <w:fldChar w:fldCharType="end"/>
        </w:r>
      </w:hyperlink>
    </w:p>
    <w:p w14:paraId="3A91EC9B" w14:textId="428C344C" w:rsidR="00263174" w:rsidRPr="00F343CF" w:rsidRDefault="006E04E5">
      <w:pPr>
        <w:pStyle w:val="Obsah2"/>
        <w:tabs>
          <w:tab w:val="left" w:pos="880"/>
          <w:tab w:val="right" w:leader="dot" w:pos="8777"/>
        </w:tabs>
        <w:rPr>
          <w:rFonts w:ascii="Calibri" w:hAnsi="Calibri"/>
          <w:noProof/>
          <w:sz w:val="22"/>
          <w:szCs w:val="22"/>
        </w:rPr>
      </w:pPr>
      <w:hyperlink w:anchor="_Toc104325611" w:history="1">
        <w:r w:rsidR="00263174" w:rsidRPr="00F04BEB">
          <w:rPr>
            <w:rStyle w:val="Hypertextovodkaz"/>
            <w:noProof/>
          </w:rPr>
          <w:t>5.7</w:t>
        </w:r>
        <w:r w:rsidR="00263174" w:rsidRPr="00F343CF">
          <w:rPr>
            <w:rFonts w:ascii="Calibri" w:hAnsi="Calibri"/>
            <w:noProof/>
            <w:sz w:val="22"/>
            <w:szCs w:val="22"/>
          </w:rPr>
          <w:tab/>
        </w:r>
        <w:r w:rsidR="00263174" w:rsidRPr="00F04BEB">
          <w:rPr>
            <w:rStyle w:val="Hypertextovodkaz"/>
            <w:noProof/>
          </w:rPr>
          <w:t>Způsob nasazení vytvořeného řešení</w:t>
        </w:r>
        <w:r w:rsidR="00263174">
          <w:rPr>
            <w:noProof/>
            <w:webHidden/>
          </w:rPr>
          <w:tab/>
        </w:r>
        <w:r w:rsidR="00263174">
          <w:rPr>
            <w:noProof/>
            <w:webHidden/>
          </w:rPr>
          <w:fldChar w:fldCharType="begin"/>
        </w:r>
        <w:r w:rsidR="00263174">
          <w:rPr>
            <w:noProof/>
            <w:webHidden/>
          </w:rPr>
          <w:instrText xml:space="preserve"> PAGEREF _Toc104325611 \h </w:instrText>
        </w:r>
        <w:r w:rsidR="00263174">
          <w:rPr>
            <w:noProof/>
            <w:webHidden/>
          </w:rPr>
        </w:r>
        <w:r w:rsidR="00263174">
          <w:rPr>
            <w:noProof/>
            <w:webHidden/>
          </w:rPr>
          <w:fldChar w:fldCharType="separate"/>
        </w:r>
        <w:r w:rsidR="00263174">
          <w:rPr>
            <w:noProof/>
            <w:webHidden/>
          </w:rPr>
          <w:t>20</w:t>
        </w:r>
        <w:r w:rsidR="00263174">
          <w:rPr>
            <w:noProof/>
            <w:webHidden/>
          </w:rPr>
          <w:fldChar w:fldCharType="end"/>
        </w:r>
      </w:hyperlink>
    </w:p>
    <w:p w14:paraId="0B2ED15A" w14:textId="6C0BA0C8" w:rsidR="00263174" w:rsidRPr="00F343CF" w:rsidRDefault="006E04E5">
      <w:pPr>
        <w:pStyle w:val="Obsah2"/>
        <w:tabs>
          <w:tab w:val="right" w:leader="dot" w:pos="8777"/>
        </w:tabs>
        <w:rPr>
          <w:rFonts w:ascii="Calibri" w:hAnsi="Calibri"/>
          <w:noProof/>
          <w:sz w:val="22"/>
          <w:szCs w:val="22"/>
        </w:rPr>
      </w:pPr>
      <w:hyperlink w:anchor="_Toc104325612" w:history="1">
        <w:r w:rsidR="00263174" w:rsidRPr="00F04BEB">
          <w:rPr>
            <w:rStyle w:val="Hypertextovodkaz"/>
            <w:noProof/>
          </w:rPr>
          <w:t>ZÁVĚR</w:t>
        </w:r>
        <w:r w:rsidR="00263174">
          <w:rPr>
            <w:noProof/>
            <w:webHidden/>
          </w:rPr>
          <w:tab/>
        </w:r>
        <w:r w:rsidR="00263174">
          <w:rPr>
            <w:noProof/>
            <w:webHidden/>
          </w:rPr>
          <w:fldChar w:fldCharType="begin"/>
        </w:r>
        <w:r w:rsidR="00263174">
          <w:rPr>
            <w:noProof/>
            <w:webHidden/>
          </w:rPr>
          <w:instrText xml:space="preserve"> PAGEREF _Toc104325612 \h </w:instrText>
        </w:r>
        <w:r w:rsidR="00263174">
          <w:rPr>
            <w:noProof/>
            <w:webHidden/>
          </w:rPr>
        </w:r>
        <w:r w:rsidR="00263174">
          <w:rPr>
            <w:noProof/>
            <w:webHidden/>
          </w:rPr>
          <w:fldChar w:fldCharType="separate"/>
        </w:r>
        <w:r w:rsidR="00263174">
          <w:rPr>
            <w:noProof/>
            <w:webHidden/>
          </w:rPr>
          <w:t>21</w:t>
        </w:r>
        <w:r w:rsidR="00263174">
          <w:rPr>
            <w:noProof/>
            <w:webHidden/>
          </w:rPr>
          <w:fldChar w:fldCharType="end"/>
        </w:r>
      </w:hyperlink>
    </w:p>
    <w:p w14:paraId="1E221169" w14:textId="5BAF71F9" w:rsidR="00263174" w:rsidRPr="00F343CF" w:rsidRDefault="006E04E5">
      <w:pPr>
        <w:pStyle w:val="Obsah1"/>
        <w:tabs>
          <w:tab w:val="right" w:leader="dot" w:pos="8777"/>
        </w:tabs>
        <w:rPr>
          <w:rFonts w:ascii="Calibri" w:hAnsi="Calibri"/>
          <w:b w:val="0"/>
          <w:caps w:val="0"/>
          <w:noProof/>
          <w:sz w:val="22"/>
          <w:szCs w:val="22"/>
        </w:rPr>
      </w:pPr>
      <w:hyperlink w:anchor="_Toc104325613" w:history="1">
        <w:r w:rsidR="00263174" w:rsidRPr="00F04BEB">
          <w:rPr>
            <w:rStyle w:val="Hypertextovodkaz"/>
            <w:noProof/>
          </w:rPr>
          <w:t>RESUMÉ</w:t>
        </w:r>
        <w:r w:rsidR="00263174">
          <w:rPr>
            <w:noProof/>
            <w:webHidden/>
          </w:rPr>
          <w:tab/>
        </w:r>
        <w:r w:rsidR="00263174">
          <w:rPr>
            <w:noProof/>
            <w:webHidden/>
          </w:rPr>
          <w:fldChar w:fldCharType="begin"/>
        </w:r>
        <w:r w:rsidR="00263174">
          <w:rPr>
            <w:noProof/>
            <w:webHidden/>
          </w:rPr>
          <w:instrText xml:space="preserve"> PAGEREF _Toc104325613 \h </w:instrText>
        </w:r>
        <w:r w:rsidR="00263174">
          <w:rPr>
            <w:noProof/>
            <w:webHidden/>
          </w:rPr>
        </w:r>
        <w:r w:rsidR="00263174">
          <w:rPr>
            <w:noProof/>
            <w:webHidden/>
          </w:rPr>
          <w:fldChar w:fldCharType="separate"/>
        </w:r>
        <w:r w:rsidR="00263174">
          <w:rPr>
            <w:noProof/>
            <w:webHidden/>
          </w:rPr>
          <w:t>22</w:t>
        </w:r>
        <w:r w:rsidR="00263174">
          <w:rPr>
            <w:noProof/>
            <w:webHidden/>
          </w:rPr>
          <w:fldChar w:fldCharType="end"/>
        </w:r>
      </w:hyperlink>
    </w:p>
    <w:p w14:paraId="1C02A6F7" w14:textId="7E01EB7B" w:rsidR="00263174" w:rsidRPr="00F343CF" w:rsidRDefault="006E04E5">
      <w:pPr>
        <w:pStyle w:val="Obsah1"/>
        <w:tabs>
          <w:tab w:val="right" w:leader="dot" w:pos="8777"/>
        </w:tabs>
        <w:rPr>
          <w:rFonts w:ascii="Calibri" w:hAnsi="Calibri"/>
          <w:b w:val="0"/>
          <w:caps w:val="0"/>
          <w:noProof/>
          <w:sz w:val="22"/>
          <w:szCs w:val="22"/>
        </w:rPr>
      </w:pPr>
      <w:hyperlink w:anchor="_Toc104325614" w:history="1">
        <w:r w:rsidR="00263174" w:rsidRPr="00F04BEB">
          <w:rPr>
            <w:rStyle w:val="Hypertextovodkaz"/>
            <w:noProof/>
          </w:rPr>
          <w:t>SUMMARY</w:t>
        </w:r>
        <w:r w:rsidR="00263174">
          <w:rPr>
            <w:noProof/>
            <w:webHidden/>
          </w:rPr>
          <w:tab/>
        </w:r>
        <w:r w:rsidR="00263174">
          <w:rPr>
            <w:noProof/>
            <w:webHidden/>
          </w:rPr>
          <w:fldChar w:fldCharType="begin"/>
        </w:r>
        <w:r w:rsidR="00263174">
          <w:rPr>
            <w:noProof/>
            <w:webHidden/>
          </w:rPr>
          <w:instrText xml:space="preserve"> PAGEREF _Toc104325614 \h </w:instrText>
        </w:r>
        <w:r w:rsidR="00263174">
          <w:rPr>
            <w:noProof/>
            <w:webHidden/>
          </w:rPr>
        </w:r>
        <w:r w:rsidR="00263174">
          <w:rPr>
            <w:noProof/>
            <w:webHidden/>
          </w:rPr>
          <w:fldChar w:fldCharType="separate"/>
        </w:r>
        <w:r w:rsidR="00263174">
          <w:rPr>
            <w:noProof/>
            <w:webHidden/>
          </w:rPr>
          <w:t>23</w:t>
        </w:r>
        <w:r w:rsidR="00263174">
          <w:rPr>
            <w:noProof/>
            <w:webHidden/>
          </w:rPr>
          <w:fldChar w:fldCharType="end"/>
        </w:r>
      </w:hyperlink>
    </w:p>
    <w:p w14:paraId="2CCBFF97" w14:textId="61151A80" w:rsidR="00263174" w:rsidRPr="00F343CF" w:rsidRDefault="006E04E5">
      <w:pPr>
        <w:pStyle w:val="Obsah1"/>
        <w:tabs>
          <w:tab w:val="right" w:leader="dot" w:pos="8777"/>
        </w:tabs>
        <w:rPr>
          <w:rFonts w:ascii="Calibri" w:hAnsi="Calibri"/>
          <w:b w:val="0"/>
          <w:caps w:val="0"/>
          <w:noProof/>
          <w:sz w:val="22"/>
          <w:szCs w:val="22"/>
        </w:rPr>
      </w:pPr>
      <w:hyperlink w:anchor="_Toc104325615" w:history="1">
        <w:r w:rsidR="00263174" w:rsidRPr="00F04BEB">
          <w:rPr>
            <w:rStyle w:val="Hypertextovodkaz"/>
            <w:noProof/>
          </w:rPr>
          <w:t>SEZNAM POUŽITÉ LITERATURY</w:t>
        </w:r>
        <w:r w:rsidR="00263174">
          <w:rPr>
            <w:noProof/>
            <w:webHidden/>
          </w:rPr>
          <w:tab/>
        </w:r>
        <w:r w:rsidR="00263174">
          <w:rPr>
            <w:noProof/>
            <w:webHidden/>
          </w:rPr>
          <w:fldChar w:fldCharType="begin"/>
        </w:r>
        <w:r w:rsidR="00263174">
          <w:rPr>
            <w:noProof/>
            <w:webHidden/>
          </w:rPr>
          <w:instrText xml:space="preserve"> PAGEREF _Toc104325615 \h </w:instrText>
        </w:r>
        <w:r w:rsidR="00263174">
          <w:rPr>
            <w:noProof/>
            <w:webHidden/>
          </w:rPr>
        </w:r>
        <w:r w:rsidR="00263174">
          <w:rPr>
            <w:noProof/>
            <w:webHidden/>
          </w:rPr>
          <w:fldChar w:fldCharType="separate"/>
        </w:r>
        <w:r w:rsidR="00263174">
          <w:rPr>
            <w:noProof/>
            <w:webHidden/>
          </w:rPr>
          <w:t>24</w:t>
        </w:r>
        <w:r w:rsidR="00263174">
          <w:rPr>
            <w:noProof/>
            <w:webHidden/>
          </w:rPr>
          <w:fldChar w:fldCharType="end"/>
        </w:r>
      </w:hyperlink>
    </w:p>
    <w:p w14:paraId="2918FDA0" w14:textId="33A8ED89" w:rsidR="00263174" w:rsidRPr="00F343CF" w:rsidRDefault="006E04E5">
      <w:pPr>
        <w:pStyle w:val="Obsah1"/>
        <w:tabs>
          <w:tab w:val="right" w:leader="dot" w:pos="8777"/>
        </w:tabs>
        <w:rPr>
          <w:rFonts w:ascii="Calibri" w:hAnsi="Calibri"/>
          <w:b w:val="0"/>
          <w:caps w:val="0"/>
          <w:noProof/>
          <w:sz w:val="22"/>
          <w:szCs w:val="22"/>
        </w:rPr>
      </w:pPr>
      <w:hyperlink w:anchor="_Toc104325616" w:history="1">
        <w:r w:rsidR="00263174" w:rsidRPr="00F04BEB">
          <w:rPr>
            <w:rStyle w:val="Hypertextovodkaz"/>
            <w:noProof/>
          </w:rPr>
          <w:t>SEZNAM POUŽITÝCH SYMBOLŮ</w:t>
        </w:r>
        <w:r w:rsidR="00263174">
          <w:rPr>
            <w:noProof/>
            <w:webHidden/>
          </w:rPr>
          <w:tab/>
        </w:r>
        <w:r w:rsidR="00263174">
          <w:rPr>
            <w:noProof/>
            <w:webHidden/>
          </w:rPr>
          <w:fldChar w:fldCharType="begin"/>
        </w:r>
        <w:r w:rsidR="00263174">
          <w:rPr>
            <w:noProof/>
            <w:webHidden/>
          </w:rPr>
          <w:instrText xml:space="preserve"> PAGEREF _Toc104325616 \h </w:instrText>
        </w:r>
        <w:r w:rsidR="00263174">
          <w:rPr>
            <w:noProof/>
            <w:webHidden/>
          </w:rPr>
        </w:r>
        <w:r w:rsidR="00263174">
          <w:rPr>
            <w:noProof/>
            <w:webHidden/>
          </w:rPr>
          <w:fldChar w:fldCharType="separate"/>
        </w:r>
        <w:r w:rsidR="00263174">
          <w:rPr>
            <w:noProof/>
            <w:webHidden/>
          </w:rPr>
          <w:t>25</w:t>
        </w:r>
        <w:r w:rsidR="00263174">
          <w:rPr>
            <w:noProof/>
            <w:webHidden/>
          </w:rPr>
          <w:fldChar w:fldCharType="end"/>
        </w:r>
      </w:hyperlink>
    </w:p>
    <w:p w14:paraId="3EC6BEB0" w14:textId="19343C82" w:rsidR="00263174" w:rsidRPr="00F343CF" w:rsidRDefault="006E04E5">
      <w:pPr>
        <w:pStyle w:val="Obsah1"/>
        <w:tabs>
          <w:tab w:val="right" w:leader="dot" w:pos="8777"/>
        </w:tabs>
        <w:rPr>
          <w:rFonts w:ascii="Calibri" w:hAnsi="Calibri"/>
          <w:b w:val="0"/>
          <w:caps w:val="0"/>
          <w:noProof/>
          <w:sz w:val="22"/>
          <w:szCs w:val="22"/>
        </w:rPr>
      </w:pPr>
      <w:hyperlink w:anchor="_Toc104325617" w:history="1">
        <w:r w:rsidR="00263174" w:rsidRPr="00F04BEB">
          <w:rPr>
            <w:rStyle w:val="Hypertextovodkaz"/>
            <w:noProof/>
          </w:rPr>
          <w:t>SEZNAM OBRÁZKŮ</w:t>
        </w:r>
        <w:r w:rsidR="00263174">
          <w:rPr>
            <w:noProof/>
            <w:webHidden/>
          </w:rPr>
          <w:tab/>
        </w:r>
        <w:r w:rsidR="00263174">
          <w:rPr>
            <w:noProof/>
            <w:webHidden/>
          </w:rPr>
          <w:fldChar w:fldCharType="begin"/>
        </w:r>
        <w:r w:rsidR="00263174">
          <w:rPr>
            <w:noProof/>
            <w:webHidden/>
          </w:rPr>
          <w:instrText xml:space="preserve"> PAGEREF _Toc104325617 \h </w:instrText>
        </w:r>
        <w:r w:rsidR="00263174">
          <w:rPr>
            <w:noProof/>
            <w:webHidden/>
          </w:rPr>
        </w:r>
        <w:r w:rsidR="00263174">
          <w:rPr>
            <w:noProof/>
            <w:webHidden/>
          </w:rPr>
          <w:fldChar w:fldCharType="separate"/>
        </w:r>
        <w:r w:rsidR="00263174">
          <w:rPr>
            <w:noProof/>
            <w:webHidden/>
          </w:rPr>
          <w:t>26</w:t>
        </w:r>
        <w:r w:rsidR="00263174">
          <w:rPr>
            <w:noProof/>
            <w:webHidden/>
          </w:rPr>
          <w:fldChar w:fldCharType="end"/>
        </w:r>
      </w:hyperlink>
    </w:p>
    <w:p w14:paraId="698E3E6D" w14:textId="2441C29F" w:rsidR="00263174" w:rsidRPr="00F343CF" w:rsidRDefault="006E04E5">
      <w:pPr>
        <w:pStyle w:val="Obsah1"/>
        <w:tabs>
          <w:tab w:val="right" w:leader="dot" w:pos="8777"/>
        </w:tabs>
        <w:rPr>
          <w:rFonts w:ascii="Calibri" w:hAnsi="Calibri"/>
          <w:b w:val="0"/>
          <w:caps w:val="0"/>
          <w:noProof/>
          <w:sz w:val="22"/>
          <w:szCs w:val="22"/>
        </w:rPr>
      </w:pPr>
      <w:hyperlink w:anchor="_Toc104325618" w:history="1">
        <w:r w:rsidR="00263174" w:rsidRPr="00F04BEB">
          <w:rPr>
            <w:rStyle w:val="Hypertextovodkaz"/>
            <w:noProof/>
          </w:rPr>
          <w:t>SEZNAM TABULEK</w:t>
        </w:r>
        <w:r w:rsidR="00263174">
          <w:rPr>
            <w:noProof/>
            <w:webHidden/>
          </w:rPr>
          <w:tab/>
        </w:r>
        <w:r w:rsidR="00263174">
          <w:rPr>
            <w:noProof/>
            <w:webHidden/>
          </w:rPr>
          <w:fldChar w:fldCharType="begin"/>
        </w:r>
        <w:r w:rsidR="00263174">
          <w:rPr>
            <w:noProof/>
            <w:webHidden/>
          </w:rPr>
          <w:instrText xml:space="preserve"> PAGEREF _Toc104325618 \h </w:instrText>
        </w:r>
        <w:r w:rsidR="00263174">
          <w:rPr>
            <w:noProof/>
            <w:webHidden/>
          </w:rPr>
        </w:r>
        <w:r w:rsidR="00263174">
          <w:rPr>
            <w:noProof/>
            <w:webHidden/>
          </w:rPr>
          <w:fldChar w:fldCharType="separate"/>
        </w:r>
        <w:r w:rsidR="00263174">
          <w:rPr>
            <w:noProof/>
            <w:webHidden/>
          </w:rPr>
          <w:t>27</w:t>
        </w:r>
        <w:r w:rsidR="00263174">
          <w:rPr>
            <w:noProof/>
            <w:webHidden/>
          </w:rPr>
          <w:fldChar w:fldCharType="end"/>
        </w:r>
      </w:hyperlink>
    </w:p>
    <w:p w14:paraId="10FDC94C" w14:textId="5BF7E934" w:rsidR="00263174" w:rsidRPr="00F343CF" w:rsidRDefault="006E04E5">
      <w:pPr>
        <w:pStyle w:val="Obsah1"/>
        <w:tabs>
          <w:tab w:val="right" w:leader="dot" w:pos="8777"/>
        </w:tabs>
        <w:rPr>
          <w:rFonts w:ascii="Calibri" w:hAnsi="Calibri"/>
          <w:b w:val="0"/>
          <w:caps w:val="0"/>
          <w:noProof/>
          <w:sz w:val="22"/>
          <w:szCs w:val="22"/>
        </w:rPr>
      </w:pPr>
      <w:hyperlink w:anchor="_Toc104325619" w:history="1">
        <w:r w:rsidR="00263174" w:rsidRPr="00F04BEB">
          <w:rPr>
            <w:rStyle w:val="Hypertextovodkaz"/>
            <w:noProof/>
          </w:rPr>
          <w:t>SEZNAM PŘÍLOH</w:t>
        </w:r>
        <w:r w:rsidR="00263174">
          <w:rPr>
            <w:noProof/>
            <w:webHidden/>
          </w:rPr>
          <w:tab/>
        </w:r>
        <w:r w:rsidR="00263174">
          <w:rPr>
            <w:noProof/>
            <w:webHidden/>
          </w:rPr>
          <w:fldChar w:fldCharType="begin"/>
        </w:r>
        <w:r w:rsidR="00263174">
          <w:rPr>
            <w:noProof/>
            <w:webHidden/>
          </w:rPr>
          <w:instrText xml:space="preserve"> PAGEREF _Toc104325619 \h </w:instrText>
        </w:r>
        <w:r w:rsidR="00263174">
          <w:rPr>
            <w:noProof/>
            <w:webHidden/>
          </w:rPr>
        </w:r>
        <w:r w:rsidR="00263174">
          <w:rPr>
            <w:noProof/>
            <w:webHidden/>
          </w:rPr>
          <w:fldChar w:fldCharType="separate"/>
        </w:r>
        <w:r w:rsidR="00263174">
          <w:rPr>
            <w:noProof/>
            <w:webHidden/>
          </w:rPr>
          <w:t>28</w:t>
        </w:r>
        <w:r w:rsidR="00263174">
          <w:rPr>
            <w:noProof/>
            <w:webHidden/>
          </w:rPr>
          <w:fldChar w:fldCharType="end"/>
        </w:r>
      </w:hyperlink>
    </w:p>
    <w:p w14:paraId="7276C1EF" w14:textId="73201916" w:rsidR="000E19A8" w:rsidRPr="00666ACD" w:rsidRDefault="000E19A8" w:rsidP="0092160D">
      <w:pPr>
        <w:rPr>
          <w:rFonts w:ascii="Times New Roman" w:hAnsi="Times New Roman"/>
        </w:rPr>
        <w:sectPr w:rsidR="000E19A8" w:rsidRPr="00666ACD" w:rsidSect="00D23655">
          <w:footerReference w:type="default" r:id="rId8"/>
          <w:pgSz w:w="11906" w:h="16838" w:code="9"/>
          <w:pgMar w:top="1701" w:right="1134" w:bottom="1134" w:left="1985" w:header="709" w:footer="709" w:gutter="0"/>
          <w:pgNumType w:start="1"/>
          <w:cols w:space="708"/>
          <w:docGrid w:linePitch="360"/>
        </w:sectPr>
      </w:pPr>
      <w:r w:rsidRPr="00666ACD">
        <w:rPr>
          <w:rFonts w:ascii="Times New Roman" w:hAnsi="Times New Roman"/>
        </w:rPr>
        <w:fldChar w:fldCharType="end"/>
      </w:r>
    </w:p>
    <w:p w14:paraId="50FAF4B2" w14:textId="77777777" w:rsidR="0092160D" w:rsidRPr="00666ACD" w:rsidRDefault="0092160D" w:rsidP="0092160D">
      <w:pPr>
        <w:pStyle w:val="Nadpisy"/>
      </w:pPr>
      <w:bookmarkStart w:id="17" w:name="_Toc209253204"/>
      <w:bookmarkStart w:id="18" w:name="_Toc209253391"/>
      <w:bookmarkStart w:id="19" w:name="_Toc209321245"/>
      <w:bookmarkStart w:id="20" w:name="_Toc104325580"/>
      <w:r w:rsidRPr="00666ACD">
        <w:lastRenderedPageBreak/>
        <w:t>ÚVOD</w:t>
      </w:r>
      <w:bookmarkEnd w:id="17"/>
      <w:bookmarkEnd w:id="18"/>
      <w:bookmarkEnd w:id="19"/>
      <w:bookmarkEnd w:id="20"/>
    </w:p>
    <w:p w14:paraId="468A28B4" w14:textId="77777777" w:rsidR="00D70095" w:rsidRPr="00666ACD" w:rsidRDefault="00D70095" w:rsidP="00D70095">
      <w:pPr>
        <w:pStyle w:val="normlntext"/>
      </w:pPr>
      <w:r w:rsidRPr="00666ACD">
        <w:t>Text</w:t>
      </w:r>
    </w:p>
    <w:p w14:paraId="3D486BA4" w14:textId="0BBE349F" w:rsidR="0092160D" w:rsidRPr="00666ACD" w:rsidRDefault="0092160D" w:rsidP="006833E1">
      <w:pPr>
        <w:pStyle w:val="NadpisA"/>
        <w:jc w:val="both"/>
        <w:rPr>
          <w:rFonts w:cs="Times New Roman"/>
        </w:rPr>
      </w:pPr>
      <w:r w:rsidRPr="00666ACD">
        <w:rPr>
          <w:rFonts w:cs="Times New Roman"/>
        </w:rPr>
        <w:br w:type="page"/>
      </w:r>
      <w:bookmarkStart w:id="21" w:name="_Toc104325581"/>
      <w:r w:rsidR="009E1912" w:rsidRPr="00666ACD">
        <w:rPr>
          <w:rFonts w:cs="Times New Roman"/>
        </w:rPr>
        <w:lastRenderedPageBreak/>
        <w:t>analýza současného stavu</w:t>
      </w:r>
      <w:bookmarkEnd w:id="21"/>
    </w:p>
    <w:p w14:paraId="1E563BC9" w14:textId="1A3CDA44" w:rsidR="00D70095" w:rsidRPr="00666ACD" w:rsidRDefault="009E1912" w:rsidP="006833E1">
      <w:pPr>
        <w:pStyle w:val="normlntext"/>
      </w:pPr>
      <w:bookmarkStart w:id="22" w:name="_Toc209253206"/>
      <w:bookmarkStart w:id="23" w:name="_Toc209253393"/>
      <w:bookmarkStart w:id="24" w:name="_Toc209321247"/>
      <w:r w:rsidRPr="00666ACD">
        <w:t xml:space="preserve">Pro zálohování dat </w:t>
      </w:r>
      <w:r w:rsidR="00CA2F90" w:rsidRPr="00666ACD">
        <w:t>se dá použít spousta programů</w:t>
      </w:r>
      <w:r w:rsidRPr="00666ACD">
        <w:t xml:space="preserve">. Všechny ale nesplňují požadavky klienta. </w:t>
      </w:r>
      <w:r w:rsidR="002610CC" w:rsidRPr="00666ACD">
        <w:t>Analýza současného stavu se zabývá pouze aplikacemi, které jsou volně dostupné.</w:t>
      </w:r>
    </w:p>
    <w:p w14:paraId="19FA5843" w14:textId="2739F778" w:rsidR="009E1912" w:rsidRPr="00666ACD" w:rsidRDefault="0049468C" w:rsidP="006833E1">
      <w:pPr>
        <w:pStyle w:val="NadpisB"/>
        <w:jc w:val="both"/>
        <w:rPr>
          <w:rFonts w:cs="Times New Roman"/>
        </w:rPr>
      </w:pPr>
      <w:bookmarkStart w:id="25" w:name="_Toc104325582"/>
      <w:proofErr w:type="spellStart"/>
      <w:r w:rsidRPr="00666ACD">
        <w:rPr>
          <w:rFonts w:cs="Times New Roman"/>
        </w:rPr>
        <w:t>SyncBackFree</w:t>
      </w:r>
      <w:bookmarkEnd w:id="25"/>
      <w:proofErr w:type="spellEnd"/>
    </w:p>
    <w:p w14:paraId="75D77DFF" w14:textId="3F1A2486" w:rsidR="0049468C" w:rsidRPr="00666ACD" w:rsidRDefault="0049468C" w:rsidP="005E6364">
      <w:pPr>
        <w:pStyle w:val="normlntext"/>
      </w:pPr>
      <w:r w:rsidRPr="00666ACD">
        <w:t xml:space="preserve">Zálohovací aplikace </w:t>
      </w:r>
      <w:proofErr w:type="spellStart"/>
      <w:r w:rsidRPr="00666ACD">
        <w:t>SyncBackFree</w:t>
      </w:r>
      <w:proofErr w:type="spellEnd"/>
      <w:r w:rsidR="00666ACD" w:rsidRPr="00666ACD">
        <w:t xml:space="preserve"> je freeware</w:t>
      </w:r>
      <w:r w:rsidRPr="00666ACD">
        <w:t xml:space="preserve"> umožňuj</w:t>
      </w:r>
      <w:r w:rsidR="00666ACD" w:rsidRPr="00666ACD">
        <w:t>ící</w:t>
      </w:r>
      <w:r w:rsidRPr="00666ACD">
        <w:t xml:space="preserve"> uživateli vytvářet profily, přepínat mezi jednoduchých a pokročilejším zálohováním. V jednoduchém režimem si může uživatel vybrat jaké konkrétní soubory mají být zálohovány.</w:t>
      </w:r>
      <w:r w:rsidR="00E1233F" w:rsidRPr="00666ACD">
        <w:t xml:space="preserve"> V tom pokročilém </w:t>
      </w:r>
      <w:r w:rsidR="002E5921" w:rsidRPr="00666ACD">
        <w:t xml:space="preserve">je možnost šifrování a komprese. </w:t>
      </w:r>
      <w:r w:rsidRPr="00666ACD">
        <w:t xml:space="preserve">Pomocí filtrů </w:t>
      </w:r>
      <w:r w:rsidR="002E5921" w:rsidRPr="00666ACD">
        <w:t xml:space="preserve">lze </w:t>
      </w:r>
      <w:r w:rsidR="002610CC" w:rsidRPr="00666ACD">
        <w:t>zvolit soubory, které mají, nebo nemají být zálohovány.</w:t>
      </w:r>
      <w:r w:rsidR="00260C49" w:rsidRPr="00666ACD">
        <w:t xml:space="preserve"> Aplikace je dostupná na</w:t>
      </w:r>
      <w:r w:rsidR="00E1233F" w:rsidRPr="00666ACD">
        <w:t xml:space="preserve"> </w:t>
      </w:r>
      <w:hyperlink r:id="rId9" w:history="1">
        <w:r w:rsidR="00E1233F" w:rsidRPr="00666ACD">
          <w:rPr>
            <w:rStyle w:val="Hypertextovodkaz"/>
          </w:rPr>
          <w:t>https://www.2brightsparks.com/freeware/index.html</w:t>
        </w:r>
      </w:hyperlink>
      <w:r w:rsidR="00260C49" w:rsidRPr="00666ACD">
        <w:t xml:space="preserve">. </w:t>
      </w:r>
    </w:p>
    <w:p w14:paraId="7EB9F1AC" w14:textId="77777777" w:rsidR="006833E1" w:rsidRPr="00666ACD" w:rsidRDefault="006833E1" w:rsidP="005E6364">
      <w:pPr>
        <w:pStyle w:val="normlntext"/>
      </w:pPr>
    </w:p>
    <w:p w14:paraId="59B1443C" w14:textId="52CC327E" w:rsidR="002610CC" w:rsidRPr="00666ACD" w:rsidRDefault="002610CC" w:rsidP="005E6364">
      <w:pPr>
        <w:pStyle w:val="normlntext"/>
      </w:pPr>
      <w:r w:rsidRPr="00666ACD">
        <w:t xml:space="preserve">Aplikace umožňuje používat filtrování podle </w:t>
      </w:r>
      <w:r w:rsidR="00B33F28" w:rsidRPr="00666ACD">
        <w:t>podsložek</w:t>
      </w:r>
      <w:r w:rsidRPr="00666ACD">
        <w:t xml:space="preserve"> pro zahrnutí souborů do zálohování, anebo naopak je ze zálohování vyloučit.</w:t>
      </w:r>
      <w:r w:rsidR="00E76DA5" w:rsidRPr="00666ACD">
        <w:t xml:space="preserve"> </w:t>
      </w:r>
      <w:r w:rsidR="00F74C4D" w:rsidRPr="00666ACD">
        <w:t xml:space="preserve">Umožňuje spouštět simulaci zálohování. </w:t>
      </w:r>
      <w:r w:rsidR="00E76DA5" w:rsidRPr="00666ACD">
        <w:t>Dále pak obnovovat soubory.</w:t>
      </w:r>
      <w:r w:rsidRPr="00666ACD">
        <w:t xml:space="preserve"> </w:t>
      </w:r>
      <w:r w:rsidR="00E76DA5" w:rsidRPr="00666ACD">
        <w:t>Avšak a</w:t>
      </w:r>
      <w:r w:rsidRPr="00666ACD">
        <w:t>plikace nevyh</w:t>
      </w:r>
      <w:r w:rsidR="00E76DA5" w:rsidRPr="00666ACD">
        <w:t>ovuje požadavkům pro filtraci na základě atribut</w:t>
      </w:r>
      <w:r w:rsidR="00260C49" w:rsidRPr="00666ACD">
        <w:t>u</w:t>
      </w:r>
      <w:r w:rsidR="00E76DA5" w:rsidRPr="00666ACD">
        <w:t xml:space="preserve"> soubor</w:t>
      </w:r>
      <w:r w:rsidR="00260C49" w:rsidRPr="00666ACD">
        <w:t xml:space="preserve">ů a velikosti. </w:t>
      </w:r>
    </w:p>
    <w:p w14:paraId="3B77120C" w14:textId="3A6BB30D" w:rsidR="00E1233F" w:rsidRPr="00666ACD" w:rsidRDefault="002E5921" w:rsidP="006833E1">
      <w:pPr>
        <w:pStyle w:val="NadpisB"/>
        <w:jc w:val="both"/>
        <w:rPr>
          <w:rFonts w:cs="Times New Roman"/>
        </w:rPr>
      </w:pPr>
      <w:bookmarkStart w:id="26" w:name="_Toc104325583"/>
      <w:proofErr w:type="spellStart"/>
      <w:r w:rsidRPr="00666ACD">
        <w:rPr>
          <w:rFonts w:cs="Times New Roman"/>
        </w:rPr>
        <w:t>FreeFileSync</w:t>
      </w:r>
      <w:bookmarkEnd w:id="26"/>
      <w:proofErr w:type="spellEnd"/>
    </w:p>
    <w:p w14:paraId="1FF902D8" w14:textId="6526DF7F" w:rsidR="002536F3" w:rsidRPr="00666ACD" w:rsidRDefault="002E5921" w:rsidP="005E6364">
      <w:pPr>
        <w:pStyle w:val="normlntext"/>
      </w:pPr>
      <w:proofErr w:type="spellStart"/>
      <w:r w:rsidRPr="00666ACD">
        <w:t>FreeFileSync</w:t>
      </w:r>
      <w:proofErr w:type="spellEnd"/>
      <w:r w:rsidRPr="00666ACD">
        <w:t xml:space="preserve"> je </w:t>
      </w:r>
      <w:r w:rsidR="00666ACD">
        <w:t xml:space="preserve">open-source </w:t>
      </w:r>
      <w:r w:rsidRPr="00666ACD">
        <w:t xml:space="preserve">aplikace, která umožňuje pravidelně zálohovat </w:t>
      </w:r>
      <w:r w:rsidR="002536F3" w:rsidRPr="00666ACD">
        <w:t xml:space="preserve">mimo jiné </w:t>
      </w:r>
      <w:r w:rsidRPr="00666ACD">
        <w:t xml:space="preserve">na základě porovnávání podle velikosti souboru, data anebo i podle obsahu souboru. </w:t>
      </w:r>
      <w:r w:rsidR="009573DA" w:rsidRPr="00666ACD">
        <w:t xml:space="preserve">Dokáže také synchronizovat. Filtrování </w:t>
      </w:r>
      <w:r w:rsidR="002536F3" w:rsidRPr="00666ACD">
        <w:t>umožňuje filtrovat podle podsložek, přípon, část názvu v souboru.</w:t>
      </w:r>
      <w:r w:rsidR="009573DA" w:rsidRPr="00666ACD">
        <w:t xml:space="preserve"> Je možné zapnout ignorování prázdných složek. </w:t>
      </w:r>
      <w:r w:rsidR="002536F3" w:rsidRPr="00666ACD">
        <w:t xml:space="preserve">Aplikace je dostupná na </w:t>
      </w:r>
      <w:hyperlink r:id="rId10" w:history="1">
        <w:r w:rsidR="002536F3" w:rsidRPr="00666ACD">
          <w:rPr>
            <w:rStyle w:val="Hypertextovodkaz"/>
          </w:rPr>
          <w:t>https://freefilesync.org/download.php</w:t>
        </w:r>
      </w:hyperlink>
      <w:r w:rsidR="002536F3" w:rsidRPr="00666ACD">
        <w:t xml:space="preserve">. </w:t>
      </w:r>
    </w:p>
    <w:p w14:paraId="161DB3DF" w14:textId="2EEEC979" w:rsidR="002536F3" w:rsidRPr="00666ACD" w:rsidRDefault="002536F3" w:rsidP="005E6364">
      <w:pPr>
        <w:pStyle w:val="normlntext"/>
      </w:pPr>
    </w:p>
    <w:p w14:paraId="32EBBC6D" w14:textId="44A1CFC7" w:rsidR="002536F3" w:rsidRPr="00666ACD" w:rsidRDefault="002536F3" w:rsidP="005E6364">
      <w:pPr>
        <w:pStyle w:val="normlntext"/>
      </w:pPr>
      <w:r w:rsidRPr="00666ACD">
        <w:t xml:space="preserve">Požadavek pro filtrování </w:t>
      </w:r>
      <w:r w:rsidR="00B33F28" w:rsidRPr="00666ACD">
        <w:t>podle podsložek, přípon, výskytů řetězce v názvu souboru je splněn.</w:t>
      </w:r>
      <w:r w:rsidR="00F74C4D" w:rsidRPr="00666ACD">
        <w:t xml:space="preserve"> Poskytuje náhled pro zálohování.</w:t>
      </w:r>
      <w:r w:rsidR="00B33F28" w:rsidRPr="00666ACD">
        <w:t xml:space="preserve"> Aplikace nevyhovuje požadavkům pro filtrování podle data, velikosti souboru, atributu. </w:t>
      </w:r>
    </w:p>
    <w:p w14:paraId="0EACEF9F" w14:textId="09FDD9C1" w:rsidR="00F74C4D" w:rsidRPr="00666ACD" w:rsidRDefault="00F74C4D" w:rsidP="006833E1">
      <w:pPr>
        <w:pStyle w:val="NadpisB"/>
        <w:jc w:val="both"/>
        <w:rPr>
          <w:rFonts w:cs="Times New Roman"/>
        </w:rPr>
      </w:pPr>
      <w:bookmarkStart w:id="27" w:name="_Toc104325584"/>
      <w:proofErr w:type="spellStart"/>
      <w:r w:rsidRPr="00666ACD">
        <w:rPr>
          <w:rFonts w:cs="Times New Roman"/>
        </w:rPr>
        <w:lastRenderedPageBreak/>
        <w:t>SyncFolders</w:t>
      </w:r>
      <w:bookmarkEnd w:id="27"/>
      <w:proofErr w:type="spellEnd"/>
    </w:p>
    <w:p w14:paraId="1693BC70" w14:textId="3C7DE87B" w:rsidR="00B24C4C" w:rsidRPr="00666ACD" w:rsidRDefault="00F74C4D" w:rsidP="005E6364">
      <w:pPr>
        <w:pStyle w:val="normlntext"/>
      </w:pPr>
      <w:r w:rsidRPr="00666ACD">
        <w:t>Zálohovací nástroj</w:t>
      </w:r>
      <w:r w:rsidR="00666ACD">
        <w:t xml:space="preserve"> </w:t>
      </w:r>
      <w:proofErr w:type="spellStart"/>
      <w:r w:rsidRPr="00666ACD">
        <w:t>SyncFolders</w:t>
      </w:r>
      <w:proofErr w:type="spellEnd"/>
      <w:r w:rsidR="00666ACD">
        <w:t xml:space="preserve"> s licencí freeware</w:t>
      </w:r>
      <w:r w:rsidRPr="00666ACD">
        <w:t xml:space="preserve"> umožňuje vytvářet pravidla pro kopírování, zálohování nebo obousměrnou synchronizaci. Tyto pravidla se dají upravovat pomocí filtrů jak </w:t>
      </w:r>
      <w:r w:rsidR="00AB1AFD">
        <w:t>atributy</w:t>
      </w:r>
      <w:r w:rsidRPr="00666ACD">
        <w:t xml:space="preserve"> souboru, tak i co soubor musí nebo nesmí obsahovat v cestě souboru. Aplikace taky umožňuje vybrat si maximální velikost souboru. Porovnávat soubo</w:t>
      </w:r>
      <w:r w:rsidR="00B24C4C" w:rsidRPr="00666ACD">
        <w:t xml:space="preserve">ry pomocí času i velikosti souboru. Umožňuje také verzování záloh. Aplikace je dostupná na </w:t>
      </w:r>
      <w:hyperlink r:id="rId11" w:history="1">
        <w:r w:rsidR="00B24C4C" w:rsidRPr="00666ACD">
          <w:rPr>
            <w:rStyle w:val="Hypertextovodkaz"/>
          </w:rPr>
          <w:t>http://www.syncfolders.elementfx.com/</w:t>
        </w:r>
      </w:hyperlink>
      <w:r w:rsidR="00B24C4C" w:rsidRPr="00666ACD">
        <w:t xml:space="preserve">. </w:t>
      </w:r>
    </w:p>
    <w:p w14:paraId="6A978645" w14:textId="3CB0D846" w:rsidR="00F74C4D" w:rsidRPr="00666ACD" w:rsidRDefault="00F74C4D" w:rsidP="005E6364">
      <w:pPr>
        <w:pStyle w:val="normlntext"/>
      </w:pPr>
    </w:p>
    <w:p w14:paraId="0FAB1BD9" w14:textId="23F5A088" w:rsidR="00B24C4C" w:rsidRPr="00666ACD" w:rsidRDefault="00B24C4C" w:rsidP="005E6364">
      <w:pPr>
        <w:pStyle w:val="normlntext"/>
      </w:pPr>
      <w:r w:rsidRPr="00666ACD">
        <w:t xml:space="preserve">Aplikace </w:t>
      </w:r>
      <w:proofErr w:type="spellStart"/>
      <w:r w:rsidRPr="00666ACD">
        <w:t>SyncFolders</w:t>
      </w:r>
      <w:proofErr w:type="spellEnd"/>
      <w:r w:rsidRPr="00666ACD">
        <w:t xml:space="preserve"> splňuje požadavky pro filtrování podle cesty souboru. Umožňuje nastavení pro maximální velikost souboru, ale požadavek pro minimální velikost souboru není splněn. Aplikace neumožňuje simulaci zálohování. Aplikace nabízí zahrnout soubory podle atributu souboru. </w:t>
      </w:r>
    </w:p>
    <w:p w14:paraId="211C363C" w14:textId="5EE17FCF" w:rsidR="00B24C4C" w:rsidRPr="00666ACD" w:rsidRDefault="00365563" w:rsidP="006833E1">
      <w:pPr>
        <w:pStyle w:val="NadpisB"/>
        <w:jc w:val="both"/>
        <w:rPr>
          <w:rFonts w:cs="Times New Roman"/>
        </w:rPr>
      </w:pPr>
      <w:bookmarkStart w:id="28" w:name="_Toc104325585"/>
      <w:proofErr w:type="spellStart"/>
      <w:r w:rsidRPr="00666ACD">
        <w:rPr>
          <w:rFonts w:cs="Times New Roman"/>
        </w:rPr>
        <w:t>BackUpTime</w:t>
      </w:r>
      <w:bookmarkEnd w:id="28"/>
      <w:proofErr w:type="spellEnd"/>
    </w:p>
    <w:p w14:paraId="4FDE11C5" w14:textId="04592CE8" w:rsidR="005833C2" w:rsidRPr="00666ACD" w:rsidRDefault="005833C2" w:rsidP="005E6364">
      <w:pPr>
        <w:pStyle w:val="normlntext"/>
      </w:pPr>
      <w:r w:rsidRPr="00666ACD">
        <w:t xml:space="preserve">Zálohovací nástroj </w:t>
      </w:r>
      <w:proofErr w:type="spellStart"/>
      <w:r w:rsidRPr="00666ACD">
        <w:t>BackUpTime</w:t>
      </w:r>
      <w:proofErr w:type="spellEnd"/>
      <w:r w:rsidR="00666ACD">
        <w:t xml:space="preserve"> je shareware </w:t>
      </w:r>
      <w:r w:rsidRPr="00666ACD">
        <w:t xml:space="preserve">aplikace, která umožňuje zálohovat a archivovat. Neposkytuje žádné filtrování, nastavení na základě velikosti anebo atributu. Filtrovat je možné pouze na základě přípony souboru. Aplikace dostupná na </w:t>
      </w:r>
      <w:hyperlink r:id="rId12" w:history="1">
        <w:r w:rsidRPr="00666ACD">
          <w:rPr>
            <w:rStyle w:val="Hypertextovodkaz"/>
          </w:rPr>
          <w:t>http://www.hiteksoftware.com/jaba/data-backup-software.htm</w:t>
        </w:r>
      </w:hyperlink>
      <w:r w:rsidRPr="00666ACD">
        <w:t xml:space="preserve">. </w:t>
      </w:r>
    </w:p>
    <w:p w14:paraId="0BF10291" w14:textId="155C8344" w:rsidR="005833C2" w:rsidRPr="00666ACD" w:rsidRDefault="005833C2" w:rsidP="005E6364">
      <w:pPr>
        <w:pStyle w:val="normlntext"/>
      </w:pPr>
    </w:p>
    <w:p w14:paraId="31DFBFED" w14:textId="7C7180A5" w:rsidR="00B85920" w:rsidRPr="00666ACD" w:rsidRDefault="005833C2" w:rsidP="005E6364">
      <w:pPr>
        <w:pStyle w:val="normlntext"/>
      </w:pPr>
      <w:r w:rsidRPr="00666ACD">
        <w:t xml:space="preserve">Aplikace </w:t>
      </w:r>
      <w:proofErr w:type="spellStart"/>
      <w:r w:rsidRPr="00666ACD">
        <w:t>BackUpTime</w:t>
      </w:r>
      <w:proofErr w:type="spellEnd"/>
      <w:r w:rsidRPr="00666ACD">
        <w:t xml:space="preserve"> umožňuje prosté zálohování a nesplňuje požadavky klienta. Chybí filtrování na základě regulárních výrazů, data vytvoření, posledního zápisu, na základě velikosti anebo atributů. </w:t>
      </w:r>
      <w:r w:rsidR="00DB5E2F" w:rsidRPr="00666ACD">
        <w:t xml:space="preserve">Aplikace neumožňuje spouštět simulaci zálohování. </w:t>
      </w:r>
    </w:p>
    <w:p w14:paraId="345F9225" w14:textId="77777777" w:rsidR="00B85920" w:rsidRPr="00666ACD" w:rsidRDefault="00B85920" w:rsidP="006833E1">
      <w:pPr>
        <w:jc w:val="both"/>
        <w:rPr>
          <w:rFonts w:ascii="Times New Roman" w:hAnsi="Times New Roman"/>
        </w:rPr>
      </w:pPr>
    </w:p>
    <w:p w14:paraId="20C5CE5F" w14:textId="6FD2B1F3" w:rsidR="00B85920" w:rsidRPr="00666ACD" w:rsidRDefault="00B85920" w:rsidP="006833E1">
      <w:pPr>
        <w:pStyle w:val="NadpisB"/>
        <w:jc w:val="both"/>
        <w:rPr>
          <w:rFonts w:cs="Times New Roman"/>
        </w:rPr>
      </w:pPr>
      <w:bookmarkStart w:id="29" w:name="_Toc104325586"/>
      <w:proofErr w:type="spellStart"/>
      <w:r w:rsidRPr="00666ACD">
        <w:rPr>
          <w:rFonts w:cs="Times New Roman"/>
        </w:rPr>
        <w:t>PureSync</w:t>
      </w:r>
      <w:proofErr w:type="spellEnd"/>
      <w:r w:rsidRPr="00666ACD">
        <w:rPr>
          <w:rFonts w:cs="Times New Roman"/>
        </w:rPr>
        <w:t xml:space="preserve"> 4.7</w:t>
      </w:r>
      <w:bookmarkEnd w:id="29"/>
    </w:p>
    <w:p w14:paraId="0101A2BB" w14:textId="287108FB" w:rsidR="00B85920" w:rsidRPr="00666ACD" w:rsidRDefault="00A11884" w:rsidP="005E6364">
      <w:pPr>
        <w:pStyle w:val="normlntext"/>
      </w:pPr>
      <w:r w:rsidRPr="00666ACD">
        <w:t>A</w:t>
      </w:r>
      <w:r w:rsidR="00B85920" w:rsidRPr="00666ACD">
        <w:t xml:space="preserve">plikace </w:t>
      </w:r>
      <w:proofErr w:type="spellStart"/>
      <w:r w:rsidR="00B85920" w:rsidRPr="00666ACD">
        <w:t>PureSync</w:t>
      </w:r>
      <w:proofErr w:type="spellEnd"/>
      <w:r w:rsidR="00666ACD">
        <w:t xml:space="preserve"> je freeware</w:t>
      </w:r>
      <w:r w:rsidR="00B85920" w:rsidRPr="00666ACD">
        <w:t xml:space="preserve"> umožňuj</w:t>
      </w:r>
      <w:r w:rsidR="00666ACD">
        <w:t>ící</w:t>
      </w:r>
      <w:r w:rsidR="00B85920" w:rsidRPr="00666ACD">
        <w:t xml:space="preserve"> vybírat si složky a soubory k zálohování podle přípon, nastavovat pravidelné zálohování, porovnává již zálohované soubory. Dále pak umožňuje přesouvat a mazat soubory podle dostupného nastavení. </w:t>
      </w:r>
      <w:r w:rsidRPr="00666ACD">
        <w:t xml:space="preserve">Umožňuje nastavit hloubku pro podsložky. Aplikace dostupná na </w:t>
      </w:r>
      <w:hyperlink r:id="rId13" w:history="1">
        <w:r w:rsidRPr="00666ACD">
          <w:rPr>
            <w:rStyle w:val="Hypertextovodkaz"/>
          </w:rPr>
          <w:t>https://www.puresync.de/download/</w:t>
        </w:r>
      </w:hyperlink>
      <w:r w:rsidRPr="00666ACD">
        <w:t xml:space="preserve">. </w:t>
      </w:r>
    </w:p>
    <w:p w14:paraId="6561405E" w14:textId="77777777" w:rsidR="006833E1" w:rsidRPr="00666ACD" w:rsidRDefault="006833E1" w:rsidP="006833E1">
      <w:pPr>
        <w:jc w:val="both"/>
        <w:rPr>
          <w:rFonts w:ascii="Times New Roman" w:hAnsi="Times New Roman"/>
        </w:rPr>
      </w:pPr>
    </w:p>
    <w:p w14:paraId="711566D6" w14:textId="462148D4" w:rsidR="000B7F81" w:rsidRPr="00666ACD" w:rsidRDefault="00B85920" w:rsidP="005E6364">
      <w:pPr>
        <w:pStyle w:val="normlntext"/>
      </w:pPr>
      <w:r w:rsidRPr="00666ACD">
        <w:t xml:space="preserve">Aplikace umožňuje </w:t>
      </w:r>
      <w:r w:rsidR="00A11884" w:rsidRPr="00666ACD">
        <w:t>filtrovat soubory podle podsložek, data vytvoření, velikosti souboru.  Zobrazuje náhled pro zálohování.  Aplikace splňuje většinu požadavk</w:t>
      </w:r>
      <w:r w:rsidR="00365563" w:rsidRPr="00666ACD">
        <w:t>ů</w:t>
      </w:r>
      <w:r w:rsidR="00A11884" w:rsidRPr="00666ACD">
        <w:t xml:space="preserve">, </w:t>
      </w:r>
      <w:r w:rsidR="00365563" w:rsidRPr="00666ACD">
        <w:t>kromě požadavku na zálohy staršího data.</w:t>
      </w:r>
    </w:p>
    <w:p w14:paraId="05F3BA45" w14:textId="723DA6F4" w:rsidR="0002241C" w:rsidRPr="00666ACD" w:rsidRDefault="0002241C" w:rsidP="006833E1">
      <w:pPr>
        <w:jc w:val="both"/>
        <w:rPr>
          <w:rFonts w:ascii="Times New Roman" w:hAnsi="Times New Roman"/>
        </w:rPr>
      </w:pPr>
    </w:p>
    <w:p w14:paraId="423AE031" w14:textId="454C9205" w:rsidR="0002241C" w:rsidRPr="00666ACD" w:rsidRDefault="0002241C" w:rsidP="006833E1">
      <w:pPr>
        <w:jc w:val="both"/>
        <w:rPr>
          <w:rFonts w:ascii="Times New Roman" w:hAnsi="Times New Roman"/>
        </w:rPr>
      </w:pPr>
      <w:r w:rsidRPr="00666ACD">
        <w:rPr>
          <w:rFonts w:ascii="Times New Roman" w:hAnsi="Times New Roman"/>
        </w:rPr>
        <w:t>Shrnutí(tabulka), odlišnosti, přínosnost, do jedné kapitoly</w:t>
      </w:r>
      <w:r w:rsidR="00AB1AFD">
        <w:rPr>
          <w:rFonts w:ascii="Times New Roman" w:hAnsi="Times New Roman"/>
        </w:rPr>
        <w:t xml:space="preserve"> </w:t>
      </w:r>
      <w:r w:rsidRPr="00666ACD">
        <w:rPr>
          <w:rFonts w:ascii="Times New Roman" w:hAnsi="Times New Roman"/>
        </w:rPr>
        <w:t xml:space="preserve">(publikovány další práce), charakteristika zálohování, strukturovat </w:t>
      </w:r>
    </w:p>
    <w:p w14:paraId="495CE9D6" w14:textId="77777777" w:rsidR="00CA2F90" w:rsidRPr="00666ACD" w:rsidRDefault="000B7F81" w:rsidP="006833E1">
      <w:pPr>
        <w:jc w:val="both"/>
        <w:rPr>
          <w:rFonts w:ascii="Times New Roman" w:hAnsi="Times New Roman"/>
        </w:rPr>
      </w:pPr>
      <w:r w:rsidRPr="00666ACD">
        <w:rPr>
          <w:rFonts w:ascii="Times New Roman" w:hAnsi="Times New Roman"/>
        </w:rPr>
        <w:br w:type="page"/>
      </w:r>
    </w:p>
    <w:p w14:paraId="55B0FF64" w14:textId="2D201C21" w:rsidR="000B7F81" w:rsidRPr="00666ACD" w:rsidRDefault="000B7F81" w:rsidP="000B7F81">
      <w:pPr>
        <w:pStyle w:val="NadpisA"/>
        <w:rPr>
          <w:rFonts w:cs="Times New Roman"/>
        </w:rPr>
      </w:pPr>
      <w:bookmarkStart w:id="30" w:name="_Toc104325587"/>
      <w:r w:rsidRPr="00666ACD">
        <w:rPr>
          <w:rFonts w:cs="Times New Roman"/>
        </w:rPr>
        <w:t>Rešerše</w:t>
      </w:r>
      <w:bookmarkEnd w:id="30"/>
    </w:p>
    <w:p w14:paraId="54618487" w14:textId="7261D021" w:rsidR="000B7F81" w:rsidRPr="00666ACD" w:rsidRDefault="000B7F81" w:rsidP="005E6364">
      <w:pPr>
        <w:pStyle w:val="normlntext"/>
      </w:pPr>
      <w:r w:rsidRPr="00666ACD">
        <w:t>Zákazník potřebuje zálohovací nástroj, ale neexistuje žádný, který by jeho potřebám vyhovoval. Řešením je vytvoření vlastního zálohovací nástroje dle specifických požadavků. Nástroj umí vybírat zdroje k zálohování na základě specifických kritérií, následně provést zálohování s uchováváním verzí. Umí provádět obnovení ze zálohy ke specifickému datu a také spravovat (odstraňovat) předchozí záloh podle požadavků. Požadavkem je implementace v prostředí .NET.</w:t>
      </w:r>
    </w:p>
    <w:p w14:paraId="2D7A70BC" w14:textId="77777777" w:rsidR="000B7F81" w:rsidRPr="00666ACD" w:rsidRDefault="000B7F81" w:rsidP="005E6364">
      <w:pPr>
        <w:pStyle w:val="normlntext"/>
      </w:pPr>
    </w:p>
    <w:p w14:paraId="3C2609C8" w14:textId="1C98BB46" w:rsidR="000B7F81" w:rsidRPr="00666ACD" w:rsidRDefault="000B7F81" w:rsidP="005E6364">
      <w:pPr>
        <w:pStyle w:val="normlntext"/>
      </w:pPr>
      <w:r w:rsidRPr="00666ACD">
        <w:t>Diplomová práce</w:t>
      </w:r>
      <w:r w:rsidR="008436BE">
        <w:t xml:space="preserve"> M.Macháňa</w:t>
      </w:r>
      <w:r w:rsidRPr="00666ACD">
        <w:t xml:space="preserve"> se zabývá zálohováním dat ve firemním prostředí. Informuje čtenáře s hlavními principy a technologiemi, používanými pro vytváření záloh dat a s jejich následnou obnovou. Praktická část je věnována rozboru a zhodnocení aktuálního stavu zálohování dat v konkrétní společnosti [1]. </w:t>
      </w:r>
    </w:p>
    <w:p w14:paraId="36A15190" w14:textId="77777777" w:rsidR="000B7F81" w:rsidRPr="00666ACD" w:rsidRDefault="000B7F81" w:rsidP="005E6364">
      <w:pPr>
        <w:pStyle w:val="normlntext"/>
      </w:pPr>
    </w:p>
    <w:p w14:paraId="1A521639" w14:textId="34146BD6" w:rsidR="000B7F81" w:rsidRPr="00666ACD" w:rsidRDefault="005B2F3F" w:rsidP="005E6364">
      <w:pPr>
        <w:pStyle w:val="normlntext"/>
      </w:pPr>
      <w:r>
        <w:t>B</w:t>
      </w:r>
      <w:r w:rsidR="000B7F81" w:rsidRPr="00666ACD">
        <w:t>akalářská práce</w:t>
      </w:r>
      <w:r>
        <w:t xml:space="preserve"> P. Němce</w:t>
      </w:r>
      <w:r w:rsidR="000B7F81" w:rsidRPr="00666ACD">
        <w:t xml:space="preserve"> rozebírá základní informace o zálohování dat, popisuje příčiny, technologie, typy a druhy uložišť pro zálohování dat. V další části se práce věnuje potřebnému softwaru pro domácí uživatele. Dále popisuje využití domácí sítě a </w:t>
      </w:r>
      <w:r w:rsidR="00AB1AFD" w:rsidRPr="00666ACD">
        <w:t>internetu</w:t>
      </w:r>
      <w:r w:rsidR="000B7F81" w:rsidRPr="00666ACD">
        <w:t xml:space="preserve"> pro zálohování [2]. </w:t>
      </w:r>
    </w:p>
    <w:p w14:paraId="008EEB23" w14:textId="77777777" w:rsidR="000B7F81" w:rsidRPr="00666ACD" w:rsidRDefault="000B7F81" w:rsidP="005E6364">
      <w:pPr>
        <w:pStyle w:val="normlntext"/>
      </w:pPr>
    </w:p>
    <w:p w14:paraId="5A2B5701" w14:textId="36880E48" w:rsidR="000B7F81" w:rsidRPr="00666ACD" w:rsidRDefault="000B7F81" w:rsidP="005E6364">
      <w:pPr>
        <w:pStyle w:val="normlntext"/>
      </w:pPr>
      <w:r w:rsidRPr="00666ACD">
        <w:t>Bakalářská práce</w:t>
      </w:r>
      <w:r w:rsidR="005B2F3F">
        <w:t xml:space="preserve"> K.Hajného</w:t>
      </w:r>
      <w:r w:rsidRPr="00666ACD">
        <w:t xml:space="preserve"> hledá desktopové nástroje pro zálohování dat a splňoval doporučené požadavky pro zálohování. Analyzuje neplacené volně dostupné nástroje. Z vyplynulé analýzy vznikl nástroj, který splňuje doporučené požadavky [3]. </w:t>
      </w:r>
    </w:p>
    <w:p w14:paraId="15BE95A3" w14:textId="77777777" w:rsidR="000B7F81" w:rsidRPr="00666ACD" w:rsidRDefault="000B7F81" w:rsidP="000B7F81">
      <w:pPr>
        <w:pStyle w:val="NadpisB"/>
        <w:rPr>
          <w:rFonts w:cs="Times New Roman"/>
        </w:rPr>
      </w:pPr>
      <w:bookmarkStart w:id="31" w:name="_Toc104325588"/>
      <w:r w:rsidRPr="00666ACD">
        <w:rPr>
          <w:rFonts w:cs="Times New Roman"/>
        </w:rPr>
        <w:t>Závěr</w:t>
      </w:r>
      <w:bookmarkEnd w:id="31"/>
    </w:p>
    <w:p w14:paraId="4169E29E" w14:textId="24DBAE61" w:rsidR="00AF5052" w:rsidRPr="00666ACD" w:rsidRDefault="000B7F81" w:rsidP="005E6364">
      <w:pPr>
        <w:pStyle w:val="normlntext"/>
      </w:pPr>
      <w:r w:rsidRPr="00666ACD">
        <w:t xml:space="preserve">Podobným tématem se již pár bakalářských prací a diplomových prací zabývalo, ale výsledek buď nenaplňuje požadavky pro klienta anebo výstupem není potřebný software pro zákazníka. </w:t>
      </w:r>
      <w:r w:rsidR="005E6364">
        <w:t>Práce by</w:t>
      </w:r>
      <w:r w:rsidRPr="00666ACD">
        <w:t xml:space="preserve"> se </w:t>
      </w:r>
      <w:r w:rsidR="005E6364">
        <w:t xml:space="preserve">měla </w:t>
      </w:r>
      <w:r w:rsidRPr="00666ACD">
        <w:t>zabývat jak analýzou současných aplikací, tak naplnit požadavky zákazníka pro zálohovací nástroj, jenž by měl být výstupem</w:t>
      </w:r>
      <w:r w:rsidR="005E6364">
        <w:t xml:space="preserve"> </w:t>
      </w:r>
      <w:r w:rsidRPr="00666ACD">
        <w:t>bakalářské práce.</w:t>
      </w:r>
    </w:p>
    <w:p w14:paraId="7FAA0D8D" w14:textId="5AB5E7B6" w:rsidR="00CA2F90" w:rsidRPr="00666ACD" w:rsidRDefault="00CA2F90" w:rsidP="000B7F81">
      <w:pPr>
        <w:pStyle w:val="NadpisA"/>
        <w:rPr>
          <w:rFonts w:cs="Times New Roman"/>
        </w:rPr>
      </w:pPr>
      <w:r w:rsidRPr="00666ACD">
        <w:rPr>
          <w:rFonts w:cs="Times New Roman"/>
        </w:rPr>
        <w:br w:type="page"/>
      </w:r>
      <w:bookmarkStart w:id="32" w:name="_Toc104325589"/>
      <w:r w:rsidRPr="00666ACD">
        <w:rPr>
          <w:rFonts w:cs="Times New Roman"/>
        </w:rPr>
        <w:lastRenderedPageBreak/>
        <w:t>CÍL PRÁCE A FORMÁLNÍ POŽADAVKY</w:t>
      </w:r>
      <w:bookmarkEnd w:id="32"/>
    </w:p>
    <w:p w14:paraId="597AFBED" w14:textId="4E135636" w:rsidR="004A171B" w:rsidRPr="004A171B" w:rsidRDefault="00CA2F90" w:rsidP="004A171B">
      <w:pPr>
        <w:pStyle w:val="NadpisB"/>
        <w:jc w:val="both"/>
        <w:rPr>
          <w:rFonts w:cs="Times New Roman"/>
        </w:rPr>
      </w:pPr>
      <w:bookmarkStart w:id="33" w:name="_Toc104325590"/>
      <w:r w:rsidRPr="00666ACD">
        <w:rPr>
          <w:rFonts w:cs="Times New Roman"/>
        </w:rPr>
        <w:t>Cíl práce</w:t>
      </w:r>
      <w:bookmarkEnd w:id="33"/>
    </w:p>
    <w:p w14:paraId="03E80E29" w14:textId="77777777" w:rsidR="005B2F3F" w:rsidRPr="005B2F3F" w:rsidRDefault="005B2F3F" w:rsidP="005B2F3F"/>
    <w:p w14:paraId="47D5B985" w14:textId="4EC6AA6A" w:rsidR="00CA2F90" w:rsidRPr="00666ACD" w:rsidRDefault="00CA2F90" w:rsidP="005E6364">
      <w:pPr>
        <w:pStyle w:val="normlntext"/>
      </w:pPr>
      <w:r w:rsidRPr="00666ACD">
        <w:t>Cílem práce</w:t>
      </w:r>
      <w:r w:rsidR="005B2F3F">
        <w:t xml:space="preserve"> </w:t>
      </w:r>
      <w:r w:rsidRPr="00666ACD">
        <w:t>je</w:t>
      </w:r>
      <w:r w:rsidR="004A171B">
        <w:t xml:space="preserve"> se zabývat</w:t>
      </w:r>
      <w:r w:rsidR="00315D64">
        <w:t xml:space="preserve"> nástrojem pro zálohování,</w:t>
      </w:r>
      <w:r w:rsidRPr="00666ACD">
        <w:t xml:space="preserve"> zanalyzovat dosavadní současný stav</w:t>
      </w:r>
      <w:r w:rsidR="009173E3" w:rsidRPr="00666ACD">
        <w:t xml:space="preserve"> volně dostupných</w:t>
      </w:r>
      <w:r w:rsidRPr="00666ACD">
        <w:t xml:space="preserve"> aplikací, které jsou určené pro zálohování dat</w:t>
      </w:r>
      <w:r w:rsidR="00315D64">
        <w:t xml:space="preserve">. </w:t>
      </w:r>
      <w:r w:rsidR="009173E3" w:rsidRPr="00666ACD">
        <w:t xml:space="preserve">Analýza bere do úvahy zpracování, ale i požadavky klienta na zálohovací nástroj. </w:t>
      </w:r>
      <w:r w:rsidR="00315D64">
        <w:t xml:space="preserve">Postup práce je vytvořit rešerši na již hotová řešení, vytvořit metodiku řešení práce, posbírat požadavky klienta a vytvořit software pro zálohu a obnovu dat. </w:t>
      </w:r>
      <w:r w:rsidR="009173E3" w:rsidRPr="00666ACD">
        <w:t xml:space="preserve">Výstupem práce je aplikace pro zálohování podle </w:t>
      </w:r>
      <w:r w:rsidR="00315D64">
        <w:t>požadavků</w:t>
      </w:r>
      <w:r w:rsidR="009173E3" w:rsidRPr="00666ACD">
        <w:t xml:space="preserve"> zákazníka.</w:t>
      </w:r>
      <w:r w:rsidR="00315D64">
        <w:t xml:space="preserve"> </w:t>
      </w:r>
    </w:p>
    <w:p w14:paraId="57305747" w14:textId="619F9171" w:rsidR="00CA2F90" w:rsidRPr="00666ACD" w:rsidRDefault="00CA2F90" w:rsidP="006833E1">
      <w:pPr>
        <w:pStyle w:val="NadpisB"/>
        <w:jc w:val="both"/>
        <w:rPr>
          <w:rFonts w:cs="Times New Roman"/>
        </w:rPr>
      </w:pPr>
      <w:bookmarkStart w:id="34" w:name="_Toc104325591"/>
      <w:r w:rsidRPr="00666ACD">
        <w:rPr>
          <w:rFonts w:cs="Times New Roman"/>
        </w:rPr>
        <w:t>Vize</w:t>
      </w:r>
      <w:bookmarkEnd w:id="34"/>
    </w:p>
    <w:p w14:paraId="46501A28" w14:textId="77777777" w:rsidR="00CA2F90" w:rsidRPr="00666ACD" w:rsidRDefault="00CA2F90" w:rsidP="005E6364">
      <w:pPr>
        <w:pStyle w:val="normlntext"/>
      </w:pPr>
      <w:r w:rsidRPr="00666ACD">
        <w:t>Problém: zákazník potřebuje nástroj pro zálohování, ale žádný existující mu nevyhovuje.</w:t>
      </w:r>
    </w:p>
    <w:p w14:paraId="54A4D8D7" w14:textId="1192A2B0" w:rsidR="009E1912" w:rsidRPr="00666ACD" w:rsidRDefault="00CA2F90" w:rsidP="005E6364">
      <w:pPr>
        <w:pStyle w:val="normlntext"/>
      </w:pPr>
      <w:r w:rsidRPr="00666ACD">
        <w:t xml:space="preserve">Řešení: </w:t>
      </w:r>
      <w:r w:rsidR="009173E3" w:rsidRPr="00666ACD">
        <w:t>tvorba vlastní</w:t>
      </w:r>
      <w:r w:rsidRPr="00666ACD">
        <w:t xml:space="preserve"> aplikace podle požadavku zákazníka.</w:t>
      </w:r>
    </w:p>
    <w:p w14:paraId="503EE8E3" w14:textId="5B6919DC" w:rsidR="009173E3" w:rsidRPr="00666ACD" w:rsidRDefault="009173E3" w:rsidP="006833E1">
      <w:pPr>
        <w:pStyle w:val="NadpisB"/>
        <w:jc w:val="both"/>
        <w:rPr>
          <w:rFonts w:cs="Times New Roman"/>
        </w:rPr>
      </w:pPr>
      <w:bookmarkStart w:id="35" w:name="_Toc104325592"/>
      <w:r w:rsidRPr="00666ACD">
        <w:rPr>
          <w:rFonts w:cs="Times New Roman"/>
        </w:rPr>
        <w:t>Seznam požadavků</w:t>
      </w:r>
      <w:bookmarkEnd w:id="35"/>
    </w:p>
    <w:p w14:paraId="6A11EA48" w14:textId="3F51369A" w:rsidR="009173E3" w:rsidRDefault="009173E3" w:rsidP="005E6364">
      <w:pPr>
        <w:pStyle w:val="normlntext"/>
      </w:pPr>
      <w:r w:rsidRPr="00666ACD">
        <w:t>Seznam požadavků je zachycen </w:t>
      </w:r>
      <w:r w:rsidR="00255C48" w:rsidRPr="00666ACD">
        <w:t>v</w:t>
      </w:r>
      <w:r w:rsidR="00D842CC">
        <w:t> </w:t>
      </w:r>
      <w:r w:rsidRPr="00666ACD">
        <w:t>user</w:t>
      </w:r>
      <w:r w:rsidR="00D842CC">
        <w:t>-</w:t>
      </w:r>
      <w:proofErr w:type="spellStart"/>
      <w:r w:rsidR="00D842CC">
        <w:t>stories</w:t>
      </w:r>
      <w:proofErr w:type="spellEnd"/>
      <w:r w:rsidR="00D842CC">
        <w:t>.</w:t>
      </w:r>
      <w:r w:rsidRPr="00666ACD">
        <w:t xml:space="preserve"> </w:t>
      </w:r>
      <w:r w:rsidR="004A171B">
        <w:t>„</w:t>
      </w:r>
      <w:r w:rsidR="004A171B" w:rsidRPr="004A171B">
        <w:t>Uživatelský příběh je poznámka, která zachycuje, co uživatel dělá nebo musí udělat v rámci své práce. Každý příběh sestává z krátkého popisu psaného z pohledu uživatele, přirozeným jazykem. Na rozdíl od zachycení tradičních požadavků se příběh zaměřuje na to, co uživatel potřebuje, místo toho, co by měl systém poskytnout.</w:t>
      </w:r>
      <w:r w:rsidR="004A171B">
        <w:t xml:space="preserve">“ </w:t>
      </w:r>
      <w:hyperlink r:id="rId14" w:history="1">
        <w:r w:rsidR="004A171B" w:rsidRPr="00A768E4">
          <w:rPr>
            <w:rStyle w:val="Hypertextovodkaz"/>
          </w:rPr>
          <w:t>https://www.lbms.cz/use-case-vs-user-story-1-dil/</w:t>
        </w:r>
      </w:hyperlink>
      <w:r w:rsidR="004A171B">
        <w:t xml:space="preserve"> </w:t>
      </w:r>
    </w:p>
    <w:p w14:paraId="6B8CE98D" w14:textId="4DEDCC66" w:rsidR="00793085" w:rsidRDefault="00793085" w:rsidP="005E6364">
      <w:pPr>
        <w:pStyle w:val="normlntext"/>
        <w:numPr>
          <w:ilvl w:val="0"/>
          <w:numId w:val="24"/>
        </w:numPr>
      </w:pPr>
      <w:r>
        <w:t>Jako uživatel bych chtěl vytvářet projekty, abych se lépe orientoval při zálohování.</w:t>
      </w:r>
    </w:p>
    <w:p w14:paraId="36C754D9" w14:textId="54B99D66" w:rsidR="00793085" w:rsidRDefault="00793085" w:rsidP="005E6364">
      <w:pPr>
        <w:pStyle w:val="normlntext"/>
        <w:numPr>
          <w:ilvl w:val="0"/>
          <w:numId w:val="24"/>
        </w:numPr>
      </w:pPr>
      <w:r>
        <w:t xml:space="preserve">Jako uživatel </w:t>
      </w:r>
      <w:r w:rsidRPr="00666ACD">
        <w:t>bych chtěl, aby</w:t>
      </w:r>
      <w:r>
        <w:t>ch</w:t>
      </w:r>
      <w:r w:rsidRPr="00666ACD">
        <w:t xml:space="preserve"> </w:t>
      </w:r>
      <w:r>
        <w:t>mohl</w:t>
      </w:r>
      <w:r w:rsidRPr="00666ACD">
        <w:t xml:space="preserve"> filtrova</w:t>
      </w:r>
      <w:r>
        <w:t>t</w:t>
      </w:r>
      <w:r w:rsidRPr="00666ACD">
        <w:t xml:space="preserve"> pomocí regulárních výrazů</w:t>
      </w:r>
      <w:r w:rsidR="00D842CC">
        <w:t xml:space="preserve">, </w:t>
      </w:r>
      <w:r w:rsidR="00D842CC" w:rsidRPr="00666ACD">
        <w:t>abych mohl rychleji určit, které soubory chci zálohovat.</w:t>
      </w:r>
    </w:p>
    <w:p w14:paraId="31E99280" w14:textId="5A37C782" w:rsidR="00793085" w:rsidRDefault="00793085" w:rsidP="005E6364">
      <w:pPr>
        <w:pStyle w:val="normlntext"/>
        <w:numPr>
          <w:ilvl w:val="0"/>
          <w:numId w:val="24"/>
        </w:numPr>
      </w:pPr>
      <w:r>
        <w:t xml:space="preserve">Jako uživatel </w:t>
      </w:r>
      <w:r w:rsidRPr="00666ACD">
        <w:t>bych chtěl, abych mohl filtrovat na základě atributu souboru</w:t>
      </w:r>
      <w:r w:rsidR="00D842CC">
        <w:t>, abych mohl efektivně zálohovat soubory, které potřebuji.</w:t>
      </w:r>
    </w:p>
    <w:p w14:paraId="68A5F484" w14:textId="12334A13" w:rsidR="00793085" w:rsidRDefault="00793085" w:rsidP="005E6364">
      <w:pPr>
        <w:pStyle w:val="normlntext"/>
        <w:numPr>
          <w:ilvl w:val="0"/>
          <w:numId w:val="24"/>
        </w:numPr>
      </w:pPr>
      <w:r>
        <w:t>Jako uživatel b</w:t>
      </w:r>
      <w:r w:rsidRPr="00666ACD">
        <w:t>ych chtěl, abych mohl filtrovat podle velikosti souboru</w:t>
      </w:r>
      <w:r w:rsidR="00D842CC">
        <w:t>, abych mohl určit soubory k zálohování.</w:t>
      </w:r>
    </w:p>
    <w:p w14:paraId="41A258C0" w14:textId="63FFEDDF" w:rsidR="00793085" w:rsidRDefault="00793085" w:rsidP="005E6364">
      <w:pPr>
        <w:pStyle w:val="normlntext"/>
        <w:numPr>
          <w:ilvl w:val="0"/>
          <w:numId w:val="24"/>
        </w:numPr>
      </w:pPr>
      <w:r>
        <w:t xml:space="preserve">Jako uživatel </w:t>
      </w:r>
      <w:r w:rsidRPr="00666ACD">
        <w:t>bych chtěl, abych mohl filtrovat podle atributu při práci s časem</w:t>
      </w:r>
    </w:p>
    <w:p w14:paraId="0C338DB4" w14:textId="3A3A89F8" w:rsidR="00793085" w:rsidRDefault="00793085" w:rsidP="005E6364">
      <w:pPr>
        <w:pStyle w:val="normlntext"/>
        <w:numPr>
          <w:ilvl w:val="0"/>
          <w:numId w:val="24"/>
        </w:numPr>
      </w:pPr>
      <w:r>
        <w:lastRenderedPageBreak/>
        <w:t>Jako uživatel b</w:t>
      </w:r>
      <w:r w:rsidRPr="00666ACD">
        <w:t>ych chtěl, aby aplikace uměla</w:t>
      </w:r>
      <w:r w:rsidR="00D842CC">
        <w:t xml:space="preserve"> </w:t>
      </w:r>
      <w:r w:rsidR="00E864F7">
        <w:t>obnovovat</w:t>
      </w:r>
      <w:r w:rsidR="00D842CC">
        <w:t xml:space="preserve"> zálohy</w:t>
      </w:r>
      <w:r>
        <w:t>, a</w:t>
      </w:r>
      <w:r w:rsidRPr="00666ACD">
        <w:t>bych nemusel přetahovat zálohované soubory ručně</w:t>
      </w:r>
      <w:r w:rsidR="00D842CC">
        <w:t>.</w:t>
      </w:r>
    </w:p>
    <w:p w14:paraId="6980F5F5" w14:textId="4177EE2A" w:rsidR="00793085" w:rsidRDefault="00793085" w:rsidP="005E6364">
      <w:pPr>
        <w:pStyle w:val="normlntext"/>
        <w:numPr>
          <w:ilvl w:val="0"/>
          <w:numId w:val="24"/>
        </w:numPr>
      </w:pPr>
      <w:r w:rsidRPr="00E864F7">
        <w:t>Jako uživatel bych chtěl simulovat zálohování, abych viděl, kolik souborů by se zálohovalo podle mého nastavení.</w:t>
      </w:r>
    </w:p>
    <w:p w14:paraId="30F88BE3" w14:textId="2ED58AF9" w:rsidR="005D1F10" w:rsidRDefault="005D1F10" w:rsidP="000F3442">
      <w:pPr>
        <w:pStyle w:val="NadpisC"/>
      </w:pPr>
      <w:r>
        <w:t>Technick</w:t>
      </w:r>
      <w:r w:rsidR="000F3442">
        <w:t>ý</w:t>
      </w:r>
      <w:r>
        <w:t xml:space="preserve"> požadav</w:t>
      </w:r>
      <w:r w:rsidR="000F3442">
        <w:t>ek</w:t>
      </w:r>
    </w:p>
    <w:p w14:paraId="5BA15DB9" w14:textId="4967E738" w:rsidR="000F3442" w:rsidRPr="000F3442" w:rsidRDefault="000F3442" w:rsidP="000F3442">
      <w:r>
        <w:t xml:space="preserve">Technický požadavek klienta je vyvíjet aplikaci v architektuře .NET. </w:t>
      </w:r>
    </w:p>
    <w:p w14:paraId="07AB7941" w14:textId="0B81ADD4" w:rsidR="00FB75BF" w:rsidRDefault="00D2345A" w:rsidP="00FB75BF">
      <w:pPr>
        <w:pStyle w:val="NadpisB"/>
      </w:pPr>
      <w:r>
        <w:br w:type="page"/>
      </w:r>
      <w:bookmarkStart w:id="36" w:name="_Toc104325593"/>
      <w:r w:rsidR="00FB75BF">
        <w:lastRenderedPageBreak/>
        <w:t>Use case</w:t>
      </w:r>
      <w:bookmarkEnd w:id="36"/>
    </w:p>
    <w:p w14:paraId="585777C5" w14:textId="04B8DF70" w:rsidR="00FB75BF" w:rsidRDefault="00FB75BF" w:rsidP="00140D80">
      <w:pPr>
        <w:pStyle w:val="normlntext"/>
      </w:pPr>
      <w:r>
        <w:t>Případ užití (Use case) popisuje použití aplikace pro uživatele.</w:t>
      </w:r>
      <w:r w:rsidR="00EF760F">
        <w:t xml:space="preserve"> </w:t>
      </w:r>
      <w:r w:rsidR="00EF760F">
        <w:rPr>
          <w:b/>
          <w:bCs/>
        </w:rPr>
        <w:t xml:space="preserve">Uživatelské </w:t>
      </w:r>
      <w:proofErr w:type="spellStart"/>
      <w:r w:rsidR="00EF760F">
        <w:rPr>
          <w:b/>
          <w:bCs/>
        </w:rPr>
        <w:t>scénaře</w:t>
      </w:r>
      <w:proofErr w:type="spellEnd"/>
      <w:r w:rsidR="00EF760F">
        <w:rPr>
          <w:b/>
          <w:bCs/>
        </w:rPr>
        <w:t xml:space="preserve">? – basic </w:t>
      </w:r>
      <w:proofErr w:type="spellStart"/>
      <w:r w:rsidR="00EF760F">
        <w:rPr>
          <w:b/>
          <w:bCs/>
        </w:rPr>
        <w:t>flow</w:t>
      </w:r>
      <w:proofErr w:type="spellEnd"/>
      <w:r w:rsidR="00EF760F">
        <w:rPr>
          <w:b/>
          <w:bCs/>
        </w:rPr>
        <w:t xml:space="preserve"> atd?</w:t>
      </w:r>
    </w:p>
    <w:p w14:paraId="5DD93A50" w14:textId="2E9AB382" w:rsidR="00FB75BF" w:rsidRDefault="00C705B4" w:rsidP="00FB75BF">
      <w:pPr>
        <w:jc w:val="both"/>
        <w:rPr>
          <w:rFonts w:ascii="Times New Roman" w:hAnsi="Times New Roman"/>
        </w:rPr>
      </w:pPr>
      <w:r>
        <w:pict w14:anchorId="6D3AE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6pt;height:458.5pt">
            <v:imagedata r:id="rId15" o:title=""/>
          </v:shape>
        </w:pict>
      </w:r>
    </w:p>
    <w:p w14:paraId="2EE42D1B" w14:textId="6C949196" w:rsidR="00255C48" w:rsidRPr="00666ACD" w:rsidRDefault="00315D64" w:rsidP="007E1686">
      <w:pPr>
        <w:pStyle w:val="NadpisB"/>
        <w:rPr>
          <w:rFonts w:cs="Times New Roman"/>
        </w:rPr>
      </w:pPr>
      <w:bookmarkStart w:id="37" w:name="_Toc104325594"/>
      <w:r>
        <w:rPr>
          <w:rFonts w:cs="Times New Roman"/>
        </w:rPr>
        <w:br w:type="page"/>
      </w:r>
      <w:r w:rsidR="007E1686" w:rsidRPr="00666ACD">
        <w:rPr>
          <w:rFonts w:cs="Times New Roman"/>
        </w:rPr>
        <w:lastRenderedPageBreak/>
        <w:t>Risk list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2608"/>
        <w:gridCol w:w="2034"/>
        <w:gridCol w:w="1749"/>
      </w:tblGrid>
      <w:tr w:rsidR="00E268E2" w:rsidRPr="00666ACD" w14:paraId="4B69F98D" w14:textId="3B418197" w:rsidTr="00E268E2">
        <w:tc>
          <w:tcPr>
            <w:tcW w:w="2612" w:type="dxa"/>
            <w:shd w:val="clear" w:color="auto" w:fill="auto"/>
          </w:tcPr>
          <w:p w14:paraId="27EFF43F" w14:textId="662ED48E" w:rsidR="00101E41" w:rsidRPr="00E268E2" w:rsidRDefault="00101E41" w:rsidP="00E268E2">
            <w:pPr>
              <w:jc w:val="right"/>
              <w:rPr>
                <w:rFonts w:ascii="Times New Roman" w:hAnsi="Times New Roman"/>
                <w:i/>
                <w:iCs/>
                <w:sz w:val="26"/>
              </w:rPr>
            </w:pPr>
            <w:r w:rsidRPr="00E268E2">
              <w:rPr>
                <w:rFonts w:ascii="Times New Roman" w:hAnsi="Times New Roman"/>
                <w:b/>
                <w:bCs/>
                <w:i/>
                <w:iCs/>
                <w:sz w:val="26"/>
              </w:rPr>
              <w:t>Riziko</w:t>
            </w:r>
          </w:p>
        </w:tc>
        <w:tc>
          <w:tcPr>
            <w:tcW w:w="2608" w:type="dxa"/>
            <w:shd w:val="clear" w:color="auto" w:fill="auto"/>
          </w:tcPr>
          <w:p w14:paraId="3B79D194" w14:textId="01CB4B9A" w:rsidR="00101E41" w:rsidRPr="00E268E2" w:rsidRDefault="00101E41" w:rsidP="00B50CDC">
            <w:pPr>
              <w:rPr>
                <w:rFonts w:ascii="Times New Roman" w:hAnsi="Times New Roman"/>
                <w:i/>
                <w:iCs/>
                <w:sz w:val="26"/>
              </w:rPr>
            </w:pPr>
            <w:r w:rsidRPr="00E268E2">
              <w:rPr>
                <w:rFonts w:ascii="Times New Roman" w:hAnsi="Times New Roman"/>
                <w:b/>
                <w:bCs/>
                <w:i/>
                <w:iCs/>
                <w:sz w:val="26"/>
              </w:rPr>
              <w:t>snížení</w:t>
            </w:r>
            <w:r w:rsidRPr="00E268E2">
              <w:rPr>
                <w:rFonts w:ascii="Times New Roman" w:hAnsi="Times New Roman"/>
                <w:i/>
                <w:iCs/>
                <w:sz w:val="26"/>
              </w:rPr>
              <w:t xml:space="preserve"> </w:t>
            </w:r>
            <w:r w:rsidRPr="00E268E2">
              <w:rPr>
                <w:rFonts w:ascii="Times New Roman" w:hAnsi="Times New Roman"/>
                <w:b/>
                <w:bCs/>
                <w:i/>
                <w:iCs/>
                <w:sz w:val="26"/>
              </w:rPr>
              <w:t>rizika</w:t>
            </w:r>
          </w:p>
        </w:tc>
        <w:tc>
          <w:tcPr>
            <w:tcW w:w="2034" w:type="dxa"/>
            <w:shd w:val="clear" w:color="auto" w:fill="auto"/>
          </w:tcPr>
          <w:p w14:paraId="4FCE7A53" w14:textId="63502328" w:rsidR="00101E41" w:rsidRPr="00E268E2" w:rsidRDefault="00101E41" w:rsidP="00B50CDC">
            <w:pPr>
              <w:rPr>
                <w:rFonts w:ascii="Times New Roman" w:hAnsi="Times New Roman"/>
                <w:b/>
                <w:bCs/>
                <w:i/>
                <w:iCs/>
                <w:sz w:val="26"/>
              </w:rPr>
            </w:pPr>
            <w:r w:rsidRPr="00E268E2">
              <w:rPr>
                <w:rFonts w:ascii="Times New Roman" w:hAnsi="Times New Roman"/>
                <w:b/>
                <w:bCs/>
                <w:i/>
                <w:iCs/>
                <w:sz w:val="26"/>
              </w:rPr>
              <w:t>priorita</w:t>
            </w:r>
          </w:p>
        </w:tc>
        <w:tc>
          <w:tcPr>
            <w:tcW w:w="1749" w:type="dxa"/>
            <w:shd w:val="clear" w:color="auto" w:fill="auto"/>
          </w:tcPr>
          <w:p w14:paraId="5B1552D3" w14:textId="3DAD6D57" w:rsidR="00101E41" w:rsidRPr="00E268E2" w:rsidRDefault="00101E41" w:rsidP="00B50CDC">
            <w:pPr>
              <w:rPr>
                <w:rFonts w:ascii="Times New Roman" w:hAnsi="Times New Roman"/>
                <w:b/>
                <w:bCs/>
                <w:i/>
                <w:iCs/>
                <w:sz w:val="26"/>
              </w:rPr>
            </w:pPr>
            <w:r w:rsidRPr="00E268E2">
              <w:rPr>
                <w:rFonts w:ascii="Times New Roman" w:hAnsi="Times New Roman"/>
                <w:b/>
                <w:bCs/>
                <w:i/>
                <w:iCs/>
                <w:sz w:val="26"/>
              </w:rPr>
              <w:t>dopad</w:t>
            </w:r>
          </w:p>
        </w:tc>
      </w:tr>
      <w:tr w:rsidR="00E268E2" w:rsidRPr="00666ACD" w14:paraId="4FC5C802" w14:textId="5C1758BE" w:rsidTr="00E268E2">
        <w:tc>
          <w:tcPr>
            <w:tcW w:w="2612" w:type="dxa"/>
            <w:shd w:val="clear" w:color="auto" w:fill="auto"/>
          </w:tcPr>
          <w:p w14:paraId="3B976772" w14:textId="368272BF" w:rsidR="00101E41" w:rsidRPr="00E268E2" w:rsidRDefault="00101E41" w:rsidP="00E268E2">
            <w:pPr>
              <w:jc w:val="right"/>
              <w:rPr>
                <w:rFonts w:ascii="Times New Roman" w:hAnsi="Times New Roman"/>
                <w:sz w:val="26"/>
              </w:rPr>
            </w:pPr>
            <w:r w:rsidRPr="00E268E2">
              <w:rPr>
                <w:rFonts w:ascii="Times New Roman" w:hAnsi="Times New Roman"/>
                <w:sz w:val="26"/>
              </w:rPr>
              <w:t>Malá zkušenost s</w:t>
            </w:r>
            <w:r w:rsidR="00E048B3" w:rsidRPr="00E268E2">
              <w:rPr>
                <w:rFonts w:ascii="Times New Roman" w:hAnsi="Times New Roman"/>
                <w:sz w:val="26"/>
              </w:rPr>
              <w:t xml:space="preserve"> implementací zálohování, procházení souborového systému  </w:t>
            </w:r>
          </w:p>
        </w:tc>
        <w:tc>
          <w:tcPr>
            <w:tcW w:w="2608" w:type="dxa"/>
            <w:shd w:val="clear" w:color="auto" w:fill="auto"/>
          </w:tcPr>
          <w:p w14:paraId="2E376DC6" w14:textId="39D3DABE" w:rsidR="00101E41" w:rsidRPr="00E268E2" w:rsidRDefault="00101E41" w:rsidP="00B50CDC">
            <w:pPr>
              <w:rPr>
                <w:rFonts w:ascii="Times New Roman" w:hAnsi="Times New Roman"/>
              </w:rPr>
            </w:pPr>
            <w:r w:rsidRPr="00E268E2">
              <w:rPr>
                <w:rFonts w:ascii="Times New Roman" w:hAnsi="Times New Roman"/>
              </w:rPr>
              <w:t>Vytvoření prototypu,</w:t>
            </w:r>
          </w:p>
          <w:p w14:paraId="3A68565C" w14:textId="4481923C" w:rsidR="00101E41" w:rsidRPr="00E268E2" w:rsidRDefault="00101E41" w:rsidP="00B50CDC">
            <w:pPr>
              <w:rPr>
                <w:rFonts w:ascii="Times New Roman" w:hAnsi="Times New Roman"/>
              </w:rPr>
            </w:pPr>
            <w:r w:rsidRPr="00E268E2">
              <w:rPr>
                <w:rFonts w:ascii="Times New Roman" w:hAnsi="Times New Roman"/>
              </w:rPr>
              <w:t>konzultace s vedoucím práce, prostudování dokumentace</w:t>
            </w:r>
          </w:p>
        </w:tc>
        <w:tc>
          <w:tcPr>
            <w:tcW w:w="2034" w:type="dxa"/>
            <w:shd w:val="clear" w:color="auto" w:fill="auto"/>
          </w:tcPr>
          <w:p w14:paraId="552E5C83" w14:textId="50DA6B0F" w:rsidR="00101E41" w:rsidRPr="00E268E2" w:rsidRDefault="00E048B3" w:rsidP="00B50CDC">
            <w:pPr>
              <w:rPr>
                <w:rFonts w:ascii="Times New Roman" w:hAnsi="Times New Roman"/>
              </w:rPr>
            </w:pPr>
            <w:r w:rsidRPr="00E268E2">
              <w:rPr>
                <w:rFonts w:ascii="Times New Roman" w:hAnsi="Times New Roman"/>
              </w:rPr>
              <w:t>1</w:t>
            </w:r>
          </w:p>
        </w:tc>
        <w:tc>
          <w:tcPr>
            <w:tcW w:w="1749" w:type="dxa"/>
            <w:shd w:val="clear" w:color="auto" w:fill="auto"/>
          </w:tcPr>
          <w:p w14:paraId="06B4670A" w14:textId="7652669D" w:rsidR="00101E41" w:rsidRPr="00E268E2" w:rsidRDefault="00E048B3" w:rsidP="00B50CDC">
            <w:pPr>
              <w:rPr>
                <w:rFonts w:ascii="Times New Roman" w:hAnsi="Times New Roman"/>
              </w:rPr>
            </w:pPr>
            <w:r w:rsidRPr="00E268E2">
              <w:rPr>
                <w:rFonts w:ascii="Times New Roman" w:hAnsi="Times New Roman"/>
              </w:rPr>
              <w:t>vysoký</w:t>
            </w:r>
          </w:p>
        </w:tc>
      </w:tr>
      <w:tr w:rsidR="00E268E2" w:rsidRPr="00666ACD" w14:paraId="73CA6593" w14:textId="51E1A154" w:rsidTr="00E268E2">
        <w:tc>
          <w:tcPr>
            <w:tcW w:w="2612" w:type="dxa"/>
            <w:shd w:val="clear" w:color="auto" w:fill="auto"/>
          </w:tcPr>
          <w:p w14:paraId="7196E498" w14:textId="624AE87C" w:rsidR="00101E41" w:rsidRPr="00E268E2" w:rsidRDefault="00101E41" w:rsidP="00E268E2">
            <w:pPr>
              <w:jc w:val="right"/>
              <w:rPr>
                <w:rFonts w:ascii="Times New Roman" w:hAnsi="Times New Roman"/>
                <w:sz w:val="26"/>
              </w:rPr>
            </w:pPr>
            <w:r w:rsidRPr="00E268E2">
              <w:rPr>
                <w:rFonts w:ascii="Times New Roman" w:hAnsi="Times New Roman"/>
                <w:sz w:val="26"/>
              </w:rPr>
              <w:t>Aplikace nebude splňovat požadavky zákazníka</w:t>
            </w:r>
          </w:p>
        </w:tc>
        <w:tc>
          <w:tcPr>
            <w:tcW w:w="2608" w:type="dxa"/>
            <w:shd w:val="clear" w:color="auto" w:fill="auto"/>
          </w:tcPr>
          <w:p w14:paraId="44CC7C53" w14:textId="666E920C" w:rsidR="00101E41" w:rsidRPr="00E268E2" w:rsidRDefault="00101E41" w:rsidP="00B50CDC">
            <w:pPr>
              <w:rPr>
                <w:rFonts w:ascii="Times New Roman" w:hAnsi="Times New Roman"/>
              </w:rPr>
            </w:pPr>
            <w:r w:rsidRPr="00E268E2">
              <w:rPr>
                <w:rFonts w:ascii="Times New Roman" w:hAnsi="Times New Roman"/>
              </w:rPr>
              <w:t>Pravidelná konzultace se zákazníkem, průběžné testování zákazníkem a potvrzení podepsáním smlouvy</w:t>
            </w:r>
          </w:p>
        </w:tc>
        <w:tc>
          <w:tcPr>
            <w:tcW w:w="2034" w:type="dxa"/>
            <w:shd w:val="clear" w:color="auto" w:fill="auto"/>
          </w:tcPr>
          <w:p w14:paraId="0795379A" w14:textId="3D2BF30C" w:rsidR="00101E41" w:rsidRPr="00E268E2" w:rsidRDefault="00E048B3" w:rsidP="00B50CDC">
            <w:pPr>
              <w:rPr>
                <w:rFonts w:ascii="Times New Roman" w:hAnsi="Times New Roman"/>
              </w:rPr>
            </w:pPr>
            <w:r w:rsidRPr="00E268E2">
              <w:rPr>
                <w:rFonts w:ascii="Times New Roman" w:hAnsi="Times New Roman"/>
              </w:rPr>
              <w:t>2</w:t>
            </w:r>
          </w:p>
        </w:tc>
        <w:tc>
          <w:tcPr>
            <w:tcW w:w="1749" w:type="dxa"/>
            <w:shd w:val="clear" w:color="auto" w:fill="auto"/>
          </w:tcPr>
          <w:p w14:paraId="57F70448" w14:textId="3D41318F" w:rsidR="00101E41" w:rsidRPr="00E268E2" w:rsidRDefault="00E048B3" w:rsidP="00B50CDC">
            <w:pPr>
              <w:rPr>
                <w:rFonts w:ascii="Times New Roman" w:hAnsi="Times New Roman"/>
              </w:rPr>
            </w:pPr>
            <w:r w:rsidRPr="00E268E2">
              <w:rPr>
                <w:rFonts w:ascii="Times New Roman" w:hAnsi="Times New Roman"/>
              </w:rPr>
              <w:t>střední</w:t>
            </w:r>
          </w:p>
        </w:tc>
      </w:tr>
      <w:tr w:rsidR="00E268E2" w:rsidRPr="00666ACD" w14:paraId="72BF5B67" w14:textId="3A6C2628" w:rsidTr="00E268E2">
        <w:tc>
          <w:tcPr>
            <w:tcW w:w="2612" w:type="dxa"/>
            <w:shd w:val="clear" w:color="auto" w:fill="auto"/>
          </w:tcPr>
          <w:p w14:paraId="3BCD1103" w14:textId="0AD2A565" w:rsidR="00101E41" w:rsidRPr="00E268E2" w:rsidRDefault="00101E41" w:rsidP="00E268E2">
            <w:pPr>
              <w:jc w:val="right"/>
              <w:rPr>
                <w:rFonts w:ascii="Times New Roman" w:hAnsi="Times New Roman"/>
                <w:sz w:val="26"/>
              </w:rPr>
            </w:pPr>
            <w:r w:rsidRPr="00E268E2">
              <w:rPr>
                <w:rFonts w:ascii="Times New Roman" w:hAnsi="Times New Roman"/>
                <w:sz w:val="26"/>
              </w:rPr>
              <w:t>Aplikace nebude funkční</w:t>
            </w:r>
          </w:p>
        </w:tc>
        <w:tc>
          <w:tcPr>
            <w:tcW w:w="2608" w:type="dxa"/>
            <w:shd w:val="clear" w:color="auto" w:fill="auto"/>
          </w:tcPr>
          <w:p w14:paraId="45128684" w14:textId="28B7029D" w:rsidR="00101E41" w:rsidRPr="00E268E2" w:rsidRDefault="00101E41" w:rsidP="00B50CDC">
            <w:pPr>
              <w:rPr>
                <w:rFonts w:ascii="Times New Roman" w:hAnsi="Times New Roman"/>
              </w:rPr>
            </w:pPr>
            <w:r w:rsidRPr="00E268E2">
              <w:rPr>
                <w:rFonts w:ascii="Times New Roman" w:hAnsi="Times New Roman"/>
              </w:rPr>
              <w:t>Testování smoke testy</w:t>
            </w:r>
          </w:p>
        </w:tc>
        <w:tc>
          <w:tcPr>
            <w:tcW w:w="2034" w:type="dxa"/>
            <w:shd w:val="clear" w:color="auto" w:fill="auto"/>
          </w:tcPr>
          <w:p w14:paraId="6E2CF21C" w14:textId="4C10423E" w:rsidR="00101E41" w:rsidRPr="00E268E2" w:rsidRDefault="00101E41" w:rsidP="00B50CDC">
            <w:pPr>
              <w:rPr>
                <w:rFonts w:ascii="Times New Roman" w:hAnsi="Times New Roman"/>
              </w:rPr>
            </w:pPr>
            <w:r w:rsidRPr="00E268E2">
              <w:rPr>
                <w:rFonts w:ascii="Times New Roman" w:hAnsi="Times New Roman"/>
              </w:rPr>
              <w:t>1</w:t>
            </w:r>
          </w:p>
        </w:tc>
        <w:tc>
          <w:tcPr>
            <w:tcW w:w="1749" w:type="dxa"/>
            <w:shd w:val="clear" w:color="auto" w:fill="auto"/>
          </w:tcPr>
          <w:p w14:paraId="6200AADD" w14:textId="625BFACF" w:rsidR="00101E41" w:rsidRPr="00E268E2" w:rsidRDefault="00101E41" w:rsidP="00B50CDC">
            <w:pPr>
              <w:rPr>
                <w:rFonts w:ascii="Times New Roman" w:hAnsi="Times New Roman"/>
              </w:rPr>
            </w:pPr>
            <w:r w:rsidRPr="00E268E2">
              <w:rPr>
                <w:rFonts w:ascii="Times New Roman" w:hAnsi="Times New Roman"/>
              </w:rPr>
              <w:t>střední</w:t>
            </w:r>
          </w:p>
        </w:tc>
      </w:tr>
      <w:tr w:rsidR="00E268E2" w:rsidRPr="00666ACD" w14:paraId="14D55C79" w14:textId="77777777" w:rsidTr="00E268E2">
        <w:tc>
          <w:tcPr>
            <w:tcW w:w="2612" w:type="dxa"/>
            <w:shd w:val="clear" w:color="auto" w:fill="auto"/>
          </w:tcPr>
          <w:p w14:paraId="23A9F07F" w14:textId="5473A6D5" w:rsidR="00E048B3" w:rsidRPr="00E268E2" w:rsidRDefault="00E048B3" w:rsidP="00E268E2">
            <w:pPr>
              <w:jc w:val="right"/>
              <w:rPr>
                <w:rFonts w:ascii="Times New Roman" w:hAnsi="Times New Roman"/>
                <w:sz w:val="26"/>
              </w:rPr>
            </w:pPr>
            <w:r w:rsidRPr="00E268E2">
              <w:rPr>
                <w:rFonts w:ascii="Times New Roman" w:hAnsi="Times New Roman"/>
                <w:sz w:val="26"/>
              </w:rPr>
              <w:t>Práce se nestihne včas</w:t>
            </w:r>
          </w:p>
        </w:tc>
        <w:tc>
          <w:tcPr>
            <w:tcW w:w="2608" w:type="dxa"/>
            <w:shd w:val="clear" w:color="auto" w:fill="auto"/>
          </w:tcPr>
          <w:p w14:paraId="497BF115" w14:textId="5A34A2E8" w:rsidR="00E048B3" w:rsidRPr="00E268E2" w:rsidRDefault="00E048B3" w:rsidP="00B50CDC">
            <w:pPr>
              <w:rPr>
                <w:rFonts w:ascii="Times New Roman" w:hAnsi="Times New Roman"/>
              </w:rPr>
            </w:pPr>
            <w:r w:rsidRPr="00E268E2">
              <w:rPr>
                <w:rFonts w:ascii="Times New Roman" w:hAnsi="Times New Roman"/>
              </w:rPr>
              <w:t>Plán práce</w:t>
            </w:r>
          </w:p>
        </w:tc>
        <w:tc>
          <w:tcPr>
            <w:tcW w:w="2034" w:type="dxa"/>
            <w:shd w:val="clear" w:color="auto" w:fill="auto"/>
          </w:tcPr>
          <w:p w14:paraId="32DC8E44" w14:textId="305A7BB8" w:rsidR="00E048B3" w:rsidRPr="00E268E2" w:rsidRDefault="00E048B3" w:rsidP="00B50CDC">
            <w:pPr>
              <w:rPr>
                <w:rFonts w:ascii="Times New Roman" w:hAnsi="Times New Roman"/>
              </w:rPr>
            </w:pPr>
            <w:r w:rsidRPr="00E268E2">
              <w:rPr>
                <w:rFonts w:ascii="Times New Roman" w:hAnsi="Times New Roman"/>
              </w:rPr>
              <w:t>2</w:t>
            </w:r>
          </w:p>
        </w:tc>
        <w:tc>
          <w:tcPr>
            <w:tcW w:w="1749" w:type="dxa"/>
            <w:shd w:val="clear" w:color="auto" w:fill="auto"/>
          </w:tcPr>
          <w:p w14:paraId="524AA629" w14:textId="1640FAB1" w:rsidR="00E048B3" w:rsidRPr="00E268E2" w:rsidRDefault="00E048B3" w:rsidP="00B50CDC">
            <w:pPr>
              <w:rPr>
                <w:rFonts w:ascii="Times New Roman" w:hAnsi="Times New Roman"/>
              </w:rPr>
            </w:pPr>
            <w:r w:rsidRPr="00E268E2">
              <w:rPr>
                <w:rFonts w:ascii="Times New Roman" w:hAnsi="Times New Roman"/>
              </w:rPr>
              <w:t>vysoký</w:t>
            </w:r>
          </w:p>
        </w:tc>
      </w:tr>
      <w:tr w:rsidR="00E268E2" w:rsidRPr="00666ACD" w14:paraId="6DF65961" w14:textId="77777777" w:rsidTr="00E268E2">
        <w:tc>
          <w:tcPr>
            <w:tcW w:w="2612" w:type="dxa"/>
            <w:shd w:val="clear" w:color="auto" w:fill="auto"/>
          </w:tcPr>
          <w:p w14:paraId="24795E19" w14:textId="30147D1B" w:rsidR="00F338C9" w:rsidRPr="00E268E2" w:rsidRDefault="00F338C9" w:rsidP="00E268E2">
            <w:pPr>
              <w:jc w:val="right"/>
              <w:rPr>
                <w:rFonts w:ascii="Times New Roman" w:hAnsi="Times New Roman"/>
                <w:sz w:val="26"/>
              </w:rPr>
            </w:pPr>
            <w:r w:rsidRPr="00E268E2">
              <w:rPr>
                <w:rFonts w:ascii="Times New Roman" w:hAnsi="Times New Roman"/>
                <w:sz w:val="26"/>
              </w:rPr>
              <w:t>Neznalost složitějších funkcionalit</w:t>
            </w:r>
          </w:p>
        </w:tc>
        <w:tc>
          <w:tcPr>
            <w:tcW w:w="2608" w:type="dxa"/>
            <w:shd w:val="clear" w:color="auto" w:fill="auto"/>
          </w:tcPr>
          <w:p w14:paraId="5F1BA871" w14:textId="73487FF6" w:rsidR="00F338C9" w:rsidRPr="00E268E2" w:rsidRDefault="00F338C9" w:rsidP="00B50CDC">
            <w:pPr>
              <w:rPr>
                <w:rFonts w:ascii="Times New Roman" w:hAnsi="Times New Roman"/>
              </w:rPr>
            </w:pPr>
            <w:r w:rsidRPr="00E268E2">
              <w:rPr>
                <w:rFonts w:ascii="Times New Roman" w:hAnsi="Times New Roman"/>
              </w:rPr>
              <w:t>Demo řešení</w:t>
            </w:r>
          </w:p>
        </w:tc>
        <w:tc>
          <w:tcPr>
            <w:tcW w:w="2034" w:type="dxa"/>
            <w:shd w:val="clear" w:color="auto" w:fill="auto"/>
          </w:tcPr>
          <w:p w14:paraId="4319DC34" w14:textId="3F61F93A" w:rsidR="00F338C9" w:rsidRPr="00E268E2" w:rsidRDefault="00F338C9" w:rsidP="00B50CDC">
            <w:pPr>
              <w:rPr>
                <w:rFonts w:ascii="Times New Roman" w:hAnsi="Times New Roman"/>
              </w:rPr>
            </w:pPr>
            <w:r w:rsidRPr="00E268E2">
              <w:rPr>
                <w:rFonts w:ascii="Times New Roman" w:hAnsi="Times New Roman"/>
              </w:rPr>
              <w:t>1</w:t>
            </w:r>
          </w:p>
        </w:tc>
        <w:tc>
          <w:tcPr>
            <w:tcW w:w="1749" w:type="dxa"/>
            <w:shd w:val="clear" w:color="auto" w:fill="auto"/>
          </w:tcPr>
          <w:p w14:paraId="522198F9" w14:textId="536A04FB" w:rsidR="00F338C9" w:rsidRPr="00E268E2" w:rsidRDefault="00F338C9" w:rsidP="00B50CDC">
            <w:pPr>
              <w:rPr>
                <w:rFonts w:ascii="Times New Roman" w:hAnsi="Times New Roman"/>
              </w:rPr>
            </w:pPr>
            <w:r w:rsidRPr="00E268E2">
              <w:rPr>
                <w:rFonts w:ascii="Times New Roman" w:hAnsi="Times New Roman"/>
              </w:rPr>
              <w:t>vysoký</w:t>
            </w:r>
          </w:p>
        </w:tc>
      </w:tr>
    </w:tbl>
    <w:p w14:paraId="3459B8A3" w14:textId="7496A88A" w:rsidR="007E1686" w:rsidRPr="00666ACD" w:rsidRDefault="007E1686" w:rsidP="007E1686">
      <w:pPr>
        <w:pStyle w:val="NadpisB"/>
        <w:rPr>
          <w:rFonts w:cs="Times New Roman"/>
        </w:rPr>
      </w:pPr>
      <w:bookmarkStart w:id="38" w:name="_Toc104325595"/>
      <w:r w:rsidRPr="00666ACD">
        <w:rPr>
          <w:rFonts w:cs="Times New Roman"/>
        </w:rPr>
        <w:t>Hrubý plán práce</w:t>
      </w:r>
      <w:bookmarkEnd w:id="38"/>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63"/>
        <w:gridCol w:w="4464"/>
      </w:tblGrid>
      <w:tr w:rsidR="00914530" w:rsidRPr="00666ACD" w14:paraId="0D72CE8C" w14:textId="77777777" w:rsidTr="00914530">
        <w:tc>
          <w:tcPr>
            <w:tcW w:w="4463" w:type="dxa"/>
            <w:tcBorders>
              <w:bottom w:val="single" w:sz="12" w:space="0" w:color="666666"/>
            </w:tcBorders>
            <w:shd w:val="clear" w:color="auto" w:fill="auto"/>
          </w:tcPr>
          <w:p w14:paraId="4DC28AB5" w14:textId="2D6F11EA" w:rsidR="00656CDA" w:rsidRPr="00666ACD" w:rsidRDefault="006521FD" w:rsidP="00914530">
            <w:pPr>
              <w:jc w:val="center"/>
              <w:rPr>
                <w:rFonts w:ascii="Times New Roman" w:hAnsi="Times New Roman"/>
                <w:b/>
                <w:bCs/>
              </w:rPr>
            </w:pPr>
            <w:r w:rsidRPr="00666ACD">
              <w:rPr>
                <w:rFonts w:ascii="Times New Roman" w:hAnsi="Times New Roman"/>
                <w:b/>
                <w:bCs/>
              </w:rPr>
              <w:t>Týden</w:t>
            </w:r>
          </w:p>
        </w:tc>
        <w:tc>
          <w:tcPr>
            <w:tcW w:w="4464" w:type="dxa"/>
            <w:tcBorders>
              <w:bottom w:val="single" w:sz="12" w:space="0" w:color="666666"/>
            </w:tcBorders>
            <w:shd w:val="clear" w:color="auto" w:fill="auto"/>
          </w:tcPr>
          <w:p w14:paraId="3B502A48" w14:textId="769EE808" w:rsidR="00656CDA" w:rsidRPr="00666ACD" w:rsidRDefault="006521FD" w:rsidP="00914530">
            <w:pPr>
              <w:jc w:val="center"/>
              <w:rPr>
                <w:rFonts w:ascii="Times New Roman" w:hAnsi="Times New Roman"/>
                <w:b/>
                <w:bCs/>
              </w:rPr>
            </w:pPr>
            <w:r w:rsidRPr="00666ACD">
              <w:rPr>
                <w:rFonts w:ascii="Times New Roman" w:hAnsi="Times New Roman"/>
                <w:b/>
                <w:bCs/>
              </w:rPr>
              <w:t>Práce</w:t>
            </w:r>
          </w:p>
        </w:tc>
      </w:tr>
      <w:tr w:rsidR="00656CDA" w:rsidRPr="00666ACD" w14:paraId="59F9E21D" w14:textId="77777777" w:rsidTr="00914530">
        <w:tc>
          <w:tcPr>
            <w:tcW w:w="4463" w:type="dxa"/>
            <w:shd w:val="clear" w:color="auto" w:fill="auto"/>
          </w:tcPr>
          <w:p w14:paraId="086A81CB" w14:textId="276D65F8" w:rsidR="00656CDA" w:rsidRPr="00666ACD" w:rsidRDefault="006521FD" w:rsidP="00B50CDC">
            <w:pPr>
              <w:rPr>
                <w:rFonts w:ascii="Times New Roman" w:hAnsi="Times New Roman"/>
                <w:b/>
                <w:bCs/>
              </w:rPr>
            </w:pPr>
            <w:r w:rsidRPr="00666ACD">
              <w:rPr>
                <w:rFonts w:ascii="Times New Roman" w:hAnsi="Times New Roman"/>
                <w:b/>
                <w:bCs/>
              </w:rPr>
              <w:t>22. listopad</w:t>
            </w:r>
            <w:r w:rsidR="00AB1AFD">
              <w:rPr>
                <w:rFonts w:ascii="Times New Roman" w:hAnsi="Times New Roman"/>
                <w:b/>
                <w:bCs/>
              </w:rPr>
              <w:t xml:space="preserve">u </w:t>
            </w:r>
            <w:r w:rsidRPr="00666ACD">
              <w:rPr>
                <w:rFonts w:ascii="Times New Roman" w:hAnsi="Times New Roman"/>
                <w:b/>
                <w:bCs/>
              </w:rPr>
              <w:t>– 28. listopad</w:t>
            </w:r>
            <w:r w:rsidR="00AB1AFD">
              <w:rPr>
                <w:rFonts w:ascii="Times New Roman" w:hAnsi="Times New Roman"/>
                <w:b/>
                <w:bCs/>
              </w:rPr>
              <w:t>u</w:t>
            </w:r>
          </w:p>
        </w:tc>
        <w:tc>
          <w:tcPr>
            <w:tcW w:w="4464" w:type="dxa"/>
            <w:shd w:val="clear" w:color="auto" w:fill="auto"/>
          </w:tcPr>
          <w:p w14:paraId="7901ED4F" w14:textId="2D40B400" w:rsidR="00656CDA" w:rsidRPr="00666ACD" w:rsidRDefault="00E95F33" w:rsidP="00B50CDC">
            <w:pPr>
              <w:rPr>
                <w:rFonts w:ascii="Times New Roman" w:hAnsi="Times New Roman"/>
              </w:rPr>
            </w:pPr>
            <w:r w:rsidRPr="00666ACD">
              <w:rPr>
                <w:rFonts w:ascii="Times New Roman" w:hAnsi="Times New Roman"/>
              </w:rPr>
              <w:t>Aplikace: filtrování</w:t>
            </w:r>
          </w:p>
        </w:tc>
      </w:tr>
      <w:tr w:rsidR="00656CDA" w:rsidRPr="00666ACD" w14:paraId="7A4D27B1" w14:textId="77777777" w:rsidTr="00914530">
        <w:tc>
          <w:tcPr>
            <w:tcW w:w="4463" w:type="dxa"/>
            <w:shd w:val="clear" w:color="auto" w:fill="auto"/>
          </w:tcPr>
          <w:p w14:paraId="62645A75" w14:textId="4D03D774" w:rsidR="00656CDA" w:rsidRPr="00666ACD" w:rsidRDefault="006521FD" w:rsidP="00B50CDC">
            <w:pPr>
              <w:rPr>
                <w:rFonts w:ascii="Times New Roman" w:hAnsi="Times New Roman"/>
                <w:b/>
                <w:bCs/>
              </w:rPr>
            </w:pPr>
            <w:r w:rsidRPr="00666ACD">
              <w:rPr>
                <w:rFonts w:ascii="Times New Roman" w:hAnsi="Times New Roman"/>
                <w:b/>
                <w:bCs/>
              </w:rPr>
              <w:t>29. listopad</w:t>
            </w:r>
            <w:r w:rsidR="00AB1AFD">
              <w:rPr>
                <w:rFonts w:ascii="Times New Roman" w:hAnsi="Times New Roman"/>
                <w:b/>
                <w:bCs/>
              </w:rPr>
              <w:t>u</w:t>
            </w:r>
            <w:r w:rsidRPr="00666ACD">
              <w:rPr>
                <w:rFonts w:ascii="Times New Roman" w:hAnsi="Times New Roman"/>
                <w:b/>
                <w:bCs/>
              </w:rPr>
              <w:t>– 5. prosince</w:t>
            </w:r>
          </w:p>
        </w:tc>
        <w:tc>
          <w:tcPr>
            <w:tcW w:w="4464" w:type="dxa"/>
            <w:shd w:val="clear" w:color="auto" w:fill="auto"/>
          </w:tcPr>
          <w:p w14:paraId="3EEF383C" w14:textId="1D063137" w:rsidR="00656CDA" w:rsidRPr="00666ACD" w:rsidRDefault="00E95F33" w:rsidP="00B50CDC">
            <w:pPr>
              <w:rPr>
                <w:rFonts w:ascii="Times New Roman" w:hAnsi="Times New Roman"/>
              </w:rPr>
            </w:pPr>
            <w:r w:rsidRPr="00666ACD">
              <w:rPr>
                <w:rFonts w:ascii="Times New Roman" w:hAnsi="Times New Roman"/>
              </w:rPr>
              <w:t>Aplikace: Projekty</w:t>
            </w:r>
            <w:r w:rsidR="001D0380" w:rsidRPr="00666ACD">
              <w:rPr>
                <w:rFonts w:ascii="Times New Roman" w:hAnsi="Times New Roman"/>
              </w:rPr>
              <w:t>; Metodika řešení práce</w:t>
            </w:r>
          </w:p>
        </w:tc>
      </w:tr>
      <w:tr w:rsidR="00656CDA" w:rsidRPr="00666ACD" w14:paraId="10A64C5E" w14:textId="77777777" w:rsidTr="00914530">
        <w:tc>
          <w:tcPr>
            <w:tcW w:w="4463" w:type="dxa"/>
            <w:shd w:val="clear" w:color="auto" w:fill="auto"/>
          </w:tcPr>
          <w:p w14:paraId="7CF89F98" w14:textId="275C6980" w:rsidR="00656CDA" w:rsidRPr="00666ACD" w:rsidRDefault="006521FD" w:rsidP="00B50CDC">
            <w:pPr>
              <w:rPr>
                <w:rFonts w:ascii="Times New Roman" w:hAnsi="Times New Roman"/>
                <w:b/>
                <w:bCs/>
              </w:rPr>
            </w:pPr>
            <w:r w:rsidRPr="00666ACD">
              <w:rPr>
                <w:rFonts w:ascii="Times New Roman" w:hAnsi="Times New Roman"/>
                <w:b/>
                <w:bCs/>
              </w:rPr>
              <w:t>6. prosince – 12. prosince</w:t>
            </w:r>
          </w:p>
        </w:tc>
        <w:tc>
          <w:tcPr>
            <w:tcW w:w="4464" w:type="dxa"/>
            <w:shd w:val="clear" w:color="auto" w:fill="auto"/>
          </w:tcPr>
          <w:p w14:paraId="690F7271" w14:textId="263012F0" w:rsidR="00656CDA" w:rsidRPr="00666ACD" w:rsidRDefault="00E95F33" w:rsidP="00B50CDC">
            <w:pPr>
              <w:rPr>
                <w:rFonts w:ascii="Times New Roman" w:hAnsi="Times New Roman"/>
              </w:rPr>
            </w:pPr>
            <w:r w:rsidRPr="00666ACD">
              <w:rPr>
                <w:rFonts w:ascii="Times New Roman" w:hAnsi="Times New Roman"/>
              </w:rPr>
              <w:t>Aplikace: základ zálohování</w:t>
            </w:r>
          </w:p>
        </w:tc>
      </w:tr>
      <w:tr w:rsidR="00656CDA" w:rsidRPr="00666ACD" w14:paraId="0474DEFF" w14:textId="77777777" w:rsidTr="00914530">
        <w:tc>
          <w:tcPr>
            <w:tcW w:w="4463" w:type="dxa"/>
            <w:shd w:val="clear" w:color="auto" w:fill="auto"/>
          </w:tcPr>
          <w:p w14:paraId="56CC7A87" w14:textId="56F43ACD" w:rsidR="00656CDA" w:rsidRPr="00666ACD" w:rsidRDefault="006521FD" w:rsidP="00B50CDC">
            <w:pPr>
              <w:rPr>
                <w:rFonts w:ascii="Times New Roman" w:hAnsi="Times New Roman"/>
                <w:b/>
                <w:bCs/>
              </w:rPr>
            </w:pPr>
            <w:r w:rsidRPr="00666ACD">
              <w:rPr>
                <w:rFonts w:ascii="Times New Roman" w:hAnsi="Times New Roman"/>
                <w:b/>
                <w:bCs/>
              </w:rPr>
              <w:t>13. prosince – 19. prosince</w:t>
            </w:r>
          </w:p>
        </w:tc>
        <w:tc>
          <w:tcPr>
            <w:tcW w:w="4464" w:type="dxa"/>
            <w:shd w:val="clear" w:color="auto" w:fill="auto"/>
          </w:tcPr>
          <w:p w14:paraId="7D8578B6" w14:textId="48ADD159" w:rsidR="00656CDA" w:rsidRPr="00666ACD" w:rsidRDefault="00E95F33" w:rsidP="00B50CDC">
            <w:pPr>
              <w:rPr>
                <w:rFonts w:ascii="Times New Roman" w:hAnsi="Times New Roman"/>
              </w:rPr>
            </w:pPr>
            <w:r w:rsidRPr="00666ACD">
              <w:rPr>
                <w:rFonts w:ascii="Times New Roman" w:hAnsi="Times New Roman"/>
              </w:rPr>
              <w:t>Aplikace: dokončení zálohování</w:t>
            </w:r>
          </w:p>
        </w:tc>
      </w:tr>
      <w:tr w:rsidR="00656CDA" w:rsidRPr="00666ACD" w14:paraId="6D6A7506" w14:textId="77777777" w:rsidTr="00914530">
        <w:tc>
          <w:tcPr>
            <w:tcW w:w="4463" w:type="dxa"/>
            <w:shd w:val="clear" w:color="auto" w:fill="auto"/>
          </w:tcPr>
          <w:p w14:paraId="129BA04D" w14:textId="02E37982" w:rsidR="00656CDA" w:rsidRPr="00666ACD" w:rsidRDefault="006521FD" w:rsidP="00B50CDC">
            <w:pPr>
              <w:rPr>
                <w:rFonts w:ascii="Times New Roman" w:hAnsi="Times New Roman"/>
                <w:b/>
                <w:bCs/>
              </w:rPr>
            </w:pPr>
            <w:r w:rsidRPr="00666ACD">
              <w:rPr>
                <w:rFonts w:ascii="Times New Roman" w:hAnsi="Times New Roman"/>
                <w:b/>
                <w:bCs/>
              </w:rPr>
              <w:t>20. prosince – 26. prosince</w:t>
            </w:r>
          </w:p>
        </w:tc>
        <w:tc>
          <w:tcPr>
            <w:tcW w:w="4464" w:type="dxa"/>
            <w:shd w:val="clear" w:color="auto" w:fill="auto"/>
          </w:tcPr>
          <w:p w14:paraId="77615E45" w14:textId="1DAD8E47" w:rsidR="00656CDA" w:rsidRPr="00666ACD" w:rsidRDefault="00656CDA" w:rsidP="00B50CDC">
            <w:pPr>
              <w:rPr>
                <w:rFonts w:ascii="Times New Roman" w:hAnsi="Times New Roman"/>
              </w:rPr>
            </w:pPr>
          </w:p>
        </w:tc>
      </w:tr>
      <w:tr w:rsidR="00656CDA" w:rsidRPr="00666ACD" w14:paraId="2A7D6968" w14:textId="77777777" w:rsidTr="00914530">
        <w:tc>
          <w:tcPr>
            <w:tcW w:w="4463" w:type="dxa"/>
            <w:shd w:val="clear" w:color="auto" w:fill="auto"/>
          </w:tcPr>
          <w:p w14:paraId="2818600A" w14:textId="73E88452" w:rsidR="006521FD" w:rsidRPr="00666ACD" w:rsidRDefault="006521FD" w:rsidP="00B50CDC">
            <w:pPr>
              <w:rPr>
                <w:rFonts w:ascii="Times New Roman" w:hAnsi="Times New Roman"/>
              </w:rPr>
            </w:pPr>
            <w:r w:rsidRPr="00666ACD">
              <w:rPr>
                <w:rFonts w:ascii="Times New Roman" w:hAnsi="Times New Roman"/>
                <w:b/>
                <w:bCs/>
              </w:rPr>
              <w:t>27. prosince – 2. ledna 2022</w:t>
            </w:r>
          </w:p>
        </w:tc>
        <w:tc>
          <w:tcPr>
            <w:tcW w:w="4464" w:type="dxa"/>
            <w:shd w:val="clear" w:color="auto" w:fill="auto"/>
          </w:tcPr>
          <w:p w14:paraId="4A293906" w14:textId="77777777" w:rsidR="00656CDA" w:rsidRPr="00666ACD" w:rsidRDefault="00656CDA" w:rsidP="00B50CDC">
            <w:pPr>
              <w:rPr>
                <w:rFonts w:ascii="Times New Roman" w:hAnsi="Times New Roman"/>
              </w:rPr>
            </w:pPr>
          </w:p>
        </w:tc>
      </w:tr>
      <w:tr w:rsidR="00656CDA" w:rsidRPr="00666ACD" w14:paraId="5DF6DD44" w14:textId="77777777" w:rsidTr="00914530">
        <w:tc>
          <w:tcPr>
            <w:tcW w:w="4463" w:type="dxa"/>
            <w:shd w:val="clear" w:color="auto" w:fill="auto"/>
          </w:tcPr>
          <w:p w14:paraId="28418689" w14:textId="7240F4A0" w:rsidR="00656CDA" w:rsidRPr="00666ACD" w:rsidRDefault="006521FD" w:rsidP="00B50CDC">
            <w:pPr>
              <w:rPr>
                <w:rFonts w:ascii="Times New Roman" w:hAnsi="Times New Roman"/>
                <w:b/>
                <w:bCs/>
              </w:rPr>
            </w:pPr>
            <w:r w:rsidRPr="00666ACD">
              <w:rPr>
                <w:rFonts w:ascii="Times New Roman" w:hAnsi="Times New Roman"/>
                <w:b/>
                <w:bCs/>
              </w:rPr>
              <w:t>3. ledna – 9. ledna</w:t>
            </w:r>
          </w:p>
        </w:tc>
        <w:tc>
          <w:tcPr>
            <w:tcW w:w="4464" w:type="dxa"/>
            <w:shd w:val="clear" w:color="auto" w:fill="auto"/>
          </w:tcPr>
          <w:p w14:paraId="74D301BE" w14:textId="57B07912" w:rsidR="00656CDA" w:rsidRPr="00666ACD" w:rsidRDefault="00AA19EE" w:rsidP="00B50CDC">
            <w:pPr>
              <w:rPr>
                <w:rFonts w:ascii="Times New Roman" w:hAnsi="Times New Roman"/>
              </w:rPr>
            </w:pPr>
            <w:r w:rsidRPr="00666ACD">
              <w:rPr>
                <w:rFonts w:ascii="Times New Roman" w:hAnsi="Times New Roman"/>
              </w:rPr>
              <w:t>Aplikace: více starších záloh</w:t>
            </w:r>
          </w:p>
        </w:tc>
      </w:tr>
      <w:tr w:rsidR="006521FD" w:rsidRPr="00666ACD" w14:paraId="4F672B6F" w14:textId="77777777" w:rsidTr="00914530">
        <w:tc>
          <w:tcPr>
            <w:tcW w:w="4463" w:type="dxa"/>
            <w:shd w:val="clear" w:color="auto" w:fill="auto"/>
          </w:tcPr>
          <w:p w14:paraId="2D296DFA" w14:textId="753C0AAC" w:rsidR="006521FD" w:rsidRPr="00666ACD" w:rsidRDefault="006521FD" w:rsidP="006521FD">
            <w:pPr>
              <w:rPr>
                <w:rFonts w:ascii="Times New Roman" w:hAnsi="Times New Roman"/>
                <w:b/>
                <w:bCs/>
              </w:rPr>
            </w:pPr>
            <w:r w:rsidRPr="00666ACD">
              <w:rPr>
                <w:rFonts w:ascii="Times New Roman" w:hAnsi="Times New Roman"/>
                <w:b/>
                <w:bCs/>
              </w:rPr>
              <w:t>10. ledna – 16. ledna</w:t>
            </w:r>
          </w:p>
        </w:tc>
        <w:tc>
          <w:tcPr>
            <w:tcW w:w="4464" w:type="dxa"/>
            <w:shd w:val="clear" w:color="auto" w:fill="auto"/>
          </w:tcPr>
          <w:p w14:paraId="296CD654" w14:textId="5FDC6458" w:rsidR="006521FD" w:rsidRPr="00666ACD" w:rsidRDefault="00AA19EE" w:rsidP="00B50CDC">
            <w:pPr>
              <w:rPr>
                <w:rFonts w:ascii="Times New Roman" w:hAnsi="Times New Roman"/>
              </w:rPr>
            </w:pPr>
            <w:r w:rsidRPr="00666ACD">
              <w:rPr>
                <w:rFonts w:ascii="Times New Roman" w:hAnsi="Times New Roman"/>
              </w:rPr>
              <w:t>Aplikace: Obno</w:t>
            </w:r>
            <w:r w:rsidR="00793085">
              <w:rPr>
                <w:rFonts w:ascii="Times New Roman" w:hAnsi="Times New Roman"/>
              </w:rPr>
              <w:t>vo</w:t>
            </w:r>
            <w:r w:rsidRPr="00666ACD">
              <w:rPr>
                <w:rFonts w:ascii="Times New Roman" w:hAnsi="Times New Roman"/>
              </w:rPr>
              <w:t>vání</w:t>
            </w:r>
          </w:p>
        </w:tc>
      </w:tr>
      <w:tr w:rsidR="006521FD" w:rsidRPr="00666ACD" w14:paraId="3B3561D9" w14:textId="77777777" w:rsidTr="00914530">
        <w:tc>
          <w:tcPr>
            <w:tcW w:w="4463" w:type="dxa"/>
            <w:shd w:val="clear" w:color="auto" w:fill="auto"/>
          </w:tcPr>
          <w:p w14:paraId="77C90377" w14:textId="11FCE115" w:rsidR="006521FD" w:rsidRPr="00666ACD" w:rsidRDefault="006521FD" w:rsidP="00B50CDC">
            <w:pPr>
              <w:rPr>
                <w:rFonts w:ascii="Times New Roman" w:hAnsi="Times New Roman"/>
                <w:b/>
                <w:bCs/>
              </w:rPr>
            </w:pPr>
            <w:r w:rsidRPr="00666ACD">
              <w:rPr>
                <w:rFonts w:ascii="Times New Roman" w:hAnsi="Times New Roman"/>
                <w:b/>
                <w:bCs/>
              </w:rPr>
              <w:t>17. ledna – 23. ledna</w:t>
            </w:r>
          </w:p>
        </w:tc>
        <w:tc>
          <w:tcPr>
            <w:tcW w:w="4464" w:type="dxa"/>
            <w:shd w:val="clear" w:color="auto" w:fill="auto"/>
          </w:tcPr>
          <w:p w14:paraId="7596F4AC" w14:textId="7CFD78BF" w:rsidR="006521FD" w:rsidRPr="00666ACD" w:rsidRDefault="00AA19EE" w:rsidP="00B50CDC">
            <w:pPr>
              <w:rPr>
                <w:rFonts w:ascii="Times New Roman" w:hAnsi="Times New Roman"/>
              </w:rPr>
            </w:pPr>
            <w:r w:rsidRPr="00666ACD">
              <w:rPr>
                <w:rFonts w:ascii="Times New Roman" w:hAnsi="Times New Roman"/>
              </w:rPr>
              <w:t>Aplikace: Simulace zálohování</w:t>
            </w:r>
          </w:p>
        </w:tc>
      </w:tr>
      <w:tr w:rsidR="006521FD" w:rsidRPr="00666ACD" w14:paraId="7AF1DD75" w14:textId="77777777" w:rsidTr="00914530">
        <w:tc>
          <w:tcPr>
            <w:tcW w:w="4463" w:type="dxa"/>
            <w:shd w:val="clear" w:color="auto" w:fill="auto"/>
          </w:tcPr>
          <w:p w14:paraId="22B701CA" w14:textId="257FBA0A" w:rsidR="006521FD" w:rsidRPr="00666ACD" w:rsidRDefault="006521FD" w:rsidP="00B50CDC">
            <w:pPr>
              <w:rPr>
                <w:rFonts w:ascii="Times New Roman" w:hAnsi="Times New Roman"/>
                <w:b/>
                <w:bCs/>
              </w:rPr>
            </w:pPr>
            <w:r w:rsidRPr="00666ACD">
              <w:rPr>
                <w:rFonts w:ascii="Times New Roman" w:hAnsi="Times New Roman"/>
                <w:b/>
                <w:bCs/>
              </w:rPr>
              <w:t>24. ledna – 30. ledna</w:t>
            </w:r>
          </w:p>
        </w:tc>
        <w:tc>
          <w:tcPr>
            <w:tcW w:w="4464" w:type="dxa"/>
            <w:shd w:val="clear" w:color="auto" w:fill="auto"/>
          </w:tcPr>
          <w:p w14:paraId="61CC7002" w14:textId="4B186B30" w:rsidR="006521FD" w:rsidRPr="00666ACD" w:rsidRDefault="00AA19EE" w:rsidP="00B50CDC">
            <w:pPr>
              <w:rPr>
                <w:rFonts w:ascii="Times New Roman" w:hAnsi="Times New Roman"/>
              </w:rPr>
            </w:pPr>
            <w:r w:rsidRPr="00666ACD">
              <w:rPr>
                <w:rFonts w:ascii="Times New Roman" w:hAnsi="Times New Roman"/>
              </w:rPr>
              <w:t>Aplikace: rezervní čas pro funkcionalitu</w:t>
            </w:r>
          </w:p>
        </w:tc>
      </w:tr>
      <w:tr w:rsidR="006521FD" w:rsidRPr="00666ACD" w14:paraId="7BBE80C8" w14:textId="77777777" w:rsidTr="00914530">
        <w:tc>
          <w:tcPr>
            <w:tcW w:w="4463" w:type="dxa"/>
            <w:shd w:val="clear" w:color="auto" w:fill="auto"/>
          </w:tcPr>
          <w:p w14:paraId="017D46D5" w14:textId="58E03D75" w:rsidR="006521FD" w:rsidRPr="00666ACD" w:rsidRDefault="006521FD" w:rsidP="00B50CDC">
            <w:pPr>
              <w:rPr>
                <w:rFonts w:ascii="Times New Roman" w:hAnsi="Times New Roman"/>
                <w:b/>
                <w:bCs/>
              </w:rPr>
            </w:pPr>
            <w:r w:rsidRPr="00666ACD">
              <w:rPr>
                <w:rFonts w:ascii="Times New Roman" w:hAnsi="Times New Roman"/>
                <w:b/>
                <w:bCs/>
              </w:rPr>
              <w:t>31. ledna – 6. února</w:t>
            </w:r>
          </w:p>
        </w:tc>
        <w:tc>
          <w:tcPr>
            <w:tcW w:w="4464" w:type="dxa"/>
            <w:shd w:val="clear" w:color="auto" w:fill="auto"/>
          </w:tcPr>
          <w:p w14:paraId="3E130BF5" w14:textId="02D4F8F7" w:rsidR="006521FD" w:rsidRPr="00666ACD" w:rsidRDefault="00AA19EE" w:rsidP="00B50CDC">
            <w:pPr>
              <w:rPr>
                <w:rFonts w:ascii="Times New Roman" w:hAnsi="Times New Roman"/>
              </w:rPr>
            </w:pPr>
            <w:r w:rsidRPr="00666ACD">
              <w:rPr>
                <w:rFonts w:ascii="Times New Roman" w:hAnsi="Times New Roman"/>
              </w:rPr>
              <w:t>Aplikace: rezervní čas pro funkcionalitu</w:t>
            </w:r>
          </w:p>
        </w:tc>
      </w:tr>
      <w:tr w:rsidR="006521FD" w:rsidRPr="00666ACD" w14:paraId="1FA88FA5" w14:textId="77777777" w:rsidTr="00914530">
        <w:tc>
          <w:tcPr>
            <w:tcW w:w="4463" w:type="dxa"/>
            <w:shd w:val="clear" w:color="auto" w:fill="auto"/>
          </w:tcPr>
          <w:p w14:paraId="217EDB14" w14:textId="484B601A" w:rsidR="006521FD" w:rsidRPr="00666ACD" w:rsidRDefault="006521FD" w:rsidP="00B50CDC">
            <w:pPr>
              <w:rPr>
                <w:rFonts w:ascii="Times New Roman" w:hAnsi="Times New Roman"/>
                <w:b/>
                <w:bCs/>
              </w:rPr>
            </w:pPr>
            <w:r w:rsidRPr="00666ACD">
              <w:rPr>
                <w:rFonts w:ascii="Times New Roman" w:hAnsi="Times New Roman"/>
                <w:b/>
                <w:bCs/>
              </w:rPr>
              <w:t>7. února – 13. února</w:t>
            </w:r>
          </w:p>
        </w:tc>
        <w:tc>
          <w:tcPr>
            <w:tcW w:w="4464" w:type="dxa"/>
            <w:shd w:val="clear" w:color="auto" w:fill="auto"/>
          </w:tcPr>
          <w:p w14:paraId="1AA74FAE" w14:textId="282C2D9D" w:rsidR="006521FD" w:rsidRPr="00666ACD" w:rsidRDefault="00AA19EE" w:rsidP="00B50CDC">
            <w:pPr>
              <w:rPr>
                <w:rFonts w:ascii="Times New Roman" w:hAnsi="Times New Roman"/>
              </w:rPr>
            </w:pPr>
            <w:r w:rsidRPr="00666ACD">
              <w:rPr>
                <w:rFonts w:ascii="Times New Roman" w:hAnsi="Times New Roman"/>
              </w:rPr>
              <w:t>Aplikace: Design UI</w:t>
            </w:r>
          </w:p>
        </w:tc>
      </w:tr>
      <w:tr w:rsidR="006521FD" w:rsidRPr="00666ACD" w14:paraId="285C7088" w14:textId="77777777" w:rsidTr="00914530">
        <w:tc>
          <w:tcPr>
            <w:tcW w:w="4463" w:type="dxa"/>
            <w:shd w:val="clear" w:color="auto" w:fill="auto"/>
          </w:tcPr>
          <w:p w14:paraId="65F0E772" w14:textId="0F3EEAD0" w:rsidR="006521FD" w:rsidRPr="00666ACD" w:rsidRDefault="006521FD" w:rsidP="00B50CDC">
            <w:pPr>
              <w:rPr>
                <w:rFonts w:ascii="Times New Roman" w:hAnsi="Times New Roman"/>
              </w:rPr>
            </w:pPr>
            <w:r w:rsidRPr="00666ACD">
              <w:rPr>
                <w:rFonts w:ascii="Times New Roman" w:hAnsi="Times New Roman"/>
                <w:b/>
                <w:bCs/>
              </w:rPr>
              <w:t>14. února – 20. února</w:t>
            </w:r>
          </w:p>
        </w:tc>
        <w:tc>
          <w:tcPr>
            <w:tcW w:w="4464" w:type="dxa"/>
            <w:shd w:val="clear" w:color="auto" w:fill="auto"/>
          </w:tcPr>
          <w:p w14:paraId="65EBF680" w14:textId="301F4DAB" w:rsidR="006521FD" w:rsidRPr="00666ACD" w:rsidRDefault="00AA19EE" w:rsidP="00B50CDC">
            <w:pPr>
              <w:rPr>
                <w:rFonts w:ascii="Times New Roman" w:hAnsi="Times New Roman"/>
                <w:b/>
                <w:bCs/>
              </w:rPr>
            </w:pPr>
            <w:r w:rsidRPr="00666ACD">
              <w:rPr>
                <w:rFonts w:ascii="Times New Roman" w:hAnsi="Times New Roman"/>
                <w:b/>
                <w:bCs/>
              </w:rPr>
              <w:t>Aplikace: Dokončení designu UI</w:t>
            </w:r>
          </w:p>
        </w:tc>
      </w:tr>
      <w:tr w:rsidR="006521FD" w:rsidRPr="00666ACD" w14:paraId="20CA8CB7" w14:textId="77777777" w:rsidTr="00914530">
        <w:tc>
          <w:tcPr>
            <w:tcW w:w="4463" w:type="dxa"/>
            <w:shd w:val="clear" w:color="auto" w:fill="auto"/>
          </w:tcPr>
          <w:p w14:paraId="7E2ECEF2" w14:textId="01B45B34" w:rsidR="006521FD" w:rsidRPr="00666ACD" w:rsidRDefault="006521FD" w:rsidP="00B50CDC">
            <w:pPr>
              <w:rPr>
                <w:rFonts w:ascii="Times New Roman" w:hAnsi="Times New Roman"/>
                <w:b/>
                <w:bCs/>
              </w:rPr>
            </w:pPr>
            <w:r w:rsidRPr="00666ACD">
              <w:rPr>
                <w:rFonts w:ascii="Times New Roman" w:hAnsi="Times New Roman"/>
                <w:b/>
                <w:bCs/>
              </w:rPr>
              <w:t>21. února – 27. února</w:t>
            </w:r>
          </w:p>
        </w:tc>
        <w:tc>
          <w:tcPr>
            <w:tcW w:w="4464" w:type="dxa"/>
            <w:shd w:val="clear" w:color="auto" w:fill="auto"/>
          </w:tcPr>
          <w:p w14:paraId="64C626C7" w14:textId="04966A3F" w:rsidR="006521FD" w:rsidRPr="00666ACD" w:rsidRDefault="00AA19EE" w:rsidP="00B50CDC">
            <w:pPr>
              <w:rPr>
                <w:rFonts w:ascii="Times New Roman" w:hAnsi="Times New Roman"/>
              </w:rPr>
            </w:pPr>
            <w:r w:rsidRPr="00666ACD">
              <w:rPr>
                <w:rFonts w:ascii="Times New Roman" w:hAnsi="Times New Roman"/>
              </w:rPr>
              <w:t>Práce: Vlastní řešení práce, popis vytvořené práce</w:t>
            </w:r>
          </w:p>
        </w:tc>
      </w:tr>
      <w:tr w:rsidR="006521FD" w:rsidRPr="00666ACD" w14:paraId="32ACCF48" w14:textId="77777777" w:rsidTr="00914530">
        <w:tc>
          <w:tcPr>
            <w:tcW w:w="4463" w:type="dxa"/>
            <w:shd w:val="clear" w:color="auto" w:fill="auto"/>
          </w:tcPr>
          <w:p w14:paraId="1D7FE08D" w14:textId="116F6829" w:rsidR="006521FD" w:rsidRPr="00666ACD" w:rsidRDefault="006521FD" w:rsidP="00B50CDC">
            <w:pPr>
              <w:rPr>
                <w:rFonts w:ascii="Times New Roman" w:hAnsi="Times New Roman"/>
                <w:b/>
                <w:bCs/>
              </w:rPr>
            </w:pPr>
            <w:r w:rsidRPr="00666ACD">
              <w:rPr>
                <w:rFonts w:ascii="Times New Roman" w:hAnsi="Times New Roman"/>
                <w:b/>
                <w:bCs/>
              </w:rPr>
              <w:t>28. února – 6. března</w:t>
            </w:r>
          </w:p>
        </w:tc>
        <w:tc>
          <w:tcPr>
            <w:tcW w:w="4464" w:type="dxa"/>
            <w:shd w:val="clear" w:color="auto" w:fill="auto"/>
          </w:tcPr>
          <w:p w14:paraId="4DD655F7" w14:textId="1DC5CAC5" w:rsidR="006521FD" w:rsidRPr="00666ACD" w:rsidRDefault="00AA19EE" w:rsidP="00B50CDC">
            <w:pPr>
              <w:rPr>
                <w:rFonts w:ascii="Times New Roman" w:hAnsi="Times New Roman"/>
              </w:rPr>
            </w:pPr>
            <w:r w:rsidRPr="00666ACD">
              <w:rPr>
                <w:rFonts w:ascii="Times New Roman" w:hAnsi="Times New Roman"/>
              </w:rPr>
              <w:t>Aplikace a práce: Testování</w:t>
            </w:r>
          </w:p>
        </w:tc>
      </w:tr>
      <w:tr w:rsidR="006521FD" w:rsidRPr="00666ACD" w14:paraId="4D8BE24E" w14:textId="77777777" w:rsidTr="00914530">
        <w:tc>
          <w:tcPr>
            <w:tcW w:w="4463" w:type="dxa"/>
            <w:shd w:val="clear" w:color="auto" w:fill="auto"/>
          </w:tcPr>
          <w:p w14:paraId="123EE1AC" w14:textId="316188F4" w:rsidR="006521FD" w:rsidRPr="00666ACD" w:rsidRDefault="006521FD" w:rsidP="00B50CDC">
            <w:pPr>
              <w:rPr>
                <w:rFonts w:ascii="Times New Roman" w:hAnsi="Times New Roman"/>
                <w:b/>
                <w:bCs/>
              </w:rPr>
            </w:pPr>
            <w:r w:rsidRPr="00666ACD">
              <w:rPr>
                <w:rFonts w:ascii="Times New Roman" w:hAnsi="Times New Roman"/>
                <w:b/>
                <w:bCs/>
              </w:rPr>
              <w:t>7. března – 13. března</w:t>
            </w:r>
          </w:p>
        </w:tc>
        <w:tc>
          <w:tcPr>
            <w:tcW w:w="4464" w:type="dxa"/>
            <w:shd w:val="clear" w:color="auto" w:fill="auto"/>
          </w:tcPr>
          <w:p w14:paraId="11643D2F" w14:textId="0AD9542C" w:rsidR="006521FD" w:rsidRPr="00666ACD" w:rsidRDefault="00AA19EE" w:rsidP="00B50CDC">
            <w:pPr>
              <w:rPr>
                <w:rFonts w:ascii="Times New Roman" w:hAnsi="Times New Roman"/>
              </w:rPr>
            </w:pPr>
            <w:r w:rsidRPr="00666ACD">
              <w:rPr>
                <w:rFonts w:ascii="Times New Roman" w:hAnsi="Times New Roman"/>
              </w:rPr>
              <w:t>Práce: Shrnutí a závěr</w:t>
            </w:r>
          </w:p>
        </w:tc>
      </w:tr>
      <w:tr w:rsidR="006521FD" w:rsidRPr="00666ACD" w14:paraId="48CC9317" w14:textId="77777777" w:rsidTr="00914530">
        <w:tc>
          <w:tcPr>
            <w:tcW w:w="4463" w:type="dxa"/>
            <w:shd w:val="clear" w:color="auto" w:fill="auto"/>
          </w:tcPr>
          <w:p w14:paraId="3527FB29" w14:textId="118CBC85" w:rsidR="006521FD" w:rsidRPr="00666ACD" w:rsidRDefault="006521FD" w:rsidP="00B50CDC">
            <w:pPr>
              <w:rPr>
                <w:rFonts w:ascii="Times New Roman" w:hAnsi="Times New Roman"/>
                <w:b/>
                <w:bCs/>
              </w:rPr>
            </w:pPr>
            <w:r w:rsidRPr="00666ACD">
              <w:rPr>
                <w:rFonts w:ascii="Times New Roman" w:hAnsi="Times New Roman"/>
                <w:b/>
                <w:bCs/>
              </w:rPr>
              <w:t>14. března – 20. března</w:t>
            </w:r>
          </w:p>
        </w:tc>
        <w:tc>
          <w:tcPr>
            <w:tcW w:w="4464" w:type="dxa"/>
            <w:shd w:val="clear" w:color="auto" w:fill="auto"/>
          </w:tcPr>
          <w:p w14:paraId="59DB2FFB" w14:textId="63845DF2" w:rsidR="006521FD" w:rsidRPr="00666ACD" w:rsidRDefault="00E95F33" w:rsidP="00B50CDC">
            <w:pPr>
              <w:rPr>
                <w:rFonts w:ascii="Times New Roman" w:hAnsi="Times New Roman"/>
              </w:rPr>
            </w:pPr>
            <w:r w:rsidRPr="00666ACD">
              <w:rPr>
                <w:rFonts w:ascii="Times New Roman" w:hAnsi="Times New Roman"/>
              </w:rPr>
              <w:t>Stylistika a gramatická úprava</w:t>
            </w:r>
          </w:p>
        </w:tc>
      </w:tr>
      <w:tr w:rsidR="006521FD" w:rsidRPr="00666ACD" w14:paraId="23236C32" w14:textId="77777777" w:rsidTr="00914530">
        <w:tc>
          <w:tcPr>
            <w:tcW w:w="4463" w:type="dxa"/>
            <w:shd w:val="clear" w:color="auto" w:fill="auto"/>
          </w:tcPr>
          <w:p w14:paraId="3F5046A0" w14:textId="534CEE32" w:rsidR="006521FD" w:rsidRPr="00666ACD" w:rsidRDefault="006521FD" w:rsidP="00B50CDC">
            <w:pPr>
              <w:rPr>
                <w:rFonts w:ascii="Times New Roman" w:hAnsi="Times New Roman"/>
                <w:b/>
                <w:bCs/>
              </w:rPr>
            </w:pPr>
            <w:r w:rsidRPr="00666ACD">
              <w:rPr>
                <w:rFonts w:ascii="Times New Roman" w:hAnsi="Times New Roman"/>
                <w:b/>
                <w:bCs/>
              </w:rPr>
              <w:t>21. března – 27. března</w:t>
            </w:r>
          </w:p>
        </w:tc>
        <w:tc>
          <w:tcPr>
            <w:tcW w:w="4464" w:type="dxa"/>
            <w:shd w:val="clear" w:color="auto" w:fill="auto"/>
          </w:tcPr>
          <w:p w14:paraId="05B24591" w14:textId="71520DBB" w:rsidR="006521FD" w:rsidRPr="00666ACD" w:rsidRDefault="00E95F33" w:rsidP="00B50CDC">
            <w:pPr>
              <w:rPr>
                <w:rFonts w:ascii="Times New Roman" w:hAnsi="Times New Roman"/>
              </w:rPr>
            </w:pPr>
            <w:r w:rsidRPr="00666ACD">
              <w:rPr>
                <w:rFonts w:ascii="Times New Roman" w:hAnsi="Times New Roman"/>
              </w:rPr>
              <w:t>Finální úpravy</w:t>
            </w:r>
          </w:p>
        </w:tc>
      </w:tr>
      <w:tr w:rsidR="006521FD" w:rsidRPr="00666ACD" w14:paraId="3D0B30C8" w14:textId="77777777" w:rsidTr="00914530">
        <w:tc>
          <w:tcPr>
            <w:tcW w:w="4463" w:type="dxa"/>
            <w:shd w:val="clear" w:color="auto" w:fill="auto"/>
          </w:tcPr>
          <w:p w14:paraId="1FEEEC10" w14:textId="2AE4416A" w:rsidR="006521FD" w:rsidRPr="00666ACD" w:rsidRDefault="006521FD" w:rsidP="00B50CDC">
            <w:pPr>
              <w:rPr>
                <w:rFonts w:ascii="Times New Roman" w:hAnsi="Times New Roman"/>
                <w:b/>
                <w:bCs/>
              </w:rPr>
            </w:pPr>
            <w:r w:rsidRPr="00666ACD">
              <w:rPr>
                <w:rFonts w:ascii="Times New Roman" w:hAnsi="Times New Roman"/>
                <w:b/>
                <w:bCs/>
              </w:rPr>
              <w:t>28. března – 3. dubna</w:t>
            </w:r>
          </w:p>
        </w:tc>
        <w:tc>
          <w:tcPr>
            <w:tcW w:w="4464" w:type="dxa"/>
            <w:shd w:val="clear" w:color="auto" w:fill="auto"/>
          </w:tcPr>
          <w:p w14:paraId="2BE2F62F" w14:textId="2B0A67F9" w:rsidR="006521FD" w:rsidRPr="00666ACD" w:rsidRDefault="00E95F33" w:rsidP="00B50CDC">
            <w:pPr>
              <w:rPr>
                <w:rFonts w:ascii="Times New Roman" w:hAnsi="Times New Roman"/>
              </w:rPr>
            </w:pPr>
            <w:r w:rsidRPr="00666ACD">
              <w:rPr>
                <w:rFonts w:ascii="Times New Roman" w:hAnsi="Times New Roman"/>
              </w:rPr>
              <w:t>Odevzdání bakalářské práce vedoucímu</w:t>
            </w:r>
          </w:p>
        </w:tc>
      </w:tr>
      <w:tr w:rsidR="006521FD" w:rsidRPr="00666ACD" w14:paraId="0893EA2C" w14:textId="77777777" w:rsidTr="00914530">
        <w:tc>
          <w:tcPr>
            <w:tcW w:w="4463" w:type="dxa"/>
            <w:shd w:val="clear" w:color="auto" w:fill="auto"/>
          </w:tcPr>
          <w:p w14:paraId="5466892D" w14:textId="65A79014" w:rsidR="006521FD" w:rsidRPr="00666ACD" w:rsidRDefault="006521FD" w:rsidP="00B50CDC">
            <w:pPr>
              <w:rPr>
                <w:rFonts w:ascii="Times New Roman" w:hAnsi="Times New Roman"/>
                <w:b/>
                <w:bCs/>
              </w:rPr>
            </w:pPr>
            <w:r w:rsidRPr="00666ACD">
              <w:rPr>
                <w:rFonts w:ascii="Times New Roman" w:hAnsi="Times New Roman"/>
                <w:b/>
                <w:bCs/>
              </w:rPr>
              <w:t>4. dubna – 10. dubna</w:t>
            </w:r>
          </w:p>
        </w:tc>
        <w:tc>
          <w:tcPr>
            <w:tcW w:w="4464" w:type="dxa"/>
            <w:shd w:val="clear" w:color="auto" w:fill="auto"/>
          </w:tcPr>
          <w:p w14:paraId="7CA95E4F" w14:textId="75AF3164" w:rsidR="006521FD" w:rsidRPr="00666ACD" w:rsidRDefault="00E95F33" w:rsidP="00B50CDC">
            <w:pPr>
              <w:rPr>
                <w:rFonts w:ascii="Times New Roman" w:hAnsi="Times New Roman"/>
              </w:rPr>
            </w:pPr>
            <w:r w:rsidRPr="00666ACD">
              <w:rPr>
                <w:rFonts w:ascii="Times New Roman" w:hAnsi="Times New Roman"/>
              </w:rPr>
              <w:t>Rezervní čas</w:t>
            </w:r>
          </w:p>
        </w:tc>
      </w:tr>
      <w:bookmarkEnd w:id="22"/>
      <w:bookmarkEnd w:id="23"/>
      <w:bookmarkEnd w:id="24"/>
    </w:tbl>
    <w:p w14:paraId="11BEF6CC" w14:textId="1794AC8D" w:rsidR="00CD5553" w:rsidRDefault="00FB75BF" w:rsidP="00CD5553">
      <w:pPr>
        <w:pStyle w:val="NadpisA"/>
      </w:pPr>
      <w:r>
        <w:br w:type="page"/>
      </w:r>
      <w:bookmarkStart w:id="39" w:name="_Toc104325596"/>
      <w:r w:rsidR="00CD5553">
        <w:lastRenderedPageBreak/>
        <w:t>Metodika řešení práce</w:t>
      </w:r>
      <w:bookmarkEnd w:id="39"/>
    </w:p>
    <w:p w14:paraId="3F71CEFC" w14:textId="3E6D8A5F" w:rsidR="00CD5553" w:rsidRDefault="00CD5553" w:rsidP="00CD5553">
      <w:pPr>
        <w:pStyle w:val="NadpisB"/>
      </w:pPr>
      <w:bookmarkStart w:id="40" w:name="_Toc104325597"/>
      <w:r>
        <w:t>Způsob implementace</w:t>
      </w:r>
      <w:bookmarkEnd w:id="40"/>
    </w:p>
    <w:p w14:paraId="5DC3DFCC" w14:textId="43938CD2" w:rsidR="00CD5553" w:rsidRPr="00CD5553" w:rsidRDefault="00807BD6" w:rsidP="000C68AF">
      <w:pPr>
        <w:pStyle w:val="normlntext"/>
      </w:pPr>
      <w:r>
        <w:t xml:space="preserve">Pro implementaci </w:t>
      </w:r>
      <w:r w:rsidR="00D2345A">
        <w:t>bude</w:t>
      </w:r>
      <w:r>
        <w:t xml:space="preserve"> vybrán </w:t>
      </w:r>
      <w:r w:rsidR="00D2345A">
        <w:t>i</w:t>
      </w:r>
      <w:r>
        <w:t xml:space="preserve">terativní model. </w:t>
      </w:r>
      <w:r w:rsidR="002A7274">
        <w:t xml:space="preserve">Iterativní model dělí životní cyklus softwaru na čtyři fáze. Výsledek každé iterace je spustitelná verze aplikace. </w:t>
      </w:r>
      <w:r w:rsidR="00C82924">
        <w:t>Ten poskytuje kontrolu nad implementací požadavků, pravidelně se</w:t>
      </w:r>
      <w:r w:rsidR="00CC31B8">
        <w:t xml:space="preserve"> </w:t>
      </w:r>
      <w:r w:rsidR="00C82924">
        <w:t xml:space="preserve">zákazníkem projednávají </w:t>
      </w:r>
      <w:r w:rsidR="00CC31B8">
        <w:t>jeho představy o funkcionalitách a o uživatelském prostředí aplikace.</w:t>
      </w:r>
      <w:r w:rsidR="002A0657">
        <w:t xml:space="preserve"> Dále se </w:t>
      </w:r>
      <w:r w:rsidR="00D2345A">
        <w:t>budou implementovat</w:t>
      </w:r>
      <w:r w:rsidR="00372773">
        <w:t xml:space="preserve"> nejdříve</w:t>
      </w:r>
      <w:r w:rsidR="002A0657">
        <w:t xml:space="preserve"> vytipované nejsložitější funkcionality pro snížení</w:t>
      </w:r>
      <w:r w:rsidR="00EE52A5">
        <w:t xml:space="preserve"> rizika, aby se </w:t>
      </w:r>
      <w:r w:rsidR="00372773">
        <w:t>zabránilo tomu, že by se aplikace ne</w:t>
      </w:r>
      <w:r w:rsidR="00EE52A5">
        <w:t>stihla včas.</w:t>
      </w:r>
      <w:r w:rsidR="00921D50">
        <w:t xml:space="preserve"> Nejsložitější funkcionality </w:t>
      </w:r>
      <w:r w:rsidR="00D2345A">
        <w:t>jsou</w:t>
      </w:r>
      <w:r w:rsidR="00921D50">
        <w:t xml:space="preserve"> vytipovány z předem připraveného risk listu.</w:t>
      </w:r>
    </w:p>
    <w:p w14:paraId="2BBD8C31" w14:textId="53307393" w:rsidR="00CD5553" w:rsidRDefault="00CD5553" w:rsidP="00CD5553">
      <w:pPr>
        <w:pStyle w:val="NadpisB"/>
      </w:pPr>
      <w:bookmarkStart w:id="41" w:name="_Toc104325598"/>
      <w:r>
        <w:t>Pravidelné konzultace s vedoucím práce</w:t>
      </w:r>
      <w:bookmarkEnd w:id="41"/>
    </w:p>
    <w:p w14:paraId="5549159D" w14:textId="1D58DF50" w:rsidR="00EE52A5" w:rsidRPr="00EE52A5" w:rsidRDefault="00EE52A5" w:rsidP="000C68AF">
      <w:pPr>
        <w:pStyle w:val="normlntext"/>
      </w:pPr>
      <w:r>
        <w:t xml:space="preserve">S vedoucím bakalářské práce </w:t>
      </w:r>
      <w:r w:rsidR="00D2345A">
        <w:t>budou</w:t>
      </w:r>
      <w:r>
        <w:t xml:space="preserve"> uskutečňovány pravidelné týdenní schůzky. Cílem těchto schůzek </w:t>
      </w:r>
      <w:r w:rsidR="00D2345A">
        <w:t>je</w:t>
      </w:r>
      <w:r>
        <w:t xml:space="preserve"> zajistit kontrolu postupu práce na aplikaci</w:t>
      </w:r>
      <w:r w:rsidR="00DA7B2E">
        <w:t xml:space="preserve">. Součástí schůzky </w:t>
      </w:r>
      <w:r w:rsidR="00D2345A">
        <w:t>je</w:t>
      </w:r>
      <w:r w:rsidR="00DA7B2E">
        <w:t xml:space="preserve"> taky konzultace nad řešenými problémy. </w:t>
      </w:r>
      <w:r w:rsidR="00372773">
        <w:t xml:space="preserve">Během konzultace se </w:t>
      </w:r>
      <w:r w:rsidR="00D2345A">
        <w:t>budou</w:t>
      </w:r>
      <w:r w:rsidR="001D4877">
        <w:t xml:space="preserve"> předvádět již hotové implantace a</w:t>
      </w:r>
      <w:r w:rsidR="00D2345A">
        <w:t xml:space="preserve"> navrhovat</w:t>
      </w:r>
      <w:r w:rsidR="00372773">
        <w:t xml:space="preserve"> další požadavky, které mají být naimplementovány do další schůzky</w:t>
      </w:r>
      <w:r w:rsidR="001D4877">
        <w:t>.</w:t>
      </w:r>
    </w:p>
    <w:p w14:paraId="21B8088C" w14:textId="7262FF74" w:rsidR="00CD5553" w:rsidRDefault="00CD5553" w:rsidP="00CD5553">
      <w:pPr>
        <w:pStyle w:val="NadpisB"/>
      </w:pPr>
      <w:bookmarkStart w:id="42" w:name="_Toc104325599"/>
      <w:r>
        <w:t>Eliminace rizik demo řešením</w:t>
      </w:r>
      <w:bookmarkEnd w:id="42"/>
    </w:p>
    <w:p w14:paraId="5AEEFAC7" w14:textId="0A8B9613" w:rsidR="00DA7B2E" w:rsidRPr="00DA7B2E" w:rsidRDefault="0093545A" w:rsidP="000C68AF">
      <w:pPr>
        <w:pStyle w:val="normlntext"/>
      </w:pPr>
      <w:r>
        <w:t xml:space="preserve">Vypracováním demo řešení </w:t>
      </w:r>
      <w:r w:rsidR="0020619C">
        <w:t>je</w:t>
      </w:r>
      <w:r>
        <w:t xml:space="preserve"> cílem p</w:t>
      </w:r>
      <w:r w:rsidR="00DA7B2E">
        <w:t>ro</w:t>
      </w:r>
      <w:r>
        <w:t xml:space="preserve"> snížení </w:t>
      </w:r>
      <w:r w:rsidR="00CC3A5F">
        <w:t>neúspěchu při</w:t>
      </w:r>
      <w:r>
        <w:t xml:space="preserve"> vývoj</w:t>
      </w:r>
      <w:r w:rsidR="00CC3A5F">
        <w:t>i</w:t>
      </w:r>
      <w:r>
        <w:t xml:space="preserve"> aplikace.</w:t>
      </w:r>
      <w:r w:rsidR="00CC3A5F">
        <w:t xml:space="preserve"> Účelem </w:t>
      </w:r>
      <w:r w:rsidR="0020619C">
        <w:t>bude</w:t>
      </w:r>
      <w:r w:rsidR="00CC3A5F">
        <w:t xml:space="preserve"> vyzkoušet implementovat složitější funkcionalitu mimo aplikaci a následně ji zakomponovat do aplikace.</w:t>
      </w:r>
      <w:r>
        <w:t xml:space="preserve"> </w:t>
      </w:r>
    </w:p>
    <w:p w14:paraId="2C2CA70C" w14:textId="5C701817" w:rsidR="00CD5553" w:rsidRDefault="00CD5553" w:rsidP="00CD5553">
      <w:pPr>
        <w:pStyle w:val="NadpisB"/>
      </w:pPr>
      <w:bookmarkStart w:id="43" w:name="_Toc104325600"/>
      <w:r>
        <w:t>Kontrola požadavků vedoucím práce</w:t>
      </w:r>
      <w:bookmarkEnd w:id="43"/>
    </w:p>
    <w:p w14:paraId="535923E3" w14:textId="22A8E58A" w:rsidR="00354A1F" w:rsidRPr="00354A1F" w:rsidRDefault="00354A1F" w:rsidP="000C68AF">
      <w:pPr>
        <w:pStyle w:val="normlntext"/>
      </w:pPr>
      <w:r>
        <w:t>Na pravidelných konzultací</w:t>
      </w:r>
      <w:r w:rsidR="0020619C">
        <w:t>ch</w:t>
      </w:r>
      <w:r>
        <w:t xml:space="preserve"> se vedoucí práce </w:t>
      </w:r>
      <w:r w:rsidR="0020619C">
        <w:t>bude zaměřovat</w:t>
      </w:r>
      <w:r>
        <w:t xml:space="preserve"> mimo jiné na kontrolu požadavků, které měla aplikace splňovat. Dále si pak aplikaci</w:t>
      </w:r>
      <w:r w:rsidR="00372773">
        <w:t xml:space="preserve"> vedoucí práce</w:t>
      </w:r>
      <w:r>
        <w:t xml:space="preserve"> </w:t>
      </w:r>
      <w:r w:rsidR="0020619C">
        <w:t>může otestovat</w:t>
      </w:r>
      <w:r>
        <w:t xml:space="preserve"> ve svých scénářích a hlási</w:t>
      </w:r>
      <w:r w:rsidR="0020619C">
        <w:t>t</w:t>
      </w:r>
      <w:r>
        <w:t xml:space="preserve"> případné chyby</w:t>
      </w:r>
      <w:r w:rsidR="00AB1AFD">
        <w:t xml:space="preserve"> v aplikaci</w:t>
      </w:r>
      <w:r>
        <w:t>.</w:t>
      </w:r>
    </w:p>
    <w:p w14:paraId="48113613" w14:textId="41CAE8BE" w:rsidR="00CD5553" w:rsidRDefault="00CD5553" w:rsidP="00AB1AFD">
      <w:pPr>
        <w:pStyle w:val="NadpisB"/>
      </w:pPr>
      <w:bookmarkStart w:id="44" w:name="_Toc104325601"/>
      <w:r>
        <w:lastRenderedPageBreak/>
        <w:t>Testování funkčnosti aplikace</w:t>
      </w:r>
      <w:bookmarkEnd w:id="44"/>
    </w:p>
    <w:p w14:paraId="204FA475" w14:textId="501C7CEE" w:rsidR="00237B3F" w:rsidRPr="00237B3F" w:rsidRDefault="00237B3F" w:rsidP="000C68AF">
      <w:pPr>
        <w:pStyle w:val="normlntext"/>
      </w:pPr>
      <w:r>
        <w:t xml:space="preserve">Testování každého softwaru je velmi důležitá součást vývoje aplikace. Tato aplikace není výjimkou a pro základní pokrytí </w:t>
      </w:r>
      <w:r w:rsidR="00FE50CF">
        <w:t xml:space="preserve">funkcionalit </w:t>
      </w:r>
      <w:r w:rsidR="0020619C">
        <w:t>budou</w:t>
      </w:r>
      <w:r>
        <w:t xml:space="preserve"> </w:t>
      </w:r>
      <w:r w:rsidR="0020619C">
        <w:t>prováděny</w:t>
      </w:r>
      <w:r w:rsidR="00FE50CF">
        <w:t xml:space="preserve"> manuální smoke testy.</w:t>
      </w:r>
    </w:p>
    <w:p w14:paraId="57545204" w14:textId="0A0FF3D4" w:rsidR="00CD5553" w:rsidRDefault="00D6214B" w:rsidP="00CD5553">
      <w:pPr>
        <w:pStyle w:val="NadpisB"/>
      </w:pPr>
      <w:bookmarkStart w:id="45" w:name="_Toc104325602"/>
      <w:r>
        <w:t>Správa požadavků aplikace</w:t>
      </w:r>
      <w:bookmarkEnd w:id="45"/>
    </w:p>
    <w:p w14:paraId="69B10785" w14:textId="76F3DED7" w:rsidR="00D6214B" w:rsidRDefault="00D6214B" w:rsidP="000C68AF">
      <w:pPr>
        <w:pStyle w:val="normlntext"/>
      </w:pPr>
      <w:r>
        <w:t xml:space="preserve">Pro správu projektu </w:t>
      </w:r>
      <w:r w:rsidR="0020619C">
        <w:t>bude</w:t>
      </w:r>
      <w:r>
        <w:t xml:space="preserve"> využita bezplatná webová aplikace</w:t>
      </w:r>
      <w:r w:rsidR="00AC06D3">
        <w:t xml:space="preserve"> s názvem Trello dostupná na</w:t>
      </w:r>
      <w:r>
        <w:t xml:space="preserve"> </w:t>
      </w:r>
      <w:hyperlink r:id="rId16" w:history="1">
        <w:r w:rsidR="00AC06D3" w:rsidRPr="00A768E4">
          <w:rPr>
            <w:rStyle w:val="Hypertextovodkaz"/>
          </w:rPr>
          <w:t>https://trello.com/</w:t>
        </w:r>
      </w:hyperlink>
      <w:r>
        <w:t xml:space="preserve">, </w:t>
      </w:r>
      <w:r w:rsidR="00C95554">
        <w:t>která poskytuje k zaznamenávání požadavků, které mají být splněny do další schůzky s vedoucím práce. Zároveň zachycuje již naimplementované požadavky a umožňuje naplánovat úkoly.</w:t>
      </w:r>
      <w:r w:rsidR="00237B3F">
        <w:t xml:space="preserve"> </w:t>
      </w:r>
      <w:r w:rsidR="00AC06D3">
        <w:t xml:space="preserve">Webová aplikace Trello </w:t>
      </w:r>
      <w:r w:rsidR="00E16908">
        <w:t>bude pomáhat se orientovat v postupu práce.</w:t>
      </w:r>
    </w:p>
    <w:p w14:paraId="20305A69" w14:textId="7E0A38F2" w:rsidR="00AC06D3" w:rsidRDefault="00C705B4" w:rsidP="000C68AF">
      <w:pPr>
        <w:pStyle w:val="normlntext"/>
      </w:pPr>
      <w:r>
        <w:rPr>
          <w:noProof/>
        </w:rPr>
        <w:pict w14:anchorId="2887D52F">
          <v:shape id="Obrázek 1" o:spid="_x0000_i1026" type="#_x0000_t75" style="width:439.5pt;height:213.7pt;visibility:visible;mso-wrap-style:square">
            <v:imagedata r:id="rId17" o:title=""/>
          </v:shape>
        </w:pict>
      </w:r>
    </w:p>
    <w:p w14:paraId="0D807E46" w14:textId="7BB7A9A7" w:rsidR="00354A1F" w:rsidRDefault="00921D50" w:rsidP="00354A1F">
      <w:pPr>
        <w:pStyle w:val="NadpisB"/>
      </w:pPr>
      <w:bookmarkStart w:id="46" w:name="_Toc104325603"/>
      <w:r>
        <w:t>Repozitář Git</w:t>
      </w:r>
      <w:r w:rsidR="00237B3F">
        <w:t>H</w:t>
      </w:r>
      <w:r>
        <w:t>ub</w:t>
      </w:r>
      <w:bookmarkEnd w:id="46"/>
    </w:p>
    <w:p w14:paraId="1AAF67BD" w14:textId="0476DF7F" w:rsidR="00EA4A28" w:rsidRDefault="00354A1F" w:rsidP="000C68AF">
      <w:pPr>
        <w:pStyle w:val="normlntext"/>
      </w:pPr>
      <w:r>
        <w:t xml:space="preserve">Kód aplikace </w:t>
      </w:r>
      <w:r w:rsidR="0020619C">
        <w:t>bude</w:t>
      </w:r>
      <w:r>
        <w:t xml:space="preserve"> potřeba sdílet s vedoucím práce. Pro sdílený repozitář </w:t>
      </w:r>
      <w:r w:rsidR="0020619C">
        <w:t>bude</w:t>
      </w:r>
      <w:r w:rsidR="00921D50">
        <w:t xml:space="preserve"> využita</w:t>
      </w:r>
      <w:r>
        <w:t xml:space="preserve"> služb</w:t>
      </w:r>
      <w:r w:rsidR="00921D50">
        <w:t>a</w:t>
      </w:r>
      <w:r>
        <w:t xml:space="preserve"> Git</w:t>
      </w:r>
      <w:r w:rsidR="00237B3F">
        <w:t>H</w:t>
      </w:r>
      <w:r>
        <w:t xml:space="preserve">ub. V repozitáři se </w:t>
      </w:r>
      <w:r w:rsidR="0020619C">
        <w:t>budou sdílet</w:t>
      </w:r>
      <w:r>
        <w:t xml:space="preserve"> diagramy, text bakalářské práce</w:t>
      </w:r>
      <w:r w:rsidR="00921D50">
        <w:t xml:space="preserve"> a další požadované soubory. K těmto souborům </w:t>
      </w:r>
      <w:r w:rsidR="0020619C">
        <w:t>bude moci</w:t>
      </w:r>
      <w:r w:rsidR="00921D50">
        <w:t xml:space="preserve"> vedoucí práce kdykoliv přistupovat.</w:t>
      </w:r>
    </w:p>
    <w:p w14:paraId="4979F8C4" w14:textId="77777777" w:rsidR="00EA4A28" w:rsidRDefault="00EA4A28" w:rsidP="00EA4A28">
      <w:pPr>
        <w:pStyle w:val="NadpisA"/>
      </w:pPr>
      <w:r>
        <w:br w:type="page"/>
      </w:r>
      <w:bookmarkStart w:id="47" w:name="_Toc104325604"/>
      <w:r w:rsidRPr="00666ACD">
        <w:lastRenderedPageBreak/>
        <w:t>Vlastní řešení práce</w:t>
      </w:r>
      <w:bookmarkEnd w:id="47"/>
    </w:p>
    <w:p w14:paraId="20243FB1" w14:textId="6252EE37" w:rsidR="009B0007" w:rsidRDefault="0066530D" w:rsidP="009B0007">
      <w:pPr>
        <w:pStyle w:val="NadpisB"/>
      </w:pPr>
      <w:bookmarkStart w:id="48" w:name="_Toc104325605"/>
      <w:r>
        <w:t>Windows Forms</w:t>
      </w:r>
      <w:bookmarkEnd w:id="48"/>
    </w:p>
    <w:p w14:paraId="0E07F51C" w14:textId="68092020" w:rsidR="0066530D" w:rsidRPr="0066530D" w:rsidRDefault="0066530D" w:rsidP="009C3C9E">
      <w:pPr>
        <w:pStyle w:val="normlntext"/>
      </w:pPr>
      <w:r>
        <w:t xml:space="preserve">Pro tvorbu aplikace je využit framework Windows Forms, který </w:t>
      </w:r>
      <w:r w:rsidR="00FD1D54">
        <w:t>je součástí architektury .NET. Framework umožňuje v grafickém ná</w:t>
      </w:r>
      <w:r w:rsidR="004E2378">
        <w:t xml:space="preserve">vrháři vytvořit uživatelské rozhraní a domluvit se se zákazníkem jeho požadavky. Dále má Windows Forms předpřipravené komponenty, které mají své funkcionality. Komponenty se nacházejí v panelu </w:t>
      </w:r>
      <w:r w:rsidR="0093783F">
        <w:t>nástrojů.</w:t>
      </w:r>
    </w:p>
    <w:p w14:paraId="3A7EC3C8" w14:textId="77777777" w:rsidR="00022716" w:rsidRDefault="00022716" w:rsidP="00022716">
      <w:pPr>
        <w:pStyle w:val="NadpisB"/>
      </w:pPr>
      <w:bookmarkStart w:id="49" w:name="_Toc104325606"/>
      <w:r>
        <w:t>Prostředí Visual Studio 2019</w:t>
      </w:r>
      <w:bookmarkEnd w:id="49"/>
    </w:p>
    <w:p w14:paraId="5F33A556" w14:textId="739B8460" w:rsidR="0093783F" w:rsidRPr="0093783F" w:rsidRDefault="00022716" w:rsidP="00A47756">
      <w:pPr>
        <w:pStyle w:val="normlntext"/>
      </w:pPr>
      <w:r>
        <w:t>Pro implementaci desktopové aplikace je vybrané vývojové prostředí Visual Studio, které poskytuje zázemí pro aplikace s grafickým rozhraním.</w:t>
      </w:r>
      <w:r w:rsidR="00B90409">
        <w:t xml:space="preserve"> Je především zaměřeno na programovací jazyk C#.</w:t>
      </w:r>
      <w:r>
        <w:t xml:space="preserve"> Vývojové prostředí umožňuje aplikace debuggovat. </w:t>
      </w:r>
    </w:p>
    <w:p w14:paraId="530EA00E" w14:textId="61F2D983" w:rsidR="0020619C" w:rsidRDefault="00EA4A28" w:rsidP="00EA4A28">
      <w:pPr>
        <w:pStyle w:val="NadpisB"/>
      </w:pPr>
      <w:bookmarkStart w:id="50" w:name="_Toc104325607"/>
      <w:r>
        <w:t>Microsoft docs</w:t>
      </w:r>
      <w:bookmarkEnd w:id="50"/>
    </w:p>
    <w:p w14:paraId="3C8F5E37" w14:textId="756E672C" w:rsidR="000B53F8" w:rsidRPr="000B53F8" w:rsidRDefault="000B53F8" w:rsidP="000C68AF">
      <w:pPr>
        <w:pStyle w:val="normlntext"/>
        <w:rPr>
          <w:vertAlign w:val="superscript"/>
        </w:rPr>
      </w:pPr>
      <w:r>
        <w:t xml:space="preserve">Vysokoúrovňový programovací jazyk C# je vyvíjen společností Microsoft, který poskytuje knihovnu technické dokumentace pro </w:t>
      </w:r>
      <w:r w:rsidR="000604E6">
        <w:t>vývojáře</w:t>
      </w:r>
      <w:r>
        <w:t xml:space="preserve">. Tyto knihovny obsahují bohatý popis tříd, objektů, </w:t>
      </w:r>
      <w:r w:rsidR="000604E6">
        <w:t>ovládacích prvků a ilustračních kódů. Při implementaci jsou čerpány informace právě z těchto knihoven.</w:t>
      </w:r>
    </w:p>
    <w:p w14:paraId="1FEF07B3" w14:textId="5FB58E69" w:rsidR="00EA4A28" w:rsidRDefault="00EA4A28" w:rsidP="00EA4A28">
      <w:pPr>
        <w:pStyle w:val="NadpisB"/>
      </w:pPr>
      <w:bookmarkStart w:id="51" w:name="_Toc104325608"/>
      <w:r>
        <w:t>Stack</w:t>
      </w:r>
      <w:r w:rsidR="00A15E55">
        <w:t xml:space="preserve"> </w:t>
      </w:r>
      <w:r>
        <w:t>Overflow</w:t>
      </w:r>
      <w:bookmarkEnd w:id="51"/>
    </w:p>
    <w:p w14:paraId="64E44391" w14:textId="73416208" w:rsidR="000604E6" w:rsidRPr="000604E6" w:rsidRDefault="00A15E55" w:rsidP="000C68AF">
      <w:pPr>
        <w:pStyle w:val="normlntext"/>
      </w:pPr>
      <w:r>
        <w:t>Během vývoje aplikace je využíván</w:t>
      </w:r>
      <w:r w:rsidR="006F1035">
        <w:t xml:space="preserve">a webová stránka </w:t>
      </w:r>
      <w:r>
        <w:t>Stack Overflow</w:t>
      </w:r>
      <w:r w:rsidR="006F1035">
        <w:t xml:space="preserve">, </w:t>
      </w:r>
      <w:r>
        <w:t>která je zaměřená zejména na vývojáře, kterým umožňuje pokládat technické dotazy, odpovídat ostatním vývojářům a prohlížet si již zodpovězené dotazy</w:t>
      </w:r>
      <w:r w:rsidR="006F1035">
        <w:t xml:space="preserve"> a navrhnuté řešení.</w:t>
      </w:r>
    </w:p>
    <w:p w14:paraId="7587D407" w14:textId="572BD897" w:rsidR="000A01DC" w:rsidRDefault="000A01DC" w:rsidP="00EA4A28">
      <w:pPr>
        <w:pStyle w:val="NadpisB"/>
      </w:pPr>
      <w:bookmarkStart w:id="52" w:name="_Toc104325609"/>
      <w:r>
        <w:lastRenderedPageBreak/>
        <w:t>Deployment diagram</w:t>
      </w:r>
      <w:bookmarkEnd w:id="52"/>
    </w:p>
    <w:p w14:paraId="494AD721" w14:textId="45F8A932" w:rsidR="0093783F" w:rsidRPr="0093783F" w:rsidRDefault="00C705B4" w:rsidP="0093783F">
      <w:r>
        <w:pict w14:anchorId="6F7FC791">
          <v:shape id="_x0000_i1027" type="#_x0000_t75" style="width:429.1pt;height:222.9pt">
            <v:imagedata r:id="rId18" o:title=""/>
          </v:shape>
        </w:pict>
      </w:r>
    </w:p>
    <w:p w14:paraId="300724C3" w14:textId="3F9A33C2" w:rsidR="00EA4A28" w:rsidRDefault="000A01DC" w:rsidP="00EA4A28">
      <w:pPr>
        <w:pStyle w:val="NadpisB"/>
      </w:pPr>
      <w:bookmarkStart w:id="53" w:name="_Toc104325610"/>
      <w:r>
        <w:t>Minimální požadavky</w:t>
      </w:r>
      <w:bookmarkEnd w:id="53"/>
    </w:p>
    <w:p w14:paraId="1D1A294E" w14:textId="4524AC5C" w:rsidR="00EA4A28" w:rsidRDefault="00EA4A28" w:rsidP="00EA4A28">
      <w:pPr>
        <w:pStyle w:val="NadpisB"/>
      </w:pPr>
      <w:bookmarkStart w:id="54" w:name="_Toc104325611"/>
      <w:r>
        <w:t>Způsob nasazení vytvořeného řešení</w:t>
      </w:r>
      <w:bookmarkEnd w:id="54"/>
    </w:p>
    <w:p w14:paraId="2AF528DA" w14:textId="0FAEBC41" w:rsidR="00AC068A" w:rsidRPr="00AC068A" w:rsidRDefault="00AC068A" w:rsidP="00AC068A">
      <w:pPr>
        <w:pStyle w:val="normlntext"/>
      </w:pPr>
      <w:r>
        <w:t xml:space="preserve">Zákazník po shodě s implementací všech požadavků bude seznámen s aplikací. Poté mu bude předán instalační balíček aplikace prostřednictvím _. Zákazník si bude moct vyzkoušet kompatibilitu na svém počítači a hlásit případné chyby. </w:t>
      </w:r>
    </w:p>
    <w:p w14:paraId="364DC81E" w14:textId="0FAF4E5C" w:rsidR="00354A1F" w:rsidRPr="00354A1F" w:rsidRDefault="00354A1F" w:rsidP="00237B3F">
      <w:pPr>
        <w:jc w:val="both"/>
      </w:pPr>
    </w:p>
    <w:p w14:paraId="13E3F869" w14:textId="77777777" w:rsidR="00CD5553" w:rsidRPr="00CD5553" w:rsidRDefault="00CD5553" w:rsidP="00CD5553">
      <w:pPr>
        <w:jc w:val="both"/>
      </w:pPr>
    </w:p>
    <w:p w14:paraId="0A31A92C" w14:textId="77777777" w:rsidR="00094CAA" w:rsidRDefault="00094CAA" w:rsidP="00094CAA">
      <w:pPr>
        <w:pStyle w:val="NadpisB"/>
        <w:numPr>
          <w:ilvl w:val="0"/>
          <w:numId w:val="0"/>
        </w:numPr>
        <w:ind w:left="964"/>
      </w:pPr>
    </w:p>
    <w:p w14:paraId="6CF94A3F" w14:textId="269A5813" w:rsidR="0092160D" w:rsidRPr="00666ACD" w:rsidRDefault="0092160D" w:rsidP="00094CAA">
      <w:pPr>
        <w:pStyle w:val="NadpisB"/>
        <w:numPr>
          <w:ilvl w:val="0"/>
          <w:numId w:val="0"/>
        </w:numPr>
        <w:ind w:left="964"/>
      </w:pPr>
      <w:r w:rsidRPr="00666ACD">
        <w:br w:type="page"/>
      </w:r>
      <w:bookmarkStart w:id="55" w:name="_Toc209253218"/>
      <w:bookmarkStart w:id="56" w:name="_Toc209253405"/>
      <w:bookmarkStart w:id="57" w:name="_Toc209321259"/>
      <w:bookmarkStart w:id="58" w:name="_Toc104325612"/>
      <w:r w:rsidRPr="00666ACD">
        <w:lastRenderedPageBreak/>
        <w:t>ZÁVĚR</w:t>
      </w:r>
      <w:bookmarkEnd w:id="55"/>
      <w:bookmarkEnd w:id="56"/>
      <w:bookmarkEnd w:id="57"/>
      <w:bookmarkEnd w:id="58"/>
    </w:p>
    <w:p w14:paraId="32A24B5F" w14:textId="77777777" w:rsidR="00AA435E" w:rsidRPr="00666ACD" w:rsidRDefault="0092160D" w:rsidP="00E52258">
      <w:pPr>
        <w:pStyle w:val="Nadpisy"/>
      </w:pPr>
      <w:r w:rsidRPr="00666ACD">
        <w:br w:type="page"/>
      </w:r>
      <w:bookmarkStart w:id="59" w:name="_Toc104325613"/>
      <w:bookmarkStart w:id="60" w:name="_Toc209253219"/>
      <w:bookmarkStart w:id="61" w:name="_Toc209253406"/>
      <w:bookmarkStart w:id="62" w:name="_Toc209321260"/>
      <w:r w:rsidR="00FE2846" w:rsidRPr="00666ACD">
        <w:lastRenderedPageBreak/>
        <w:t>RESUMÉ</w:t>
      </w:r>
      <w:bookmarkEnd w:id="59"/>
    </w:p>
    <w:p w14:paraId="1732585A" w14:textId="77777777" w:rsidR="00FE2846" w:rsidRPr="00666ACD" w:rsidRDefault="00AA435E" w:rsidP="00E52258">
      <w:pPr>
        <w:pStyle w:val="Nadpisy"/>
      </w:pPr>
      <w:r w:rsidRPr="00666ACD">
        <w:br w:type="page"/>
      </w:r>
      <w:bookmarkStart w:id="63" w:name="_Toc104325614"/>
      <w:r w:rsidR="00FE2846" w:rsidRPr="00666ACD">
        <w:lastRenderedPageBreak/>
        <w:t>SUMMARY</w:t>
      </w:r>
      <w:bookmarkEnd w:id="63"/>
    </w:p>
    <w:p w14:paraId="01742A33" w14:textId="77777777" w:rsidR="00E52258" w:rsidRPr="00666ACD" w:rsidRDefault="00FE2846" w:rsidP="00E52258">
      <w:pPr>
        <w:pStyle w:val="Nadpisy"/>
      </w:pPr>
      <w:r w:rsidRPr="00666ACD">
        <w:br w:type="page"/>
      </w:r>
      <w:bookmarkStart w:id="64" w:name="_Toc104325615"/>
      <w:r w:rsidR="0092160D" w:rsidRPr="00666ACD">
        <w:lastRenderedPageBreak/>
        <w:t>SEZNAM POUŽITÉ LITERATURY</w:t>
      </w:r>
      <w:bookmarkEnd w:id="60"/>
      <w:bookmarkEnd w:id="61"/>
      <w:bookmarkEnd w:id="62"/>
      <w:bookmarkEnd w:id="64"/>
    </w:p>
    <w:p w14:paraId="610D7D24" w14:textId="13EC8939" w:rsidR="008436BE" w:rsidRPr="00207E52" w:rsidRDefault="008436BE" w:rsidP="008436BE">
      <w:pPr>
        <w:numPr>
          <w:ilvl w:val="0"/>
          <w:numId w:val="25"/>
        </w:numPr>
      </w:pPr>
      <w:r w:rsidRPr="00207E52">
        <w:t xml:space="preserve">MACHÁŇ, Michal. Zálohování dat [online]. Praha, 2012 [cit. 2021-11-14]. Dostupné z: https://theses.cz/id/zr5uqp/. Diplomová práce. </w:t>
      </w:r>
    </w:p>
    <w:p w14:paraId="5D86C823" w14:textId="29BC0ED6" w:rsidR="008436BE" w:rsidRDefault="008436BE" w:rsidP="008436BE">
      <w:pPr>
        <w:numPr>
          <w:ilvl w:val="0"/>
          <w:numId w:val="25"/>
        </w:numPr>
      </w:pPr>
      <w:r w:rsidRPr="00207E52">
        <w:t>NĚMEC, Petr. Problematika dostupnosti a zálohy dat v domácí síti [online]. Hradec Králové, 2014</w:t>
      </w:r>
      <w:r>
        <w:t xml:space="preserve">. </w:t>
      </w:r>
      <w:r w:rsidRPr="00207E52">
        <w:t>Bakalářská práce. Univerzita Hradec Králové, Fakulta informatiky a managementu.</w:t>
      </w:r>
    </w:p>
    <w:p w14:paraId="16B8BC70" w14:textId="137A0B1C" w:rsidR="008436BE" w:rsidRPr="00207E52" w:rsidRDefault="008436BE" w:rsidP="008436BE">
      <w:pPr>
        <w:numPr>
          <w:ilvl w:val="0"/>
          <w:numId w:val="25"/>
        </w:numPr>
      </w:pPr>
      <w:r>
        <w:t>HAJNÝ, Karel. Možnosti zálohování. Ostrava, 2017. Bakalářská práce. Ostravská univerzita, Přírodovědecká fakulta, katedra informatiky a počítačů.</w:t>
      </w:r>
    </w:p>
    <w:p w14:paraId="6F6717EB" w14:textId="77777777" w:rsidR="008436BE" w:rsidRPr="008436BE" w:rsidRDefault="008436BE" w:rsidP="008436BE"/>
    <w:p w14:paraId="2224E566" w14:textId="77777777" w:rsidR="00E52258" w:rsidRPr="00666ACD" w:rsidRDefault="00E52258" w:rsidP="00E52258">
      <w:pPr>
        <w:rPr>
          <w:rFonts w:ascii="Times New Roman" w:hAnsi="Times New Roman"/>
        </w:rPr>
      </w:pPr>
    </w:p>
    <w:p w14:paraId="7C8151CB" w14:textId="77777777" w:rsidR="0092160D" w:rsidRPr="00666ACD" w:rsidRDefault="0092160D" w:rsidP="0092160D">
      <w:pPr>
        <w:pStyle w:val="Nadpisy"/>
      </w:pPr>
      <w:r w:rsidRPr="00666ACD">
        <w:br w:type="page"/>
      </w:r>
      <w:bookmarkStart w:id="65" w:name="_Toc209253220"/>
      <w:bookmarkStart w:id="66" w:name="_Toc209253407"/>
      <w:bookmarkStart w:id="67" w:name="_Toc209321261"/>
      <w:bookmarkStart w:id="68" w:name="_Toc104325616"/>
      <w:r w:rsidRPr="00666ACD">
        <w:lastRenderedPageBreak/>
        <w:t>SEZNAM POUŽITÝCH SYMBOLŮ</w:t>
      </w:r>
      <w:bookmarkEnd w:id="65"/>
      <w:bookmarkEnd w:id="66"/>
      <w:bookmarkEnd w:id="67"/>
      <w:bookmarkEnd w:id="68"/>
    </w:p>
    <w:tbl>
      <w:tblPr>
        <w:tblW w:w="8859" w:type="dxa"/>
        <w:tblCellMar>
          <w:left w:w="0" w:type="dxa"/>
          <w:right w:w="70" w:type="dxa"/>
        </w:tblCellMar>
        <w:tblLook w:val="0000" w:firstRow="0" w:lastRow="0" w:firstColumn="0" w:lastColumn="0" w:noHBand="0" w:noVBand="0"/>
      </w:tblPr>
      <w:tblGrid>
        <w:gridCol w:w="634"/>
        <w:gridCol w:w="170"/>
        <w:gridCol w:w="8055"/>
      </w:tblGrid>
      <w:tr w:rsidR="00D70095" w:rsidRPr="00666ACD" w14:paraId="58C0351A" w14:textId="77777777" w:rsidTr="00136837">
        <w:tc>
          <w:tcPr>
            <w:tcW w:w="0" w:type="auto"/>
            <w:noWrap/>
          </w:tcPr>
          <w:p w14:paraId="082BCD7D" w14:textId="77777777" w:rsidR="00D70095" w:rsidRPr="00666ACD" w:rsidRDefault="00D70095" w:rsidP="00136837">
            <w:pPr>
              <w:pStyle w:val="Bezodstavce"/>
              <w:rPr>
                <w:rFonts w:ascii="Times New Roman" w:hAnsi="Times New Roman"/>
              </w:rPr>
            </w:pPr>
            <w:r w:rsidRPr="00666ACD">
              <w:rPr>
                <w:rFonts w:ascii="Times New Roman" w:hAnsi="Times New Roman"/>
              </w:rPr>
              <w:t>ABC</w:t>
            </w:r>
          </w:p>
        </w:tc>
        <w:tc>
          <w:tcPr>
            <w:tcW w:w="170" w:type="dxa"/>
          </w:tcPr>
          <w:p w14:paraId="1376E7E4" w14:textId="77777777" w:rsidR="00D70095" w:rsidRPr="00666ACD" w:rsidRDefault="00D70095" w:rsidP="00136837">
            <w:pPr>
              <w:pStyle w:val="Bezodstavce"/>
              <w:rPr>
                <w:rFonts w:ascii="Times New Roman" w:hAnsi="Times New Roman"/>
              </w:rPr>
            </w:pPr>
          </w:p>
        </w:tc>
        <w:tc>
          <w:tcPr>
            <w:tcW w:w="8055" w:type="dxa"/>
          </w:tcPr>
          <w:p w14:paraId="53AAC123" w14:textId="77777777" w:rsidR="00D70095" w:rsidRPr="00666ACD" w:rsidRDefault="00D70095" w:rsidP="00136837">
            <w:pPr>
              <w:pStyle w:val="Bezodstavce"/>
              <w:rPr>
                <w:rFonts w:ascii="Times New Roman" w:hAnsi="Times New Roman"/>
              </w:rPr>
            </w:pPr>
            <w:r w:rsidRPr="00666ACD">
              <w:rPr>
                <w:rFonts w:ascii="Times New Roman" w:hAnsi="Times New Roman"/>
              </w:rPr>
              <w:t>Význam první zkratky.</w:t>
            </w:r>
          </w:p>
        </w:tc>
      </w:tr>
      <w:tr w:rsidR="00D70095" w:rsidRPr="00666ACD" w14:paraId="0BC71D6B" w14:textId="77777777" w:rsidTr="00136837">
        <w:tc>
          <w:tcPr>
            <w:tcW w:w="0" w:type="auto"/>
            <w:noWrap/>
          </w:tcPr>
          <w:p w14:paraId="60C21B08" w14:textId="77777777" w:rsidR="00D70095" w:rsidRPr="00666ACD" w:rsidRDefault="00D70095" w:rsidP="00136837">
            <w:pPr>
              <w:pStyle w:val="Bezodstavce"/>
              <w:rPr>
                <w:rFonts w:ascii="Times New Roman" w:hAnsi="Times New Roman"/>
              </w:rPr>
            </w:pPr>
            <w:r w:rsidRPr="00666ACD">
              <w:rPr>
                <w:rFonts w:ascii="Times New Roman" w:hAnsi="Times New Roman"/>
              </w:rPr>
              <w:t>B</w:t>
            </w:r>
          </w:p>
        </w:tc>
        <w:tc>
          <w:tcPr>
            <w:tcW w:w="170" w:type="dxa"/>
          </w:tcPr>
          <w:p w14:paraId="1193F406" w14:textId="77777777" w:rsidR="00D70095" w:rsidRPr="00666ACD" w:rsidRDefault="00D70095" w:rsidP="00136837">
            <w:pPr>
              <w:pStyle w:val="Bezodstavce"/>
              <w:rPr>
                <w:rFonts w:ascii="Times New Roman" w:hAnsi="Times New Roman"/>
              </w:rPr>
            </w:pPr>
          </w:p>
        </w:tc>
        <w:tc>
          <w:tcPr>
            <w:tcW w:w="8055" w:type="dxa"/>
          </w:tcPr>
          <w:p w14:paraId="74055627" w14:textId="77777777" w:rsidR="00D70095" w:rsidRPr="00666ACD" w:rsidRDefault="00D70095" w:rsidP="00136837">
            <w:pPr>
              <w:pStyle w:val="Bezodstavce"/>
              <w:rPr>
                <w:rFonts w:ascii="Times New Roman" w:hAnsi="Times New Roman"/>
              </w:rPr>
            </w:pPr>
            <w:r w:rsidRPr="00666ACD">
              <w:rPr>
                <w:rFonts w:ascii="Times New Roman" w:hAnsi="Times New Roman"/>
              </w:rPr>
              <w:t>Význam druhé zkratky.</w:t>
            </w:r>
          </w:p>
        </w:tc>
      </w:tr>
      <w:tr w:rsidR="00D70095" w:rsidRPr="00666ACD" w14:paraId="2D993025" w14:textId="77777777" w:rsidTr="00136837">
        <w:tc>
          <w:tcPr>
            <w:tcW w:w="0" w:type="auto"/>
            <w:noWrap/>
          </w:tcPr>
          <w:p w14:paraId="70C04019" w14:textId="77777777" w:rsidR="00D70095" w:rsidRPr="00666ACD" w:rsidRDefault="00D70095" w:rsidP="00136837">
            <w:pPr>
              <w:pStyle w:val="Bezodstavce"/>
              <w:rPr>
                <w:rFonts w:ascii="Times New Roman" w:hAnsi="Times New Roman"/>
              </w:rPr>
            </w:pPr>
            <w:r w:rsidRPr="00666ACD">
              <w:rPr>
                <w:rFonts w:ascii="Times New Roman" w:hAnsi="Times New Roman"/>
              </w:rPr>
              <w:t>C</w:t>
            </w:r>
          </w:p>
        </w:tc>
        <w:tc>
          <w:tcPr>
            <w:tcW w:w="170" w:type="dxa"/>
          </w:tcPr>
          <w:p w14:paraId="1A68020F" w14:textId="77777777" w:rsidR="00D70095" w:rsidRPr="00666ACD" w:rsidRDefault="00D70095" w:rsidP="00136837">
            <w:pPr>
              <w:pStyle w:val="Bezodstavce"/>
              <w:rPr>
                <w:rFonts w:ascii="Times New Roman" w:hAnsi="Times New Roman"/>
              </w:rPr>
            </w:pPr>
          </w:p>
        </w:tc>
        <w:tc>
          <w:tcPr>
            <w:tcW w:w="8055" w:type="dxa"/>
          </w:tcPr>
          <w:p w14:paraId="2323C069" w14:textId="77777777" w:rsidR="00D70095" w:rsidRPr="00666ACD" w:rsidRDefault="00D70095" w:rsidP="00136837">
            <w:pPr>
              <w:pStyle w:val="Bezodstavce"/>
              <w:rPr>
                <w:rFonts w:ascii="Times New Roman" w:hAnsi="Times New Roman"/>
              </w:rPr>
            </w:pPr>
            <w:r w:rsidRPr="00666ACD">
              <w:rPr>
                <w:rFonts w:ascii="Times New Roman" w:hAnsi="Times New Roman"/>
              </w:rPr>
              <w:t>Význam třetí zkratky.</w:t>
            </w:r>
          </w:p>
        </w:tc>
      </w:tr>
      <w:tr w:rsidR="00D70095" w:rsidRPr="00666ACD" w14:paraId="56530C17" w14:textId="77777777" w:rsidTr="00136837">
        <w:tc>
          <w:tcPr>
            <w:tcW w:w="0" w:type="auto"/>
            <w:noWrap/>
          </w:tcPr>
          <w:p w14:paraId="68D8D787" w14:textId="77777777" w:rsidR="00D70095" w:rsidRPr="00666ACD" w:rsidRDefault="00D70095" w:rsidP="00136837">
            <w:pPr>
              <w:pStyle w:val="Bezodstavce"/>
              <w:rPr>
                <w:rFonts w:ascii="Times New Roman" w:hAnsi="Times New Roman"/>
              </w:rPr>
            </w:pPr>
          </w:p>
        </w:tc>
        <w:tc>
          <w:tcPr>
            <w:tcW w:w="170" w:type="dxa"/>
          </w:tcPr>
          <w:p w14:paraId="61D138F2" w14:textId="77777777" w:rsidR="00D70095" w:rsidRPr="00666ACD" w:rsidRDefault="00D70095" w:rsidP="00136837">
            <w:pPr>
              <w:pStyle w:val="Bezodstavce"/>
              <w:rPr>
                <w:rFonts w:ascii="Times New Roman" w:hAnsi="Times New Roman"/>
              </w:rPr>
            </w:pPr>
          </w:p>
        </w:tc>
        <w:tc>
          <w:tcPr>
            <w:tcW w:w="8055" w:type="dxa"/>
          </w:tcPr>
          <w:p w14:paraId="32829320" w14:textId="77777777" w:rsidR="00D70095" w:rsidRPr="00666ACD" w:rsidRDefault="00D70095" w:rsidP="00136837">
            <w:pPr>
              <w:pStyle w:val="Bezodstavce"/>
              <w:rPr>
                <w:rFonts w:ascii="Times New Roman" w:hAnsi="Times New Roman"/>
              </w:rPr>
            </w:pPr>
          </w:p>
        </w:tc>
      </w:tr>
    </w:tbl>
    <w:p w14:paraId="4B03A38C" w14:textId="77777777" w:rsidR="0092160D" w:rsidRPr="00666ACD" w:rsidRDefault="0092160D" w:rsidP="0092160D">
      <w:pPr>
        <w:pStyle w:val="Nadpisy"/>
      </w:pPr>
      <w:r w:rsidRPr="00666ACD">
        <w:br w:type="page"/>
      </w:r>
      <w:bookmarkStart w:id="69" w:name="_Toc209253221"/>
      <w:bookmarkStart w:id="70" w:name="_Toc209253408"/>
      <w:bookmarkStart w:id="71" w:name="_Toc209321262"/>
      <w:bookmarkStart w:id="72" w:name="_Toc104325617"/>
      <w:r w:rsidRPr="00666ACD">
        <w:lastRenderedPageBreak/>
        <w:t>SEZNAM OBRÁZKŮ</w:t>
      </w:r>
      <w:bookmarkEnd w:id="69"/>
      <w:bookmarkEnd w:id="70"/>
      <w:bookmarkEnd w:id="71"/>
      <w:bookmarkEnd w:id="72"/>
    </w:p>
    <w:p w14:paraId="65A61FDA" w14:textId="77777777" w:rsidR="0092160D" w:rsidRPr="00666ACD" w:rsidRDefault="0092160D" w:rsidP="0092160D">
      <w:pPr>
        <w:pStyle w:val="Nadpisy"/>
      </w:pPr>
      <w:r w:rsidRPr="00666ACD">
        <w:br w:type="page"/>
      </w:r>
      <w:bookmarkStart w:id="73" w:name="_Toc209253222"/>
      <w:bookmarkStart w:id="74" w:name="_Toc209253409"/>
      <w:bookmarkStart w:id="75" w:name="_Toc209321263"/>
      <w:bookmarkStart w:id="76" w:name="_Toc104325618"/>
      <w:r w:rsidRPr="00666ACD">
        <w:lastRenderedPageBreak/>
        <w:t>SEZNAM TABULEK</w:t>
      </w:r>
      <w:bookmarkEnd w:id="73"/>
      <w:bookmarkEnd w:id="74"/>
      <w:bookmarkEnd w:id="75"/>
      <w:bookmarkEnd w:id="76"/>
    </w:p>
    <w:p w14:paraId="3120E0E9" w14:textId="77777777" w:rsidR="0092160D" w:rsidRPr="00666ACD" w:rsidRDefault="0092160D" w:rsidP="0092160D">
      <w:pPr>
        <w:pStyle w:val="Nadpisy"/>
      </w:pPr>
      <w:r w:rsidRPr="00666ACD">
        <w:br w:type="page"/>
      </w:r>
      <w:bookmarkStart w:id="77" w:name="_Toc209253223"/>
      <w:bookmarkStart w:id="78" w:name="_Toc209253410"/>
      <w:bookmarkStart w:id="79" w:name="_Toc209321264"/>
      <w:bookmarkStart w:id="80" w:name="_Toc104325619"/>
      <w:r w:rsidRPr="00666ACD">
        <w:lastRenderedPageBreak/>
        <w:t>SEZNAM PŘÍLOH</w:t>
      </w:r>
      <w:bookmarkEnd w:id="77"/>
      <w:bookmarkEnd w:id="78"/>
      <w:bookmarkEnd w:id="79"/>
      <w:bookmarkEnd w:id="80"/>
    </w:p>
    <w:p w14:paraId="55612801" w14:textId="77777777" w:rsidR="008D3188" w:rsidRPr="00666ACD" w:rsidRDefault="008D3188" w:rsidP="008D3188">
      <w:pPr>
        <w:pStyle w:val="Nadpisy-AbstraktObsah"/>
      </w:pPr>
    </w:p>
    <w:sectPr w:rsidR="008D3188" w:rsidRPr="00666ACD" w:rsidSect="00D23655">
      <w:headerReference w:type="default" r:id="rId19"/>
      <w:footerReference w:type="default" r:id="rId20"/>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A042" w14:textId="77777777" w:rsidR="006E04E5" w:rsidRDefault="006E04E5" w:rsidP="000E19A8">
      <w:r>
        <w:separator/>
      </w:r>
    </w:p>
  </w:endnote>
  <w:endnote w:type="continuationSeparator" w:id="0">
    <w:p w14:paraId="3EB8A9CF" w14:textId="77777777" w:rsidR="006E04E5" w:rsidRDefault="006E04E5"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278" w14:textId="77777777" w:rsidR="000E19A8" w:rsidRDefault="000E19A8">
    <w:pPr>
      <w:pStyle w:val="Zpat"/>
      <w:jc w:val="right"/>
    </w:pPr>
  </w:p>
  <w:p w14:paraId="123F0D24" w14:textId="77777777" w:rsidR="000E19A8" w:rsidRDefault="000E19A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E09C"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4649738"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11CA" w14:textId="77777777" w:rsidR="006E04E5" w:rsidRDefault="006E04E5" w:rsidP="000E19A8">
      <w:r>
        <w:separator/>
      </w:r>
    </w:p>
  </w:footnote>
  <w:footnote w:type="continuationSeparator" w:id="0">
    <w:p w14:paraId="70A8DC36" w14:textId="77777777" w:rsidR="006E04E5" w:rsidRDefault="006E04E5"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1F34"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4C65E03"/>
    <w:multiLevelType w:val="hybridMultilevel"/>
    <w:tmpl w:val="AAE6B3C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E225538"/>
    <w:multiLevelType w:val="hybridMultilevel"/>
    <w:tmpl w:val="C14E60E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0F657EA"/>
    <w:multiLevelType w:val="hybridMultilevel"/>
    <w:tmpl w:val="54D62B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62706F4"/>
    <w:multiLevelType w:val="hybridMultilevel"/>
    <w:tmpl w:val="DE2867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7E85752"/>
    <w:multiLevelType w:val="hybridMultilevel"/>
    <w:tmpl w:val="6888CA5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F8851EC"/>
    <w:multiLevelType w:val="hybridMultilevel"/>
    <w:tmpl w:val="1CAE7F8A"/>
    <w:lvl w:ilvl="0" w:tplc="04050019">
      <w:start w:val="1"/>
      <w:numFmt w:val="lowerLetter"/>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8"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99353E"/>
    <w:multiLevelType w:val="hybridMultilevel"/>
    <w:tmpl w:val="AAE6B3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53FA5520"/>
    <w:multiLevelType w:val="hybridMultilevel"/>
    <w:tmpl w:val="FD24EF1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6E44A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938876325">
    <w:abstractNumId w:val="18"/>
  </w:num>
  <w:num w:numId="2" w16cid:durableId="1658531493">
    <w:abstractNumId w:val="20"/>
  </w:num>
  <w:num w:numId="3" w16cid:durableId="1501770625">
    <w:abstractNumId w:val="19"/>
  </w:num>
  <w:num w:numId="4" w16cid:durableId="1757094938">
    <w:abstractNumId w:val="10"/>
  </w:num>
  <w:num w:numId="5" w16cid:durableId="2012294000">
    <w:abstractNumId w:val="21"/>
  </w:num>
  <w:num w:numId="6" w16cid:durableId="590814200">
    <w:abstractNumId w:val="12"/>
  </w:num>
  <w:num w:numId="7" w16cid:durableId="1744184179">
    <w:abstractNumId w:val="0"/>
  </w:num>
  <w:num w:numId="8" w16cid:durableId="32926643">
    <w:abstractNumId w:val="9"/>
  </w:num>
  <w:num w:numId="9" w16cid:durableId="1977449638">
    <w:abstractNumId w:val="11"/>
  </w:num>
  <w:num w:numId="10" w16cid:durableId="522405662">
    <w:abstractNumId w:val="8"/>
  </w:num>
  <w:num w:numId="11" w16cid:durableId="1483353279">
    <w:abstractNumId w:val="15"/>
  </w:num>
  <w:num w:numId="12" w16cid:durableId="2065062758">
    <w:abstractNumId w:val="13"/>
  </w:num>
  <w:num w:numId="13" w16cid:durableId="285284326">
    <w:abstractNumId w:val="2"/>
  </w:num>
  <w:num w:numId="14" w16cid:durableId="18518737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31670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822537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35672808">
    <w:abstractNumId w:val="16"/>
  </w:num>
  <w:num w:numId="18" w16cid:durableId="1800108700">
    <w:abstractNumId w:val="1"/>
  </w:num>
  <w:num w:numId="19" w16cid:durableId="1660689242">
    <w:abstractNumId w:val="6"/>
  </w:num>
  <w:num w:numId="20" w16cid:durableId="834295437">
    <w:abstractNumId w:val="5"/>
  </w:num>
  <w:num w:numId="21" w16cid:durableId="1933782725">
    <w:abstractNumId w:val="17"/>
  </w:num>
  <w:num w:numId="22" w16cid:durableId="490103968">
    <w:abstractNumId w:val="7"/>
  </w:num>
  <w:num w:numId="23" w16cid:durableId="1163931941">
    <w:abstractNumId w:val="14"/>
  </w:num>
  <w:num w:numId="24" w16cid:durableId="301153283">
    <w:abstractNumId w:val="4"/>
  </w:num>
  <w:num w:numId="25" w16cid:durableId="1560676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B21"/>
    <w:rsid w:val="00003817"/>
    <w:rsid w:val="00004B70"/>
    <w:rsid w:val="00012D92"/>
    <w:rsid w:val="0002241C"/>
    <w:rsid w:val="00022716"/>
    <w:rsid w:val="00022DF1"/>
    <w:rsid w:val="000604E6"/>
    <w:rsid w:val="00065C72"/>
    <w:rsid w:val="0007109B"/>
    <w:rsid w:val="000717B7"/>
    <w:rsid w:val="00072B61"/>
    <w:rsid w:val="00074743"/>
    <w:rsid w:val="00090497"/>
    <w:rsid w:val="00094CAA"/>
    <w:rsid w:val="000A01DC"/>
    <w:rsid w:val="000A6066"/>
    <w:rsid w:val="000B53F8"/>
    <w:rsid w:val="000B7F81"/>
    <w:rsid w:val="000C68AF"/>
    <w:rsid w:val="000D06D0"/>
    <w:rsid w:val="000E19A8"/>
    <w:rsid w:val="000F3442"/>
    <w:rsid w:val="000F5A13"/>
    <w:rsid w:val="00101E41"/>
    <w:rsid w:val="00133897"/>
    <w:rsid w:val="00136837"/>
    <w:rsid w:val="00140D80"/>
    <w:rsid w:val="00163294"/>
    <w:rsid w:val="00177BCF"/>
    <w:rsid w:val="001A71CA"/>
    <w:rsid w:val="001D0380"/>
    <w:rsid w:val="001D4877"/>
    <w:rsid w:val="001E1E08"/>
    <w:rsid w:val="001E2AB7"/>
    <w:rsid w:val="001F6A3E"/>
    <w:rsid w:val="00203DBB"/>
    <w:rsid w:val="0020619C"/>
    <w:rsid w:val="002276C2"/>
    <w:rsid w:val="00237B3F"/>
    <w:rsid w:val="00243AD4"/>
    <w:rsid w:val="002536F3"/>
    <w:rsid w:val="00255C48"/>
    <w:rsid w:val="00260C49"/>
    <w:rsid w:val="002610CC"/>
    <w:rsid w:val="00263174"/>
    <w:rsid w:val="00272F7E"/>
    <w:rsid w:val="00275CF9"/>
    <w:rsid w:val="002A0657"/>
    <w:rsid w:val="002A7274"/>
    <w:rsid w:val="002E5921"/>
    <w:rsid w:val="002F3FE3"/>
    <w:rsid w:val="00302A68"/>
    <w:rsid w:val="003120A7"/>
    <w:rsid w:val="00315D64"/>
    <w:rsid w:val="0034188F"/>
    <w:rsid w:val="00354A1F"/>
    <w:rsid w:val="00365563"/>
    <w:rsid w:val="00372773"/>
    <w:rsid w:val="003904AF"/>
    <w:rsid w:val="003B12C1"/>
    <w:rsid w:val="003F2BF4"/>
    <w:rsid w:val="0041346D"/>
    <w:rsid w:val="00456745"/>
    <w:rsid w:val="00457DBE"/>
    <w:rsid w:val="00477C60"/>
    <w:rsid w:val="004802EB"/>
    <w:rsid w:val="00485C07"/>
    <w:rsid w:val="00492032"/>
    <w:rsid w:val="0049468C"/>
    <w:rsid w:val="004A171B"/>
    <w:rsid w:val="004A49EB"/>
    <w:rsid w:val="004E2378"/>
    <w:rsid w:val="004F434E"/>
    <w:rsid w:val="00504A0B"/>
    <w:rsid w:val="005113B1"/>
    <w:rsid w:val="005178D0"/>
    <w:rsid w:val="005652CB"/>
    <w:rsid w:val="00582CA5"/>
    <w:rsid w:val="005833C2"/>
    <w:rsid w:val="00583B4C"/>
    <w:rsid w:val="00586E3E"/>
    <w:rsid w:val="005871CC"/>
    <w:rsid w:val="005B2F3F"/>
    <w:rsid w:val="005D1F10"/>
    <w:rsid w:val="005E6364"/>
    <w:rsid w:val="00624507"/>
    <w:rsid w:val="006279C4"/>
    <w:rsid w:val="00645E1B"/>
    <w:rsid w:val="0064700A"/>
    <w:rsid w:val="006521FD"/>
    <w:rsid w:val="00656CDA"/>
    <w:rsid w:val="0066530D"/>
    <w:rsid w:val="00666ACD"/>
    <w:rsid w:val="006833E1"/>
    <w:rsid w:val="006B1D32"/>
    <w:rsid w:val="006B3426"/>
    <w:rsid w:val="006C33C2"/>
    <w:rsid w:val="006E04E5"/>
    <w:rsid w:val="006E6E7E"/>
    <w:rsid w:val="006F1035"/>
    <w:rsid w:val="006F15C7"/>
    <w:rsid w:val="00704E93"/>
    <w:rsid w:val="007220B9"/>
    <w:rsid w:val="00731480"/>
    <w:rsid w:val="00732913"/>
    <w:rsid w:val="00732C40"/>
    <w:rsid w:val="00736B41"/>
    <w:rsid w:val="00744624"/>
    <w:rsid w:val="00793085"/>
    <w:rsid w:val="00793F3C"/>
    <w:rsid w:val="007B6363"/>
    <w:rsid w:val="007E1686"/>
    <w:rsid w:val="007F612D"/>
    <w:rsid w:val="00807BD6"/>
    <w:rsid w:val="008211B1"/>
    <w:rsid w:val="008301E4"/>
    <w:rsid w:val="008371A2"/>
    <w:rsid w:val="008436BE"/>
    <w:rsid w:val="00852828"/>
    <w:rsid w:val="008627CD"/>
    <w:rsid w:val="008A2F0A"/>
    <w:rsid w:val="008C6671"/>
    <w:rsid w:val="008D3188"/>
    <w:rsid w:val="008E6B11"/>
    <w:rsid w:val="008F4F3B"/>
    <w:rsid w:val="008F743A"/>
    <w:rsid w:val="00907464"/>
    <w:rsid w:val="00914530"/>
    <w:rsid w:val="009173E3"/>
    <w:rsid w:val="0092160D"/>
    <w:rsid w:val="00921D50"/>
    <w:rsid w:val="0093545A"/>
    <w:rsid w:val="0093783F"/>
    <w:rsid w:val="00944D74"/>
    <w:rsid w:val="00951047"/>
    <w:rsid w:val="009573DA"/>
    <w:rsid w:val="00985FB5"/>
    <w:rsid w:val="009A1F08"/>
    <w:rsid w:val="009A7219"/>
    <w:rsid w:val="009B0007"/>
    <w:rsid w:val="009C1B8E"/>
    <w:rsid w:val="009C3C9E"/>
    <w:rsid w:val="009C6333"/>
    <w:rsid w:val="009E0AB3"/>
    <w:rsid w:val="009E1912"/>
    <w:rsid w:val="009F14DF"/>
    <w:rsid w:val="00A11884"/>
    <w:rsid w:val="00A1262D"/>
    <w:rsid w:val="00A15E55"/>
    <w:rsid w:val="00A31DBF"/>
    <w:rsid w:val="00A34D5C"/>
    <w:rsid w:val="00A47756"/>
    <w:rsid w:val="00A60186"/>
    <w:rsid w:val="00A74648"/>
    <w:rsid w:val="00A76414"/>
    <w:rsid w:val="00A95D54"/>
    <w:rsid w:val="00AA19EE"/>
    <w:rsid w:val="00AA435E"/>
    <w:rsid w:val="00AB1AFD"/>
    <w:rsid w:val="00AC00E1"/>
    <w:rsid w:val="00AC068A"/>
    <w:rsid w:val="00AC06D3"/>
    <w:rsid w:val="00AC1207"/>
    <w:rsid w:val="00AD1B6C"/>
    <w:rsid w:val="00AE73A9"/>
    <w:rsid w:val="00AF3C78"/>
    <w:rsid w:val="00AF5052"/>
    <w:rsid w:val="00B24C4C"/>
    <w:rsid w:val="00B33F28"/>
    <w:rsid w:val="00B341B4"/>
    <w:rsid w:val="00B362CD"/>
    <w:rsid w:val="00B50CDC"/>
    <w:rsid w:val="00B66280"/>
    <w:rsid w:val="00B70E26"/>
    <w:rsid w:val="00B746B7"/>
    <w:rsid w:val="00B84581"/>
    <w:rsid w:val="00B85532"/>
    <w:rsid w:val="00B85920"/>
    <w:rsid w:val="00B90409"/>
    <w:rsid w:val="00B933C7"/>
    <w:rsid w:val="00BA446F"/>
    <w:rsid w:val="00BC71A8"/>
    <w:rsid w:val="00BC793A"/>
    <w:rsid w:val="00BD34DF"/>
    <w:rsid w:val="00C00E28"/>
    <w:rsid w:val="00C16997"/>
    <w:rsid w:val="00C33F40"/>
    <w:rsid w:val="00C547A0"/>
    <w:rsid w:val="00C64687"/>
    <w:rsid w:val="00C705B4"/>
    <w:rsid w:val="00C72056"/>
    <w:rsid w:val="00C82924"/>
    <w:rsid w:val="00C95554"/>
    <w:rsid w:val="00CA2F90"/>
    <w:rsid w:val="00CA61B2"/>
    <w:rsid w:val="00CC13C4"/>
    <w:rsid w:val="00CC31B8"/>
    <w:rsid w:val="00CC3A5F"/>
    <w:rsid w:val="00CD5553"/>
    <w:rsid w:val="00D21961"/>
    <w:rsid w:val="00D2345A"/>
    <w:rsid w:val="00D23655"/>
    <w:rsid w:val="00D6214B"/>
    <w:rsid w:val="00D70095"/>
    <w:rsid w:val="00D713C4"/>
    <w:rsid w:val="00D842CC"/>
    <w:rsid w:val="00D92631"/>
    <w:rsid w:val="00DA612A"/>
    <w:rsid w:val="00DA7B2E"/>
    <w:rsid w:val="00DB5E2F"/>
    <w:rsid w:val="00DF331A"/>
    <w:rsid w:val="00E0133C"/>
    <w:rsid w:val="00E048B3"/>
    <w:rsid w:val="00E1233F"/>
    <w:rsid w:val="00E16908"/>
    <w:rsid w:val="00E268E2"/>
    <w:rsid w:val="00E33028"/>
    <w:rsid w:val="00E36A4D"/>
    <w:rsid w:val="00E36E99"/>
    <w:rsid w:val="00E37B21"/>
    <w:rsid w:val="00E46201"/>
    <w:rsid w:val="00E51D7D"/>
    <w:rsid w:val="00E52258"/>
    <w:rsid w:val="00E76DA5"/>
    <w:rsid w:val="00E864F7"/>
    <w:rsid w:val="00E875F0"/>
    <w:rsid w:val="00E95F33"/>
    <w:rsid w:val="00EA2241"/>
    <w:rsid w:val="00EA4A28"/>
    <w:rsid w:val="00ED5797"/>
    <w:rsid w:val="00EE52A5"/>
    <w:rsid w:val="00EE54C5"/>
    <w:rsid w:val="00EE7677"/>
    <w:rsid w:val="00EF2093"/>
    <w:rsid w:val="00EF5E0F"/>
    <w:rsid w:val="00EF760F"/>
    <w:rsid w:val="00F06E91"/>
    <w:rsid w:val="00F1563E"/>
    <w:rsid w:val="00F266E0"/>
    <w:rsid w:val="00F338C9"/>
    <w:rsid w:val="00F343CF"/>
    <w:rsid w:val="00F379D4"/>
    <w:rsid w:val="00F44F08"/>
    <w:rsid w:val="00F7465A"/>
    <w:rsid w:val="00F74C4D"/>
    <w:rsid w:val="00F877BE"/>
    <w:rsid w:val="00F879C8"/>
    <w:rsid w:val="00FB75BF"/>
    <w:rsid w:val="00FD1D54"/>
    <w:rsid w:val="00FE1625"/>
    <w:rsid w:val="00FE2846"/>
    <w:rsid w:val="00FE50CF"/>
    <w:rsid w:val="00FF28B8"/>
    <w:rsid w:val="00FF5E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C2469"/>
  <w15:chartTrackingRefBased/>
  <w15:docId w15:val="{18165D9D-2AF0-40DE-81FF-8F23CA44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Times New Roman" w:hAnsi="Times New (W1)"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74648"/>
    <w:rPr>
      <w:sz w:val="24"/>
      <w:szCs w:val="24"/>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hAnsi="Cambria"/>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table" w:styleId="Svtlmkatabulky">
    <w:name w:val="Grid Table Light"/>
    <w:basedOn w:val="Normlntabulka"/>
    <w:uiPriority w:val="40"/>
    <w:rsid w:val="009E191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rosttabulka1">
    <w:name w:val="Plain Table 1"/>
    <w:basedOn w:val="Normlntabulka"/>
    <w:uiPriority w:val="41"/>
    <w:rsid w:val="009E191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rosttabulka2">
    <w:name w:val="Plain Table 2"/>
    <w:basedOn w:val="Normlntabulka"/>
    <w:uiPriority w:val="42"/>
    <w:rsid w:val="009E19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Svtltabulkasmkou1">
    <w:name w:val="Grid Table 1 Light"/>
    <w:basedOn w:val="Normlntabulka"/>
    <w:uiPriority w:val="46"/>
    <w:rsid w:val="009E191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Svtltabulkasmkou1zvraznn1">
    <w:name w:val="Grid Table 1 Light Accent 1"/>
    <w:basedOn w:val="Normlntabulka"/>
    <w:uiPriority w:val="46"/>
    <w:rsid w:val="009E1912"/>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styleId="Nevyeenzmnka">
    <w:name w:val="Unresolved Mention"/>
    <w:uiPriority w:val="99"/>
    <w:semiHidden/>
    <w:unhideWhenUsed/>
    <w:rsid w:val="00260C49"/>
    <w:rPr>
      <w:color w:val="605E5C"/>
      <w:shd w:val="clear" w:color="auto" w:fill="E1DFDD"/>
    </w:rPr>
  </w:style>
  <w:style w:type="character" w:styleId="Odkaznakoment">
    <w:name w:val="annotation reference"/>
    <w:rsid w:val="00255C48"/>
    <w:rPr>
      <w:sz w:val="16"/>
      <w:szCs w:val="16"/>
    </w:rPr>
  </w:style>
  <w:style w:type="paragraph" w:styleId="Textkomente">
    <w:name w:val="annotation text"/>
    <w:basedOn w:val="Normln"/>
    <w:link w:val="TextkomenteChar"/>
    <w:rsid w:val="00255C48"/>
    <w:rPr>
      <w:sz w:val="20"/>
      <w:szCs w:val="20"/>
    </w:rPr>
  </w:style>
  <w:style w:type="character" w:customStyle="1" w:styleId="TextkomenteChar">
    <w:name w:val="Text komentáře Char"/>
    <w:basedOn w:val="Standardnpsmoodstavce"/>
    <w:link w:val="Textkomente"/>
    <w:rsid w:val="00255C48"/>
  </w:style>
  <w:style w:type="paragraph" w:styleId="Pedmtkomente">
    <w:name w:val="annotation subject"/>
    <w:basedOn w:val="Textkomente"/>
    <w:next w:val="Textkomente"/>
    <w:link w:val="PedmtkomenteChar"/>
    <w:rsid w:val="00255C48"/>
    <w:rPr>
      <w:b/>
      <w:bCs/>
    </w:rPr>
  </w:style>
  <w:style w:type="character" w:customStyle="1" w:styleId="PedmtkomenteChar">
    <w:name w:val="Předmět komentáře Char"/>
    <w:link w:val="Pedmtkomente"/>
    <w:rsid w:val="00255C48"/>
    <w:rPr>
      <w:b/>
      <w:bCs/>
    </w:rPr>
  </w:style>
  <w:style w:type="table" w:styleId="Prosttabulka3">
    <w:name w:val="Plain Table 3"/>
    <w:basedOn w:val="Normlntabulka"/>
    <w:uiPriority w:val="43"/>
    <w:rsid w:val="00255C4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rosttabulka5">
    <w:name w:val="Plain Table 5"/>
    <w:basedOn w:val="Normlntabulka"/>
    <w:uiPriority w:val="45"/>
    <w:rsid w:val="007E1686"/>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uresync.de/downloa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iteksoftware.com/jaba/data-backup-software.ht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cfolders.elementfx.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freefilesync.org/download.php"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2brightsparks.com/freeware/index.html" TargetMode="External"/><Relationship Id="rId14" Type="http://schemas.openxmlformats.org/officeDocument/2006/relationships/hyperlink" Target="https://www.lbms.cz/use-case-vs-user-story-1-di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Desktop\BP_Z&#225;lohovac&#237;_n&#225;stroj.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BP_Zálohovací_nástroj.dot</Template>
  <TotalTime>2182</TotalTime>
  <Pages>30</Pages>
  <Words>2838</Words>
  <Characters>16748</Characters>
  <Application>Microsoft Office Word</Application>
  <DocSecurity>0</DocSecurity>
  <Lines>139</Lines>
  <Paragraphs>39</Paragraphs>
  <ScaleCrop>false</ScaleCrop>
  <HeadingPairs>
    <vt:vector size="2" baseType="variant">
      <vt:variant>
        <vt:lpstr>Název</vt:lpstr>
      </vt:variant>
      <vt:variant>
        <vt:i4>1</vt:i4>
      </vt:variant>
    </vt:vector>
  </HeadingPairs>
  <TitlesOfParts>
    <vt:vector size="1" baseType="lpstr">
      <vt:lpstr/>
    </vt:vector>
  </TitlesOfParts>
  <Company>OU</Company>
  <LinksUpToDate>false</LinksUpToDate>
  <CharactersWithSpaces>19547</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Podsedník</dc:creator>
  <cp:keywords/>
  <cp:lastModifiedBy>Filip Podsedník</cp:lastModifiedBy>
  <cp:revision>46</cp:revision>
  <dcterms:created xsi:type="dcterms:W3CDTF">2021-11-15T14:39:00Z</dcterms:created>
  <dcterms:modified xsi:type="dcterms:W3CDTF">2022-05-24T22:59:00Z</dcterms:modified>
</cp:coreProperties>
</file>